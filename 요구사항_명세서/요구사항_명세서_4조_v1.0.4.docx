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D950" w14:textId="4CDBB732" w:rsidR="00A358BA" w:rsidRDefault="00A358BA" w:rsidP="000C1C63"/>
    <w:p w14:paraId="0493AD8E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3075CBBF" w14:textId="77777777" w:rsidR="00BF2488" w:rsidRPr="00137DCF" w:rsidRDefault="00DB582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0A390405" wp14:editId="485BE9FD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group id="Canvas 164" style="width:423pt;height:15.65pt;mso-position-horizontal-relative:char;mso-position-vertical-relative:line" coordsize="53721,1987" o:spid="_x0000_s1026" editas="canvas" w14:anchorId="15E4CA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">
                  <v:path arrowok="t"/>
                </v:rect>
                <w10:anchorlock/>
              </v:group>
            </w:pict>
          </mc:Fallback>
        </mc:AlternateContent>
      </w:r>
    </w:p>
    <w:p w14:paraId="321629D7" w14:textId="77777777" w:rsidR="00BF2488" w:rsidRPr="00137DCF" w:rsidRDefault="00BF2488" w:rsidP="00BF2488"/>
    <w:p w14:paraId="174FF393" w14:textId="77777777" w:rsidR="00BF2488" w:rsidRPr="00137DCF" w:rsidRDefault="00BF2488" w:rsidP="00BF2488"/>
    <w:p w14:paraId="71401967" w14:textId="77777777" w:rsidR="00BF2488" w:rsidRPr="00137DCF" w:rsidRDefault="00BF2488" w:rsidP="00BF2488"/>
    <w:p w14:paraId="431B7DCD" w14:textId="77777777" w:rsidR="00BF2488" w:rsidRPr="00137DCF" w:rsidRDefault="00BF2488" w:rsidP="00BF2488"/>
    <w:p w14:paraId="10B60535" w14:textId="77777777" w:rsidR="00BF2488" w:rsidRPr="00137DCF" w:rsidRDefault="00BF2488" w:rsidP="00BF2488"/>
    <w:p w14:paraId="31F26CAA" w14:textId="77777777" w:rsidR="00BF2488" w:rsidRPr="00137DCF" w:rsidRDefault="00BF2488" w:rsidP="00BF2488"/>
    <w:p w14:paraId="3C3F8841" w14:textId="77777777" w:rsidR="00BF2488" w:rsidRPr="00137DCF" w:rsidRDefault="00BF2488" w:rsidP="00BF2488"/>
    <w:p w14:paraId="6C5AFEED" w14:textId="77777777" w:rsidR="00BF2488" w:rsidRPr="00137DCF" w:rsidRDefault="00BF2488" w:rsidP="00BF2488"/>
    <w:p w14:paraId="79F2B7B7" w14:textId="77777777" w:rsidR="00BF2488" w:rsidRPr="00137DCF" w:rsidRDefault="00BF2488" w:rsidP="00BF2488"/>
    <w:p w14:paraId="6F7EDDCA" w14:textId="77777777" w:rsidR="005A0F5A" w:rsidRDefault="005A0F5A" w:rsidP="00BF2488"/>
    <w:p w14:paraId="710F8764" w14:textId="77777777" w:rsidR="005A0F5A" w:rsidRDefault="005A0F5A" w:rsidP="00BF2488"/>
    <w:p w14:paraId="7BC9EEA7" w14:textId="77777777" w:rsidR="005A0F5A" w:rsidRDefault="005A0F5A" w:rsidP="00BF2488"/>
    <w:p w14:paraId="0CD56918" w14:textId="77777777" w:rsidR="005A0F5A" w:rsidRDefault="005A0F5A" w:rsidP="00BF2488"/>
    <w:p w14:paraId="722D6AE6" w14:textId="77777777" w:rsidR="005A0F5A" w:rsidRDefault="005A0F5A" w:rsidP="00BF2488"/>
    <w:p w14:paraId="536AE7B3" w14:textId="77777777" w:rsidR="005A0F5A" w:rsidRPr="00137DCF" w:rsidRDefault="005A0F5A" w:rsidP="00BF2488"/>
    <w:p w14:paraId="01750FAB" w14:textId="3744EF52" w:rsidR="5E302461" w:rsidRDefault="5E302461" w:rsidP="5E302461">
      <w:pPr>
        <w:pStyle w:val="af1"/>
        <w:spacing w:line="259" w:lineRule="auto"/>
      </w:pPr>
      <w:r>
        <w:t>코딩천재</w:t>
      </w:r>
    </w:p>
    <w:p w14:paraId="20B0F04A" w14:textId="77777777" w:rsidR="00BF2488" w:rsidRPr="00137DCF" w:rsidRDefault="00BF2488" w:rsidP="00BF2488"/>
    <w:p w14:paraId="3EFEFF4E" w14:textId="77777777" w:rsidR="00BF2488" w:rsidRPr="00137DCF" w:rsidRDefault="00BF2488" w:rsidP="00BF2488"/>
    <w:p w14:paraId="5795248F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0FA857E5" w14:textId="77777777" w:rsidR="0051769F" w:rsidRDefault="0051769F" w:rsidP="00D668F3"/>
    <w:p w14:paraId="4840ACC8" w14:textId="77777777" w:rsidR="000F729C" w:rsidRDefault="000F729C" w:rsidP="00D668F3"/>
    <w:p w14:paraId="74313E28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202A8C01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40BD20D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B49C56D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827AFE0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59316F1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E3EB0D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733BA9B1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1F77B" w14:textId="5789C780" w:rsidR="000F729C" w:rsidRPr="00BA2195" w:rsidRDefault="001F2D19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023.4.18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FEA93" w14:textId="6117FE99" w:rsidR="000F729C" w:rsidRPr="00BA2195" w:rsidRDefault="001F2D19" w:rsidP="00D668F3">
            <w:pPr>
              <w:rPr>
                <w:kern w:val="0"/>
              </w:rPr>
            </w:pPr>
            <w:r>
              <w:rPr>
                <w:kern w:val="0"/>
              </w:rPr>
              <w:t>V1.0.1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6C86B" w14:textId="566FC454" w:rsidR="000F729C" w:rsidRPr="00BA2195" w:rsidRDefault="001F2D19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3817F" w14:textId="5189BF37" w:rsidR="000F729C" w:rsidRPr="004D74F0" w:rsidRDefault="001F2D19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코딩천재팀원</w:t>
            </w:r>
            <w:proofErr w:type="spellEnd"/>
          </w:p>
        </w:tc>
      </w:tr>
      <w:tr w:rsidR="000F729C" w:rsidRPr="00BA2195" w14:paraId="6903812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E9F338" w14:textId="0816B26A" w:rsidR="000F729C" w:rsidRPr="00BA2195" w:rsidRDefault="004F510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023.6.02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4985D" w14:textId="5027CBE8" w:rsidR="004F510C" w:rsidRPr="00BA2195" w:rsidRDefault="004F510C" w:rsidP="00D668F3">
            <w:pPr>
              <w:rPr>
                <w:kern w:val="0"/>
              </w:rPr>
            </w:pPr>
            <w:r>
              <w:rPr>
                <w:kern w:val="0"/>
              </w:rPr>
              <w:t>V1.0.2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60CA4" w14:textId="09448E7F" w:rsidR="000F729C" w:rsidRPr="00BA2195" w:rsidRDefault="004F510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고객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기능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FB5F0" w14:textId="0DB7BAD3" w:rsidR="000F729C" w:rsidRPr="004D74F0" w:rsidRDefault="004F510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코딩천재팀원</w:t>
            </w:r>
            <w:proofErr w:type="spellEnd"/>
          </w:p>
        </w:tc>
      </w:tr>
      <w:tr w:rsidR="000F729C" w:rsidRPr="00BA2195" w14:paraId="1AC87BB0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F2550" w14:textId="6D66D02A" w:rsidR="000F729C" w:rsidRPr="00BA2195" w:rsidRDefault="00630F19" w:rsidP="00D668F3">
            <w:r>
              <w:rPr>
                <w:rFonts w:hint="eastAsia"/>
              </w:rPr>
              <w:t>2</w:t>
            </w:r>
            <w:r>
              <w:t>023.6.06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74DF9" w14:textId="1279DE3D" w:rsidR="000F729C" w:rsidRPr="00BA2195" w:rsidRDefault="00630F19" w:rsidP="00D668F3">
            <w:r>
              <w:rPr>
                <w:rFonts w:hint="eastAsia"/>
              </w:rPr>
              <w:t>V</w:t>
            </w:r>
            <w:r>
              <w:t>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7101D" w14:textId="1EF106FF" w:rsidR="000F729C" w:rsidRPr="00BA2195" w:rsidRDefault="00630F19" w:rsidP="00D668F3"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20D63" w14:textId="2CA576E3" w:rsidR="000F729C" w:rsidRPr="00BA2195" w:rsidRDefault="00630F19" w:rsidP="00D668F3">
            <w:proofErr w:type="spellStart"/>
            <w:r>
              <w:rPr>
                <w:rFonts w:hint="eastAsia"/>
              </w:rPr>
              <w:t>코딩천재팀원</w:t>
            </w:r>
            <w:proofErr w:type="spellEnd"/>
          </w:p>
        </w:tc>
      </w:tr>
      <w:tr w:rsidR="000F729C" w:rsidRPr="00BA2195" w14:paraId="248A2024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DD7EC" w14:textId="36E8348B"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266068" w:rsidRPr="00BA2195">
              <w:rPr>
                <w:rFonts w:hint="eastAsia"/>
              </w:rPr>
              <w:t> </w:t>
            </w:r>
            <w:r w:rsidR="00266068">
              <w:t>2023.6.07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12911" w14:textId="65506EB7"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266068">
              <w:t>V1.0.4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12AB9" w14:textId="06C698A4" w:rsidR="000F729C" w:rsidRPr="00BA2195" w:rsidRDefault="000F729C" w:rsidP="00D668F3">
            <w:r w:rsidRPr="00BA2195">
              <w:rPr>
                <w:rFonts w:hint="eastAsia"/>
              </w:rPr>
              <w:t> </w:t>
            </w:r>
            <w:proofErr w:type="spellStart"/>
            <w:r w:rsidR="00266068">
              <w:rPr>
                <w:rFonts w:hint="eastAsia"/>
              </w:rPr>
              <w:t>유스케이스</w:t>
            </w:r>
            <w:proofErr w:type="spellEnd"/>
            <w:r w:rsidR="00266068">
              <w:rPr>
                <w:rFonts w:hint="eastAsia"/>
              </w:rPr>
              <w:t xml:space="preserve"> </w:t>
            </w:r>
            <w:r w:rsidR="00266068">
              <w:rPr>
                <w:rFonts w:hint="eastAsia"/>
              </w:rPr>
              <w:t>기술</w:t>
            </w:r>
            <w:r w:rsidR="00266068">
              <w:rPr>
                <w:rFonts w:hint="eastAsia"/>
              </w:rPr>
              <w:t xml:space="preserve"> </w:t>
            </w:r>
            <w:r w:rsidR="00266068">
              <w:rPr>
                <w:rFonts w:hint="eastAsia"/>
              </w:rPr>
              <w:t>수정</w:t>
            </w:r>
            <w:r w:rsidR="00266068">
              <w:rPr>
                <w:rFonts w:hint="eastAsia"/>
              </w:rPr>
              <w:t>,</w:t>
            </w:r>
            <w:r w:rsidR="00266068">
              <w:t xml:space="preserve"> </w:t>
            </w:r>
            <w:r w:rsidR="00266068">
              <w:rPr>
                <w:rFonts w:hint="eastAsia"/>
              </w:rPr>
              <w:t>시스템</w:t>
            </w:r>
            <w:r w:rsidR="00266068">
              <w:rPr>
                <w:rFonts w:hint="eastAsia"/>
              </w:rPr>
              <w:t xml:space="preserve"> </w:t>
            </w:r>
            <w:r w:rsidR="00266068">
              <w:rPr>
                <w:rFonts w:hint="eastAsia"/>
              </w:rPr>
              <w:t>개요</w:t>
            </w:r>
            <w:r w:rsidR="00266068">
              <w:rPr>
                <w:rFonts w:hint="eastAsia"/>
              </w:rPr>
              <w:t xml:space="preserve"> </w:t>
            </w:r>
            <w:r w:rsidR="00266068"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0C1DD" w14:textId="5A40953E" w:rsidR="000F729C" w:rsidRPr="00BA2195" w:rsidRDefault="00266068" w:rsidP="00D668F3">
            <w:proofErr w:type="spellStart"/>
            <w:r>
              <w:rPr>
                <w:rFonts w:hint="eastAsia"/>
              </w:rPr>
              <w:t>코딩천재팀원</w:t>
            </w:r>
            <w:proofErr w:type="spellEnd"/>
            <w:r w:rsidR="000F729C" w:rsidRPr="00BA2195">
              <w:rPr>
                <w:rFonts w:hint="eastAsia"/>
              </w:rPr>
              <w:t> </w:t>
            </w:r>
          </w:p>
        </w:tc>
      </w:tr>
      <w:tr w:rsidR="000F729C" w:rsidRPr="00BA2195" w14:paraId="346F1D9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FCB6F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C50AB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F86D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83B97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208709D1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FF4E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2950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C5BA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65DAC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0359D0D0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064A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135D3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AC87B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9CEA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14:paraId="27AC5D82" w14:textId="77777777" w:rsidR="00D668F3" w:rsidRDefault="000F729C" w:rsidP="00D668F3">
      <w:r>
        <w:br w:type="page"/>
      </w:r>
    </w:p>
    <w:p w14:paraId="1A8C0292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084B5350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4CC7E759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2C031F85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EDCF129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D1C5C14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54054F38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6ABCFD05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6F43954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0EC3F881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0F2129A2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646EB3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69BB769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57C2AE71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62AB087B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567131F2" w14:textId="77777777"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14:paraId="46BA7002" w14:textId="77777777" w:rsidTr="00FF46A0">
        <w:tc>
          <w:tcPr>
            <w:tcW w:w="8538" w:type="dxa"/>
          </w:tcPr>
          <w:p w14:paraId="4F95F3E5" w14:textId="77777777"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7967D211" w14:textId="77777777" w:rsidR="00FF46A0" w:rsidRPr="00FF46A0" w:rsidRDefault="00FF46A0" w:rsidP="00FF46A0"/>
    <w:p w14:paraId="1EF2D21C" w14:textId="77777777" w:rsidR="00FF46A0" w:rsidRDefault="5E302461" w:rsidP="5E302461">
      <w:pPr>
        <w:rPr>
          <w:rStyle w:val="ae"/>
        </w:rPr>
      </w:pPr>
      <w:r w:rsidRPr="5E302461">
        <w:rPr>
          <w:rStyle w:val="ae"/>
        </w:rPr>
        <w:t>예</w:t>
      </w:r>
      <w:r w:rsidRPr="5E302461">
        <w:rPr>
          <w:rStyle w:val="ae"/>
        </w:rPr>
        <w:t xml:space="preserve">) </w:t>
      </w:r>
      <w:r w:rsidRPr="5E302461">
        <w:rPr>
          <w:rStyle w:val="ae"/>
        </w:rPr>
        <w:t>스마트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뱅킹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프로그램은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어떤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기능을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제공하며</w:t>
      </w:r>
      <w:r w:rsidRPr="5E302461">
        <w:rPr>
          <w:rStyle w:val="ae"/>
        </w:rPr>
        <w:t xml:space="preserve">, </w:t>
      </w:r>
      <w:r w:rsidRPr="5E302461">
        <w:rPr>
          <w:rStyle w:val="ae"/>
        </w:rPr>
        <w:t>어떤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특징이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있으며</w:t>
      </w:r>
      <w:r w:rsidRPr="5E302461">
        <w:rPr>
          <w:rStyle w:val="ae"/>
        </w:rPr>
        <w:t xml:space="preserve">, </w:t>
      </w:r>
      <w:r w:rsidRPr="5E302461">
        <w:rPr>
          <w:rStyle w:val="ae"/>
        </w:rPr>
        <w:t>이를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사용하는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사용자는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어떤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효과를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얻을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수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있다</w:t>
      </w:r>
      <w:r w:rsidRPr="5E302461">
        <w:rPr>
          <w:rStyle w:val="ae"/>
        </w:rPr>
        <w:t>.</w:t>
      </w:r>
    </w:p>
    <w:p w14:paraId="2D296FE7" w14:textId="547AA6FA" w:rsidR="5E302461" w:rsidRDefault="5E302461" w:rsidP="5E302461">
      <w:pPr>
        <w:rPr>
          <w:rStyle w:val="ae"/>
        </w:rPr>
      </w:pPr>
    </w:p>
    <w:p w14:paraId="03AE7441" w14:textId="5D4EE363" w:rsidR="5E302461" w:rsidRDefault="5E302461" w:rsidP="5E302461">
      <w:pPr>
        <w:rPr>
          <w:rFonts w:eastAsia="바탕" w:hAnsi="바탕" w:cs="바탕"/>
          <w:b/>
          <w:bCs/>
          <w:color w:val="000000" w:themeColor="text1"/>
          <w:szCs w:val="20"/>
        </w:rPr>
      </w:pPr>
      <w:r w:rsidRPr="5E302461">
        <w:rPr>
          <w:rFonts w:eastAsia="바탕" w:hAnsi="바탕" w:cs="바탕"/>
          <w:b/>
          <w:bCs/>
          <w:color w:val="000000" w:themeColor="text1"/>
          <w:szCs w:val="20"/>
        </w:rPr>
        <w:t>할 일 목록 웹 서비스</w:t>
      </w:r>
    </w:p>
    <w:p w14:paraId="01F44402" w14:textId="77777777" w:rsidR="00F7060C" w:rsidRDefault="5E302461" w:rsidP="00F7060C">
      <w:pPr>
        <w:rPr>
          <w:rFonts w:eastAsia="바탕" w:hAnsi="바탕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</w:t>
      </w:r>
      <w:r w:rsidR="00F7060C" w:rsidRPr="00D44289">
        <w:rPr>
          <w:rFonts w:eastAsia="바탕" w:hAnsi="바탕" w:cs="-apple-system"/>
          <w:color w:val="1F2328"/>
          <w:sz w:val="24"/>
        </w:rPr>
        <w:t xml:space="preserve">할 일 목록 웹 서비스에서 본 조는 사용자가 작업을 생성, 관리, 정리할 수 있는 웹 서비스를 개발한다.  </w:t>
      </w:r>
    </w:p>
    <w:p w14:paraId="12E1AF09" w14:textId="77777777" w:rsidR="00F7060C" w:rsidRPr="00D44289" w:rsidRDefault="00F7060C" w:rsidP="00F7060C">
      <w:pPr>
        <w:rPr>
          <w:rFonts w:eastAsia="바탕" w:hAnsi="바탕" w:cs="-apple-system"/>
          <w:color w:val="1F2328"/>
          <w:sz w:val="24"/>
        </w:rPr>
      </w:pPr>
    </w:p>
    <w:p w14:paraId="7704A97C" w14:textId="77777777" w:rsidR="00F7060C" w:rsidRPr="00D44289" w:rsidRDefault="00F7060C" w:rsidP="00F7060C">
      <w:pPr>
        <w:ind w:firstLineChars="50" w:firstLine="120"/>
        <w:rPr>
          <w:rFonts w:eastAsia="바탕" w:hAnsi="바탕" w:cs="바탕"/>
          <w:color w:val="1F2328"/>
          <w:sz w:val="24"/>
        </w:rPr>
      </w:pPr>
      <w:r w:rsidRPr="00D44289">
        <w:rPr>
          <w:rFonts w:eastAsia="바탕" w:hAnsi="바탕" w:cs="-apple-system"/>
          <w:color w:val="1F2328"/>
          <w:sz w:val="24"/>
        </w:rPr>
        <w:t>할 일 목록 웹서비스가 기본적으로 포함하는 기능으로는 사용자 등록 및 로그인, 할 일</w:t>
      </w:r>
      <w:r>
        <w:rPr>
          <w:rFonts w:eastAsia="바탕" w:hAnsi="바탕" w:cs="-apple-system" w:hint="eastAsia"/>
          <w:color w:val="1F2328"/>
          <w:sz w:val="24"/>
        </w:rPr>
        <w:t xml:space="preserve"> 목록</w:t>
      </w:r>
      <w:r w:rsidRPr="00D44289">
        <w:rPr>
          <w:rFonts w:eastAsia="바탕" w:hAnsi="바탕" w:cs="-apple-system"/>
          <w:color w:val="1F2328"/>
          <w:sz w:val="24"/>
        </w:rPr>
        <w:t xml:space="preserve"> 관리 (추가/조회/수정/삭제), </w:t>
      </w:r>
      <w:r>
        <w:rPr>
          <w:rFonts w:eastAsia="바탕" w:hAnsi="바탕" w:cs="-apple-system" w:hint="eastAsia"/>
          <w:color w:val="1F2328"/>
          <w:sz w:val="24"/>
        </w:rPr>
        <w:t xml:space="preserve">각 할 일에 포함된 작업과 작업 메모 관리 </w:t>
      </w:r>
      <w:r>
        <w:rPr>
          <w:rFonts w:eastAsia="바탕" w:hAnsi="바탕" w:cs="-apple-system"/>
          <w:color w:val="1F2328"/>
          <w:sz w:val="24"/>
        </w:rPr>
        <w:t>(</w:t>
      </w:r>
      <w:r>
        <w:rPr>
          <w:rFonts w:eastAsia="바탕" w:hAnsi="바탕" w:cs="-apple-system" w:hint="eastAsia"/>
          <w:color w:val="1F2328"/>
          <w:sz w:val="24"/>
        </w:rPr>
        <w:t>추가/조회/수정/삭제)</w:t>
      </w:r>
      <w:r>
        <w:rPr>
          <w:rFonts w:eastAsia="바탕" w:hAnsi="바탕" w:cs="-apple-system"/>
          <w:color w:val="1F2328"/>
          <w:sz w:val="24"/>
        </w:rPr>
        <w:t xml:space="preserve">, </w:t>
      </w:r>
      <w:r w:rsidRPr="00D44289">
        <w:rPr>
          <w:rFonts w:eastAsia="바탕" w:hAnsi="바탕" w:cs="맑은 고딕" w:hint="eastAsia"/>
          <w:color w:val="1F2328"/>
          <w:sz w:val="24"/>
        </w:rPr>
        <w:t>각 할 일과 작업에 완료</w:t>
      </w:r>
      <w:r>
        <w:rPr>
          <w:rFonts w:eastAsia="바탕" w:hAnsi="바탕" w:cs="맑은 고딕" w:hint="eastAsia"/>
          <w:color w:val="1F2328"/>
          <w:sz w:val="24"/>
        </w:rPr>
        <w:t xml:space="preserve"> </w:t>
      </w:r>
      <w:r w:rsidRPr="00D44289">
        <w:rPr>
          <w:rFonts w:eastAsia="바탕" w:hAnsi="바탕" w:cs="맑은 고딕" w:hint="eastAsia"/>
          <w:color w:val="1F2328"/>
          <w:sz w:val="24"/>
        </w:rPr>
        <w:t>표시를 하는 옵션</w:t>
      </w:r>
      <w:r>
        <w:rPr>
          <w:rFonts w:eastAsia="바탕" w:hAnsi="바탕" w:cs="-apple-system" w:hint="eastAsia"/>
          <w:color w:val="1F2328"/>
          <w:sz w:val="24"/>
        </w:rPr>
        <w:t>이 있다.</w:t>
      </w:r>
      <w:r>
        <w:rPr>
          <w:rFonts w:eastAsia="바탕" w:hAnsi="바탕" w:cs="-apple-system"/>
          <w:color w:val="1F2328"/>
          <w:sz w:val="24"/>
        </w:rPr>
        <w:t xml:space="preserve"> </w:t>
      </w:r>
      <w:r w:rsidRPr="00D44289">
        <w:rPr>
          <w:rFonts w:eastAsia="바탕" w:hAnsi="바탕" w:cs="-apple-system"/>
          <w:color w:val="1F2328"/>
          <w:sz w:val="24"/>
        </w:rPr>
        <w:t>본 조에서는 이에 더해 간단한 메모 기능</w:t>
      </w:r>
      <w:r w:rsidRPr="00D44289">
        <w:rPr>
          <w:rFonts w:eastAsia="바탕" w:hAnsi="바탕" w:cs="바탕" w:hint="eastAsia"/>
          <w:color w:val="1F2328"/>
          <w:sz w:val="24"/>
        </w:rPr>
        <w:t>을 구현할 예정이다.</w:t>
      </w:r>
    </w:p>
    <w:p w14:paraId="08E6FA41" w14:textId="77777777" w:rsidR="00F7060C" w:rsidRPr="00D44289" w:rsidRDefault="00F7060C" w:rsidP="00F7060C">
      <w:pPr>
        <w:rPr>
          <w:rFonts w:eastAsia="바탕" w:hAnsi="바탕" w:cs="-apple-system"/>
          <w:color w:val="1F2328"/>
          <w:sz w:val="24"/>
        </w:rPr>
      </w:pPr>
    </w:p>
    <w:p w14:paraId="201B3B00" w14:textId="77777777" w:rsidR="00F7060C" w:rsidRPr="00D44289" w:rsidRDefault="00F7060C" w:rsidP="00F7060C">
      <w:pPr>
        <w:rPr>
          <w:rFonts w:eastAsia="바탕" w:hAnsi="바탕" w:cs="-apple-system"/>
          <w:color w:val="1F2328"/>
          <w:sz w:val="24"/>
        </w:rPr>
      </w:pPr>
      <w:r w:rsidRPr="00D44289">
        <w:rPr>
          <w:rFonts w:eastAsia="바탕" w:hAnsi="바탕" w:cs="-apple-system"/>
          <w:color w:val="1F2328"/>
          <w:sz w:val="24"/>
        </w:rPr>
        <w:t xml:space="preserve"> 먼저 사용자 등록 및 로그인 기능을 통해 사용자를 회원으로 관리할 수 있고, 사용자의 정보를 서버에 저장할 수 있다. 이에 따라 다른 기기에서도 계정만 있다면 사용자는 언제 어디서든 편하게 본인의 데이터에 접근할 수 있는 효과를 얻을 것이다.</w:t>
      </w:r>
    </w:p>
    <w:p w14:paraId="4FB328FE" w14:textId="77777777" w:rsidR="00F7060C" w:rsidRPr="00D44289" w:rsidRDefault="00F7060C" w:rsidP="00F7060C">
      <w:pPr>
        <w:rPr>
          <w:rFonts w:eastAsia="바탕" w:hAnsi="바탕" w:cs="-apple-system"/>
          <w:color w:val="1F2328"/>
          <w:sz w:val="24"/>
        </w:rPr>
      </w:pPr>
    </w:p>
    <w:p w14:paraId="273888BE" w14:textId="77777777" w:rsidR="00F7060C" w:rsidRPr="00D44289" w:rsidRDefault="00F7060C" w:rsidP="00F7060C">
      <w:pPr>
        <w:rPr>
          <w:rFonts w:eastAsia="바탕" w:hAnsi="바탕" w:cs="-apple-system"/>
          <w:color w:val="1F2328"/>
          <w:sz w:val="24"/>
        </w:rPr>
      </w:pPr>
      <w:r w:rsidRPr="00D44289">
        <w:rPr>
          <w:rFonts w:eastAsia="바탕" w:hAnsi="바탕" w:cs="-apple-system"/>
          <w:color w:val="1F2328"/>
          <w:sz w:val="24"/>
        </w:rPr>
        <w:t xml:space="preserve"> 그 다음으로는 본 서비스의 핵심 기능이라고 할 수 있는 할 일 목록 관리 기능이다. 사용자는 할 일 목록을 생성하고, 각 목록에 작업을 추가할 수 있다. 추가된 작업에 대해 사용자는 수정을 할 수 있다. 또한 작업을 완료로 표시하고, 작업을 삭제할 수 있다. 본 서비스의 할</w:t>
      </w:r>
      <w:r w:rsidRPr="00D44289">
        <w:rPr>
          <w:rFonts w:eastAsia="바탕" w:hAnsi="바탕" w:cs="-apple-system" w:hint="eastAsia"/>
          <w:color w:val="1F2328"/>
          <w:sz w:val="24"/>
        </w:rPr>
        <w:t xml:space="preserve"> </w:t>
      </w:r>
      <w:r w:rsidRPr="00D44289">
        <w:rPr>
          <w:rFonts w:eastAsia="바탕" w:hAnsi="바탕" w:cs="-apple-system"/>
          <w:color w:val="1F2328"/>
          <w:sz w:val="24"/>
        </w:rPr>
        <w:t>일 목록에 대한 기본적인 관리기능을 통해 사용자는 본인 스케줄에 대한 기본적인 관리를 할 수 있게 된다.</w:t>
      </w:r>
    </w:p>
    <w:p w14:paraId="3EE2AD27" w14:textId="77777777" w:rsidR="00F7060C" w:rsidRPr="00D44289" w:rsidRDefault="00F7060C" w:rsidP="00F7060C">
      <w:pPr>
        <w:rPr>
          <w:rFonts w:eastAsia="바탕" w:hAnsi="바탕" w:cs="-apple-system"/>
          <w:color w:val="1F2328"/>
          <w:sz w:val="24"/>
        </w:rPr>
      </w:pPr>
    </w:p>
    <w:p w14:paraId="191979A0" w14:textId="77777777" w:rsidR="00F7060C" w:rsidRPr="00D44289" w:rsidRDefault="00F7060C" w:rsidP="00F7060C">
      <w:pPr>
        <w:rPr>
          <w:rFonts w:eastAsia="바탕" w:hAnsi="바탕" w:cs="-apple-system"/>
          <w:color w:val="1F2328"/>
          <w:sz w:val="24"/>
        </w:rPr>
      </w:pPr>
      <w:r w:rsidRPr="00D44289">
        <w:rPr>
          <w:rFonts w:eastAsia="바탕" w:hAnsi="바탕" w:cs="-apple-system"/>
          <w:color w:val="1F2328"/>
          <w:sz w:val="24"/>
        </w:rPr>
        <w:t xml:space="preserve"> 간단한 메모 기능에서는 사용자는 </w:t>
      </w:r>
      <w:r>
        <w:rPr>
          <w:rFonts w:eastAsia="바탕" w:hAnsi="바탕" w:cs="-apple-system" w:hint="eastAsia"/>
          <w:color w:val="1F2328"/>
          <w:sz w:val="24"/>
        </w:rPr>
        <w:t xml:space="preserve">작업에 대한 </w:t>
      </w:r>
      <w:r w:rsidRPr="00D44289">
        <w:rPr>
          <w:rFonts w:eastAsia="바탕" w:hAnsi="바탕" w:cs="-apple-system"/>
          <w:color w:val="1F2328"/>
          <w:sz w:val="24"/>
        </w:rPr>
        <w:t>메모를 생성, 수정, 삭제할 수 있는 관리기능을 사용할 수 있다. 이에 사용자는 본 서비스를 스케줄 관리와 더불어 웹 메모장으로도 사용할 수 있게 된다.</w:t>
      </w:r>
    </w:p>
    <w:p w14:paraId="0CC3020A" w14:textId="03230330" w:rsidR="5E302461" w:rsidRPr="00F7060C" w:rsidRDefault="5E302461" w:rsidP="5E302461">
      <w:pPr>
        <w:rPr>
          <w:rFonts w:ascii="-apple-system" w:eastAsiaTheme="minorEastAsia" w:hAnsi="-apple-system" w:cs="-apple-system" w:hint="eastAsia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</w:t>
      </w:r>
    </w:p>
    <w:p w14:paraId="347BA802" w14:textId="6F2A51E2" w:rsidR="00AC6F6C" w:rsidRPr="00F7060C" w:rsidRDefault="00AC6F6C" w:rsidP="004221DF">
      <w:pPr>
        <w:rPr>
          <w:rFonts w:ascii="-apple-system" w:eastAsiaTheme="minorEastAsia" w:hAnsi="-apple-system" w:cs="-apple-system" w:hint="eastAsia"/>
          <w:color w:val="1F2328"/>
          <w:sz w:val="24"/>
        </w:rPr>
      </w:pPr>
      <w:bookmarkStart w:id="5" w:name="_Toc287096150"/>
    </w:p>
    <w:p w14:paraId="06E92BB9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3A3F0743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1F0671E1" w14:textId="77777777"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5997"/>
        <w:gridCol w:w="16"/>
      </w:tblGrid>
      <w:tr w:rsidR="005127C2" w:rsidRPr="00BA2195" w14:paraId="4D2FB20E" w14:textId="77777777" w:rsidTr="5E302461">
        <w:trPr>
          <w:gridAfter w:val="1"/>
          <w:wAfter w:w="16" w:type="dxa"/>
        </w:trPr>
        <w:tc>
          <w:tcPr>
            <w:tcW w:w="8594" w:type="dxa"/>
            <w:gridSpan w:val="2"/>
          </w:tcPr>
          <w:p w14:paraId="554B84BA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  <w:tr w:rsidR="5E302461" w14:paraId="3750538C" w14:textId="77777777" w:rsidTr="4B1542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33D54F8A" w14:textId="024F31F1" w:rsidR="5E302461" w:rsidRDefault="5E302461" w:rsidP="5E302461">
            <w:pPr>
              <w:jc w:val="center"/>
            </w:pPr>
            <w:proofErr w:type="spellStart"/>
            <w:r w:rsidRPr="5E302461">
              <w:rPr>
                <w:rFonts w:ascii="돋움" w:eastAsia="돋움" w:hAnsi="돋움" w:cs="돋움"/>
                <w:b/>
                <w:bCs/>
                <w:color w:val="000000" w:themeColor="text1"/>
                <w:szCs w:val="20"/>
              </w:rPr>
              <w:t>액터</w:t>
            </w:r>
            <w:proofErr w:type="spellEnd"/>
          </w:p>
        </w:tc>
        <w:tc>
          <w:tcPr>
            <w:tcW w:w="58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AF5CE24" w14:textId="4030F2BB" w:rsidR="5E302461" w:rsidRDefault="5E302461" w:rsidP="5E302461">
            <w:pPr>
              <w:jc w:val="center"/>
            </w:pPr>
            <w:r w:rsidRPr="5E302461">
              <w:rPr>
                <w:rFonts w:ascii="돋움" w:eastAsia="돋움" w:hAnsi="돋움" w:cs="돋움"/>
                <w:b/>
                <w:bCs/>
                <w:color w:val="000000" w:themeColor="text1"/>
                <w:szCs w:val="20"/>
              </w:rPr>
              <w:t>설명</w:t>
            </w:r>
          </w:p>
        </w:tc>
      </w:tr>
      <w:tr w:rsidR="5E302461" w14:paraId="30BF52B2" w14:textId="77777777" w:rsidTr="4B1542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76B4C1" w14:textId="29D1BA11" w:rsidR="5E302461" w:rsidRDefault="5E302461" w:rsidP="5E302461">
            <w:pPr>
              <w:jc w:val="center"/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맑은 고딕" w:hAnsi="맑은 고딕" w:cs="맑은 고딕"/>
                <w:szCs w:val="20"/>
              </w:rPr>
              <w:t>사용자</w:t>
            </w:r>
          </w:p>
        </w:tc>
        <w:tc>
          <w:tcPr>
            <w:tcW w:w="58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FD9F8" w14:textId="0222F41A" w:rsidR="5E302461" w:rsidRDefault="5E302461" w:rsidP="5E302461">
            <w:pPr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맑은 고딕" w:hAnsi="맑은 고딕" w:cs="맑은 고딕"/>
                <w:szCs w:val="20"/>
              </w:rPr>
              <w:t>할 일을 관리하고 사용하는 사용자</w:t>
            </w:r>
          </w:p>
        </w:tc>
      </w:tr>
    </w:tbl>
    <w:p w14:paraId="39CE9ECD" w14:textId="1A0B3078" w:rsidR="00EF53CF" w:rsidRPr="00E917F3" w:rsidRDefault="00EF53CF" w:rsidP="5E302461"/>
    <w:p w14:paraId="034D6F29" w14:textId="77777777" w:rsidR="00EF53CF" w:rsidRDefault="00EF53CF" w:rsidP="00EF53CF"/>
    <w:p w14:paraId="4CAE2513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4FD1380C" w14:textId="77777777"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14:paraId="092B73B9" w14:textId="77777777" w:rsidTr="00BA2195">
        <w:tc>
          <w:tcPr>
            <w:tcW w:w="8594" w:type="dxa"/>
          </w:tcPr>
          <w:p w14:paraId="286015A7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630341B1" w14:textId="77777777" w:rsidR="004221DF" w:rsidRDefault="004221DF" w:rsidP="005127C2"/>
    <w:p w14:paraId="0EFC1A11" w14:textId="265BB285" w:rsidR="00FF46A0" w:rsidRPr="00FF46A0" w:rsidRDefault="00FF46A0" w:rsidP="5E302461">
      <w:r>
        <w:rPr>
          <w:noProof/>
        </w:rPr>
        <w:drawing>
          <wp:inline distT="0" distB="0" distL="0" distR="0" wp14:anchorId="0C8422D7" wp14:editId="46CB3FFD">
            <wp:extent cx="819154" cy="1343025"/>
            <wp:effectExtent l="0" t="0" r="0" b="0"/>
            <wp:docPr id="2068547776" name="그림 206854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7"/>
                    <a:stretch>
                      <a:fillRect/>
                    </a:stretch>
                  </pic:blipFill>
                  <pic:spPr>
                    <a:xfrm>
                      <a:off x="0" y="0"/>
                      <a:ext cx="81915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ADD4" w14:textId="6FBCAE02" w:rsidR="00FF46A0" w:rsidRDefault="00FF46A0" w:rsidP="00FF46A0">
      <w:pPr>
        <w:jc w:val="center"/>
      </w:pPr>
    </w:p>
    <w:p w14:paraId="7B998BEF" w14:textId="7A2A7E73" w:rsidR="004221DF" w:rsidRDefault="004221DF" w:rsidP="5E302461">
      <w:r>
        <w:br w:type="page"/>
      </w:r>
    </w:p>
    <w:p w14:paraId="4C9A3BA5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53EF1177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157DEAFC" w14:textId="77777777"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14:paraId="6549F13F" w14:textId="77777777" w:rsidTr="5E302461">
        <w:tc>
          <w:tcPr>
            <w:tcW w:w="8524" w:type="dxa"/>
          </w:tcPr>
          <w:p w14:paraId="1AAC767A" w14:textId="3C0FE429" w:rsidR="000C2157" w:rsidRPr="003A2AF1" w:rsidRDefault="5E302461" w:rsidP="5E302461">
            <w:pPr>
              <w:rPr>
                <w:rStyle w:val="ae"/>
              </w:rPr>
            </w:pPr>
            <w:r w:rsidRPr="5E302461">
              <w:rPr>
                <w:rStyle w:val="ae"/>
              </w:rPr>
              <w:t>고객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요구사항을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기반으로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개발에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관련된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여러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가지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기능적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요구사항을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나열한다</w:t>
            </w:r>
            <w:r w:rsidRPr="5E302461">
              <w:rPr>
                <w:rStyle w:val="ae"/>
              </w:rPr>
              <w:t>.</w:t>
            </w:r>
          </w:p>
        </w:tc>
      </w:tr>
    </w:tbl>
    <w:p w14:paraId="60B8F04D" w14:textId="77777777" w:rsidR="000C2157" w:rsidRPr="0003407A" w:rsidRDefault="000C2157" w:rsidP="00440DE6"/>
    <w:tbl>
      <w:tblPr>
        <w:tblW w:w="873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6086"/>
        <w:gridCol w:w="774"/>
      </w:tblGrid>
      <w:tr w:rsidR="000C2157" w:rsidRPr="00D54A11" w14:paraId="385C3495" w14:textId="77777777" w:rsidTr="5E302461">
        <w:trPr>
          <w:trHeight w:val="660"/>
        </w:trPr>
        <w:tc>
          <w:tcPr>
            <w:tcW w:w="1875" w:type="dxa"/>
            <w:shd w:val="clear" w:color="auto" w:fill="CCCCCC"/>
            <w:vAlign w:val="center"/>
          </w:tcPr>
          <w:p w14:paraId="31E7A1D3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86" w:type="dxa"/>
            <w:shd w:val="clear" w:color="auto" w:fill="CCCCCC"/>
            <w:vAlign w:val="center"/>
          </w:tcPr>
          <w:p w14:paraId="1E37EC0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774" w:type="dxa"/>
            <w:shd w:val="clear" w:color="auto" w:fill="CCCCCC"/>
            <w:vAlign w:val="center"/>
          </w:tcPr>
          <w:p w14:paraId="626784BD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3C98E2FE" w14:textId="77777777" w:rsidTr="5E302461">
        <w:trPr>
          <w:trHeight w:val="338"/>
        </w:trPr>
        <w:tc>
          <w:tcPr>
            <w:tcW w:w="1875" w:type="dxa"/>
          </w:tcPr>
          <w:p w14:paraId="43735E4A" w14:textId="269DD98B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 회원가입</w:t>
            </w:r>
          </w:p>
        </w:tc>
        <w:tc>
          <w:tcPr>
            <w:tcW w:w="6086" w:type="dxa"/>
          </w:tcPr>
          <w:p w14:paraId="3BF51F0A" w14:textId="19076A48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새로운 사용자를 등록한다.</w:t>
            </w:r>
          </w:p>
        </w:tc>
        <w:tc>
          <w:tcPr>
            <w:tcW w:w="774" w:type="dxa"/>
          </w:tcPr>
          <w:p w14:paraId="45B49A86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6689C99B" w14:textId="77777777" w:rsidTr="5E302461">
        <w:trPr>
          <w:trHeight w:val="338"/>
        </w:trPr>
        <w:tc>
          <w:tcPr>
            <w:tcW w:w="1875" w:type="dxa"/>
          </w:tcPr>
          <w:p w14:paraId="5381E7BC" w14:textId="2E2788ED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로그인</w:t>
            </w:r>
          </w:p>
        </w:tc>
        <w:tc>
          <w:tcPr>
            <w:tcW w:w="6086" w:type="dxa"/>
          </w:tcPr>
          <w:p w14:paraId="68ADC7DC" w14:textId="5E43A36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회원이 로그인을 한다.</w:t>
            </w:r>
          </w:p>
        </w:tc>
        <w:tc>
          <w:tcPr>
            <w:tcW w:w="774" w:type="dxa"/>
          </w:tcPr>
          <w:p w14:paraId="26894DBF" w14:textId="4F86CD1C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760655C5" w14:textId="77777777" w:rsidTr="5E302461">
        <w:trPr>
          <w:trHeight w:val="338"/>
        </w:trPr>
        <w:tc>
          <w:tcPr>
            <w:tcW w:w="1875" w:type="dxa"/>
          </w:tcPr>
          <w:p w14:paraId="7D36AAE7" w14:textId="6573343E" w:rsidR="5E302461" w:rsidRPr="00E57E50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00E57E50">
              <w:rPr>
                <w:rFonts w:ascii="돋움" w:eastAsia="돋움" w:hAnsi="돋움"/>
              </w:rPr>
              <w:t>로그아웃</w:t>
            </w:r>
          </w:p>
        </w:tc>
        <w:tc>
          <w:tcPr>
            <w:tcW w:w="6086" w:type="dxa"/>
          </w:tcPr>
          <w:p w14:paraId="6B20D323" w14:textId="2370E4C8" w:rsidR="5E302461" w:rsidRPr="00E57E50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00E57E50">
              <w:rPr>
                <w:rFonts w:ascii="돋움" w:eastAsia="돋움" w:hAnsi="돋움"/>
              </w:rPr>
              <w:t>회원이 로그아웃을 한다.</w:t>
            </w:r>
          </w:p>
        </w:tc>
        <w:tc>
          <w:tcPr>
            <w:tcW w:w="774" w:type="dxa"/>
          </w:tcPr>
          <w:p w14:paraId="0346B80F" w14:textId="532B1AD6" w:rsidR="5E302461" w:rsidRPr="00E57E50" w:rsidRDefault="5E302461" w:rsidP="5E302461">
            <w:pPr>
              <w:jc w:val="center"/>
              <w:rPr>
                <w:rFonts w:ascii="돋움" w:eastAsia="돋움" w:hAnsi="돋움"/>
                <w:strike/>
              </w:rPr>
            </w:pPr>
          </w:p>
        </w:tc>
      </w:tr>
      <w:tr w:rsidR="5E302461" w14:paraId="5EB3A398" w14:textId="77777777" w:rsidTr="5E302461">
        <w:trPr>
          <w:trHeight w:val="338"/>
        </w:trPr>
        <w:tc>
          <w:tcPr>
            <w:tcW w:w="1875" w:type="dxa"/>
          </w:tcPr>
          <w:p w14:paraId="75C5BF6A" w14:textId="7A46161D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 탈퇴</w:t>
            </w:r>
          </w:p>
        </w:tc>
        <w:tc>
          <w:tcPr>
            <w:tcW w:w="6086" w:type="dxa"/>
          </w:tcPr>
          <w:p w14:paraId="522FF966" w14:textId="1D7BD889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기존 회원이 회원을 탈퇴한다.</w:t>
            </w:r>
          </w:p>
        </w:tc>
        <w:tc>
          <w:tcPr>
            <w:tcW w:w="774" w:type="dxa"/>
          </w:tcPr>
          <w:p w14:paraId="2792717C" w14:textId="597DF9F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3FA0041E" w14:textId="77777777" w:rsidTr="5E302461">
        <w:trPr>
          <w:trHeight w:val="338"/>
        </w:trPr>
        <w:tc>
          <w:tcPr>
            <w:tcW w:w="1875" w:type="dxa"/>
          </w:tcPr>
          <w:p w14:paraId="5E3DD4B6" w14:textId="61BA2E75" w:rsidR="5E302461" w:rsidRDefault="007437ED" w:rsidP="5E3024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비밀 번호 수정</w:t>
            </w:r>
          </w:p>
        </w:tc>
        <w:tc>
          <w:tcPr>
            <w:tcW w:w="6086" w:type="dxa"/>
          </w:tcPr>
          <w:p w14:paraId="2385C803" w14:textId="14C7B7B6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기존 회원의 비밀번호를 수정한다.</w:t>
            </w:r>
          </w:p>
        </w:tc>
        <w:tc>
          <w:tcPr>
            <w:tcW w:w="774" w:type="dxa"/>
          </w:tcPr>
          <w:p w14:paraId="1D180A99" w14:textId="707AB1A7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4154E175" w14:textId="77777777" w:rsidTr="5E302461">
        <w:trPr>
          <w:trHeight w:val="360"/>
        </w:trPr>
        <w:tc>
          <w:tcPr>
            <w:tcW w:w="1875" w:type="dxa"/>
          </w:tcPr>
          <w:p w14:paraId="5048FBB8" w14:textId="02467CE5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만들기</w:t>
            </w:r>
          </w:p>
        </w:tc>
        <w:tc>
          <w:tcPr>
            <w:tcW w:w="6086" w:type="dxa"/>
          </w:tcPr>
          <w:p w14:paraId="1AEDACB2" w14:textId="542355AA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추가한다.</w:t>
            </w:r>
          </w:p>
        </w:tc>
        <w:tc>
          <w:tcPr>
            <w:tcW w:w="774" w:type="dxa"/>
          </w:tcPr>
          <w:p w14:paraId="2B06DCE4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619A3E5C" w14:textId="77777777" w:rsidTr="5E302461">
        <w:trPr>
          <w:trHeight w:val="360"/>
        </w:trPr>
        <w:tc>
          <w:tcPr>
            <w:tcW w:w="1875" w:type="dxa"/>
          </w:tcPr>
          <w:p w14:paraId="1E2776C1" w14:textId="76224A7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편집</w:t>
            </w:r>
          </w:p>
        </w:tc>
        <w:tc>
          <w:tcPr>
            <w:tcW w:w="6086" w:type="dxa"/>
          </w:tcPr>
          <w:p w14:paraId="45239B93" w14:textId="42A58723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편집한다.</w:t>
            </w:r>
          </w:p>
        </w:tc>
        <w:tc>
          <w:tcPr>
            <w:tcW w:w="774" w:type="dxa"/>
          </w:tcPr>
          <w:p w14:paraId="327D1E71" w14:textId="0C23614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29EB14ED" w14:textId="77777777" w:rsidTr="5E302461">
        <w:trPr>
          <w:trHeight w:val="360"/>
        </w:trPr>
        <w:tc>
          <w:tcPr>
            <w:tcW w:w="1875" w:type="dxa"/>
          </w:tcPr>
          <w:p w14:paraId="0CE3517D" w14:textId="0515851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삭제</w:t>
            </w:r>
          </w:p>
        </w:tc>
        <w:tc>
          <w:tcPr>
            <w:tcW w:w="6086" w:type="dxa"/>
          </w:tcPr>
          <w:p w14:paraId="7FD3D6D0" w14:textId="0F6B60C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삭제한다.</w:t>
            </w:r>
          </w:p>
        </w:tc>
        <w:tc>
          <w:tcPr>
            <w:tcW w:w="774" w:type="dxa"/>
          </w:tcPr>
          <w:p w14:paraId="08C33ECF" w14:textId="02A8EB0E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57308909" w14:textId="77777777" w:rsidTr="5E302461">
        <w:trPr>
          <w:trHeight w:val="360"/>
        </w:trPr>
        <w:tc>
          <w:tcPr>
            <w:tcW w:w="1875" w:type="dxa"/>
          </w:tcPr>
          <w:p w14:paraId="0CDBFCB0" w14:textId="1C5EF72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</w:t>
            </w:r>
            <w:r w:rsidR="00E57E50">
              <w:rPr>
                <w:rFonts w:ascii="돋움" w:eastAsia="돋움" w:hAnsi="돋움" w:hint="eastAsia"/>
              </w:rPr>
              <w:t xml:space="preserve"> 및</w:t>
            </w:r>
            <w:r w:rsidR="003F7E80">
              <w:rPr>
                <w:rFonts w:ascii="돋움" w:eastAsia="돋움" w:hAnsi="돋움"/>
              </w:rPr>
              <w:t xml:space="preserve"> </w:t>
            </w:r>
            <w:r w:rsidR="003F7E80">
              <w:rPr>
                <w:rFonts w:ascii="돋움" w:eastAsia="돋움" w:hAnsi="돋움" w:hint="eastAsia"/>
              </w:rPr>
              <w:t>작업</w:t>
            </w:r>
            <w:r w:rsidRPr="5E302461">
              <w:rPr>
                <w:rFonts w:ascii="돋움" w:eastAsia="돋움" w:hAnsi="돋움"/>
              </w:rPr>
              <w:t xml:space="preserve"> 보기</w:t>
            </w:r>
          </w:p>
        </w:tc>
        <w:tc>
          <w:tcPr>
            <w:tcW w:w="6086" w:type="dxa"/>
          </w:tcPr>
          <w:p w14:paraId="50E2299A" w14:textId="717D54A6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</w:t>
            </w:r>
            <w:r w:rsidR="003F7E80">
              <w:rPr>
                <w:rFonts w:ascii="돋움" w:eastAsia="돋움" w:hAnsi="돋움" w:hint="eastAsia"/>
              </w:rPr>
              <w:t>과 작업</w:t>
            </w:r>
            <w:r w:rsidRPr="5E302461">
              <w:rPr>
                <w:rFonts w:ascii="돋움" w:eastAsia="돋움" w:hAnsi="돋움"/>
              </w:rPr>
              <w:t>을 조회한다.</w:t>
            </w:r>
          </w:p>
        </w:tc>
        <w:tc>
          <w:tcPr>
            <w:tcW w:w="774" w:type="dxa"/>
          </w:tcPr>
          <w:p w14:paraId="64AA4EF0" w14:textId="42BC304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54DC8F23" w14:textId="77777777" w:rsidTr="5E302461">
        <w:trPr>
          <w:trHeight w:val="338"/>
        </w:trPr>
        <w:tc>
          <w:tcPr>
            <w:tcW w:w="1875" w:type="dxa"/>
          </w:tcPr>
          <w:p w14:paraId="705A1C0B" w14:textId="365C8A5C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 xml:space="preserve">각 </w:t>
            </w:r>
            <w:r w:rsidR="00D74FFA">
              <w:rPr>
                <w:rFonts w:ascii="돋움" w:eastAsia="돋움" w:hAnsi="돋움" w:hint="eastAsia"/>
              </w:rPr>
              <w:t>할 일</w:t>
            </w:r>
            <w:r w:rsidRPr="5E302461">
              <w:rPr>
                <w:rFonts w:ascii="돋움" w:eastAsia="돋움" w:hAnsi="돋움"/>
              </w:rPr>
              <w:t>에 작업 추가</w:t>
            </w:r>
          </w:p>
        </w:tc>
        <w:tc>
          <w:tcPr>
            <w:tcW w:w="6086" w:type="dxa"/>
          </w:tcPr>
          <w:p w14:paraId="4BF2CA55" w14:textId="42540C29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 목록 내에 작업</w:t>
            </w:r>
            <w:r w:rsidR="00D74FFA">
              <w:rPr>
                <w:rFonts w:ascii="돋움" w:eastAsia="돋움" w:hAnsi="돋움" w:hint="eastAsia"/>
              </w:rPr>
              <w:t xml:space="preserve">과 작업 메모의 내용을 </w:t>
            </w:r>
            <w:r w:rsidRPr="5E302461">
              <w:rPr>
                <w:rFonts w:ascii="돋움" w:eastAsia="돋움" w:hAnsi="돋움"/>
              </w:rPr>
              <w:t>추가한다.</w:t>
            </w:r>
          </w:p>
        </w:tc>
        <w:tc>
          <w:tcPr>
            <w:tcW w:w="774" w:type="dxa"/>
          </w:tcPr>
          <w:p w14:paraId="3C48EDEE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4F1BB4D2" w14:textId="77777777" w:rsidTr="5E302461">
        <w:trPr>
          <w:trHeight w:val="338"/>
        </w:trPr>
        <w:tc>
          <w:tcPr>
            <w:tcW w:w="1875" w:type="dxa"/>
          </w:tcPr>
          <w:p w14:paraId="2C6C1D17" w14:textId="2B5E47EF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완료 표시</w:t>
            </w:r>
          </w:p>
        </w:tc>
        <w:tc>
          <w:tcPr>
            <w:tcW w:w="6086" w:type="dxa"/>
          </w:tcPr>
          <w:p w14:paraId="4AA4B9FF" w14:textId="1AE20AFA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작업에 완료 표시를 한다.</w:t>
            </w:r>
          </w:p>
        </w:tc>
        <w:tc>
          <w:tcPr>
            <w:tcW w:w="774" w:type="dxa"/>
          </w:tcPr>
          <w:p w14:paraId="2C803FC8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7437ED" w:rsidRPr="00D54A11" w14:paraId="40BCF8FD" w14:textId="77777777" w:rsidTr="5E302461">
        <w:trPr>
          <w:trHeight w:val="338"/>
        </w:trPr>
        <w:tc>
          <w:tcPr>
            <w:tcW w:w="1875" w:type="dxa"/>
          </w:tcPr>
          <w:p w14:paraId="100D2958" w14:textId="38D3BD34" w:rsidR="007437ED" w:rsidRPr="5E302461" w:rsidRDefault="007437E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완료 표시</w:t>
            </w:r>
          </w:p>
        </w:tc>
        <w:tc>
          <w:tcPr>
            <w:tcW w:w="6086" w:type="dxa"/>
          </w:tcPr>
          <w:p w14:paraId="63F7C12D" w14:textId="5B22960C" w:rsidR="007437ED" w:rsidRPr="5E302461" w:rsidRDefault="007437E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사용자의 할 일에 완료 표시를 한다.</w:t>
            </w:r>
          </w:p>
        </w:tc>
        <w:tc>
          <w:tcPr>
            <w:tcW w:w="774" w:type="dxa"/>
          </w:tcPr>
          <w:p w14:paraId="32BABBA2" w14:textId="77777777" w:rsidR="007437ED" w:rsidRPr="00D54A11" w:rsidRDefault="007437E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3F7E80" w14:paraId="50136FB7" w14:textId="77777777" w:rsidTr="5E302461">
        <w:trPr>
          <w:trHeight w:val="338"/>
        </w:trPr>
        <w:tc>
          <w:tcPr>
            <w:tcW w:w="1875" w:type="dxa"/>
          </w:tcPr>
          <w:p w14:paraId="6A5FCD67" w14:textId="32112B57" w:rsidR="003F7E80" w:rsidRPr="003F7E80" w:rsidRDefault="003F7E80" w:rsidP="5E302461">
            <w:pPr>
              <w:jc w:val="center"/>
              <w:rPr>
                <w:rFonts w:ascii="돋움" w:eastAsia="돋움" w:hAnsi="돋움"/>
                <w:strike/>
              </w:rPr>
            </w:pPr>
            <w:r w:rsidRPr="5E302461">
              <w:rPr>
                <w:rFonts w:ascii="돋움" w:eastAsia="돋움" w:hAnsi="돋움"/>
              </w:rPr>
              <w:t>작업 삭제</w:t>
            </w:r>
          </w:p>
        </w:tc>
        <w:tc>
          <w:tcPr>
            <w:tcW w:w="6086" w:type="dxa"/>
          </w:tcPr>
          <w:p w14:paraId="6F10B5EA" w14:textId="5D1D9953" w:rsidR="003F7E80" w:rsidRPr="003F7E80" w:rsidRDefault="003F7E80" w:rsidP="5E302461">
            <w:pPr>
              <w:jc w:val="center"/>
              <w:rPr>
                <w:rFonts w:ascii="돋움" w:eastAsia="돋움" w:hAnsi="돋움"/>
                <w:strike/>
              </w:rPr>
            </w:pPr>
            <w:r w:rsidRPr="5E302461">
              <w:rPr>
                <w:rFonts w:ascii="돋움" w:eastAsia="돋움" w:hAnsi="돋움"/>
              </w:rPr>
              <w:t>사용자의 작업을 삭제한다.</w:t>
            </w:r>
          </w:p>
        </w:tc>
        <w:tc>
          <w:tcPr>
            <w:tcW w:w="774" w:type="dxa"/>
          </w:tcPr>
          <w:p w14:paraId="3C492F3A" w14:textId="43438132" w:rsidR="003F7E80" w:rsidRDefault="003F7E80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F7E80" w:rsidRPr="00D54A11" w14:paraId="77B20222" w14:textId="77777777" w:rsidTr="5E302461">
        <w:trPr>
          <w:trHeight w:val="338"/>
        </w:trPr>
        <w:tc>
          <w:tcPr>
            <w:tcW w:w="1875" w:type="dxa"/>
          </w:tcPr>
          <w:p w14:paraId="74F4BBF8" w14:textId="5489A3FE" w:rsidR="003F7E80" w:rsidRPr="00D54A11" w:rsidRDefault="003F7E80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편집</w:t>
            </w:r>
          </w:p>
        </w:tc>
        <w:tc>
          <w:tcPr>
            <w:tcW w:w="6086" w:type="dxa"/>
          </w:tcPr>
          <w:p w14:paraId="6BDC1792" w14:textId="266C1EEF" w:rsidR="003F7E80" w:rsidRPr="00D54A11" w:rsidRDefault="003F7E80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 목록에 등록된 작업</w:t>
            </w:r>
            <w:r>
              <w:rPr>
                <w:rFonts w:ascii="돋움" w:eastAsia="돋움" w:hAnsi="돋움" w:hint="eastAsia"/>
              </w:rPr>
              <w:t xml:space="preserve">과 작업 메모의 </w:t>
            </w:r>
            <w:r w:rsidRPr="5E302461">
              <w:rPr>
                <w:rFonts w:ascii="돋움" w:eastAsia="돋움" w:hAnsi="돋움"/>
              </w:rPr>
              <w:t>내용을 편집한다.</w:t>
            </w:r>
          </w:p>
        </w:tc>
        <w:tc>
          <w:tcPr>
            <w:tcW w:w="774" w:type="dxa"/>
          </w:tcPr>
          <w:p w14:paraId="75812D41" w14:textId="77777777" w:rsidR="003F7E80" w:rsidRPr="00D54A11" w:rsidRDefault="003F7E8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3F7E80" w:rsidRPr="00D54A11" w14:paraId="26B1A594" w14:textId="77777777" w:rsidTr="5E302461">
        <w:trPr>
          <w:trHeight w:val="353"/>
        </w:trPr>
        <w:tc>
          <w:tcPr>
            <w:tcW w:w="1875" w:type="dxa"/>
          </w:tcPr>
          <w:p w14:paraId="0308C55F" w14:textId="462CF8B4" w:rsidR="003F7E80" w:rsidRPr="00D54A11" w:rsidRDefault="003F7E8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86" w:type="dxa"/>
          </w:tcPr>
          <w:p w14:paraId="02887A19" w14:textId="41BE8CD1" w:rsidR="003F7E80" w:rsidRPr="00D54A11" w:rsidRDefault="003F7E8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774" w:type="dxa"/>
          </w:tcPr>
          <w:p w14:paraId="48C0C77B" w14:textId="77777777" w:rsidR="003F7E80" w:rsidRPr="00D54A11" w:rsidRDefault="003F7E80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0829E02F" w14:textId="77777777" w:rsidR="000C2157" w:rsidRDefault="000C2157" w:rsidP="00440DE6"/>
    <w:p w14:paraId="498A0E24" w14:textId="77777777" w:rsidR="000C2157" w:rsidRDefault="000C2157" w:rsidP="00440DE6"/>
    <w:p w14:paraId="504D5537" w14:textId="77777777" w:rsidR="000C2157" w:rsidRDefault="000C2157" w:rsidP="00440DE6"/>
    <w:p w14:paraId="41CB0C87" w14:textId="77777777" w:rsidR="000C2157" w:rsidRDefault="000C2157" w:rsidP="00440DE6"/>
    <w:p w14:paraId="25AC5FF3" w14:textId="77777777" w:rsidR="000C2157" w:rsidRDefault="000C2157" w:rsidP="00440DE6"/>
    <w:p w14:paraId="60E9BD00" w14:textId="77777777" w:rsidR="000C2157" w:rsidRDefault="000C2157" w:rsidP="00440DE6"/>
    <w:p w14:paraId="6B2F05B5" w14:textId="0F138D1A" w:rsidR="000C2157" w:rsidRPr="00440DE6" w:rsidRDefault="000C2157" w:rsidP="00440DE6"/>
    <w:p w14:paraId="05FAD503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02CA8911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14:paraId="6884847D" w14:textId="77777777" w:rsidTr="00BA2195">
        <w:tc>
          <w:tcPr>
            <w:tcW w:w="8524" w:type="dxa"/>
          </w:tcPr>
          <w:p w14:paraId="2EF914C3" w14:textId="77777777"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14:paraId="249E508A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lastRenderedPageBreak/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proofErr w:type="gramStart"/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proofErr w:type="gramEnd"/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EDB9EC1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94ADBE6" w14:textId="77777777" w:rsidTr="4B1542EF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6628CF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0C3846BF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65FED40B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7C198ED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7B8A0766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14:paraId="101812E4" w14:textId="77777777" w:rsidTr="4B1542EF">
        <w:trPr>
          <w:trHeight w:val="356"/>
        </w:trPr>
        <w:tc>
          <w:tcPr>
            <w:tcW w:w="1335" w:type="dxa"/>
          </w:tcPr>
          <w:p w14:paraId="7C2781D3" w14:textId="7C3B5AE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UC001</w:t>
            </w:r>
          </w:p>
        </w:tc>
        <w:tc>
          <w:tcPr>
            <w:tcW w:w="1714" w:type="dxa"/>
          </w:tcPr>
          <w:p w14:paraId="6AA8F165" w14:textId="2FE60FE6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회원가입하기</w:t>
            </w:r>
          </w:p>
        </w:tc>
        <w:tc>
          <w:tcPr>
            <w:tcW w:w="4360" w:type="dxa"/>
          </w:tcPr>
          <w:p w14:paraId="1909C9F6" w14:textId="19076A4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새로운 사용자를 등록한다.</w:t>
            </w:r>
          </w:p>
        </w:tc>
        <w:tc>
          <w:tcPr>
            <w:tcW w:w="1076" w:type="dxa"/>
          </w:tcPr>
          <w:p w14:paraId="7C136BB6" w14:textId="1464660B" w:rsidR="003A2AF1" w:rsidRPr="00D54A11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2337464E" w14:textId="77777777" w:rsidTr="4B1542EF">
        <w:trPr>
          <w:trHeight w:val="356"/>
        </w:trPr>
        <w:tc>
          <w:tcPr>
            <w:tcW w:w="1335" w:type="dxa"/>
          </w:tcPr>
          <w:p w14:paraId="7D86E286" w14:textId="11B683B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UC002</w:t>
            </w:r>
          </w:p>
        </w:tc>
        <w:tc>
          <w:tcPr>
            <w:tcW w:w="1714" w:type="dxa"/>
          </w:tcPr>
          <w:p w14:paraId="7F10CB67" w14:textId="2E2788ED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로그인</w:t>
            </w:r>
          </w:p>
        </w:tc>
        <w:tc>
          <w:tcPr>
            <w:tcW w:w="4360" w:type="dxa"/>
          </w:tcPr>
          <w:p w14:paraId="0B4BDA68" w14:textId="5E43A36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회원이 로그인을 한다.</w:t>
            </w:r>
          </w:p>
        </w:tc>
        <w:tc>
          <w:tcPr>
            <w:tcW w:w="1076" w:type="dxa"/>
          </w:tcPr>
          <w:p w14:paraId="230C2013" w14:textId="66F5C97E" w:rsidR="003A2AF1" w:rsidRPr="00D54A11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212BB470" w14:textId="77777777" w:rsidTr="4B1542EF">
        <w:trPr>
          <w:trHeight w:val="356"/>
        </w:trPr>
        <w:tc>
          <w:tcPr>
            <w:tcW w:w="1335" w:type="dxa"/>
          </w:tcPr>
          <w:p w14:paraId="54BD0F2A" w14:textId="7F2AAEC0" w:rsidR="5E302461" w:rsidRPr="00E57E50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00E57E50">
              <w:rPr>
                <w:rFonts w:ascii="돋움" w:eastAsia="돋움" w:hAnsi="돋움"/>
              </w:rPr>
              <w:t>UC003</w:t>
            </w:r>
          </w:p>
        </w:tc>
        <w:tc>
          <w:tcPr>
            <w:tcW w:w="1714" w:type="dxa"/>
          </w:tcPr>
          <w:p w14:paraId="224A0EA9" w14:textId="6573343E" w:rsidR="5E302461" w:rsidRPr="00E57E50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00E57E50">
              <w:rPr>
                <w:rFonts w:ascii="돋움" w:eastAsia="돋움" w:hAnsi="돋움"/>
              </w:rPr>
              <w:t>로그아웃</w:t>
            </w:r>
          </w:p>
        </w:tc>
        <w:tc>
          <w:tcPr>
            <w:tcW w:w="4360" w:type="dxa"/>
          </w:tcPr>
          <w:p w14:paraId="128DDE16" w14:textId="2370E4C8" w:rsidR="5E302461" w:rsidRPr="00E57E50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00E57E50">
              <w:rPr>
                <w:rFonts w:ascii="돋움" w:eastAsia="돋움" w:hAnsi="돋움"/>
              </w:rPr>
              <w:t>회원이 로그아웃을 한다.</w:t>
            </w:r>
          </w:p>
        </w:tc>
        <w:tc>
          <w:tcPr>
            <w:tcW w:w="1076" w:type="dxa"/>
          </w:tcPr>
          <w:p w14:paraId="5D3DA68F" w14:textId="1864F96B" w:rsidR="003A2AF1" w:rsidRPr="00E57E50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00E57E50">
              <w:rPr>
                <w:rFonts w:ascii="돋움" w:eastAsia="돋움" w:hAnsi="돋움"/>
              </w:rPr>
              <w:t>1</w:t>
            </w:r>
          </w:p>
        </w:tc>
      </w:tr>
      <w:tr w:rsidR="5E302461" w14:paraId="2EE6787C" w14:textId="77777777" w:rsidTr="4B1542EF">
        <w:trPr>
          <w:trHeight w:val="356"/>
        </w:trPr>
        <w:tc>
          <w:tcPr>
            <w:tcW w:w="1335" w:type="dxa"/>
          </w:tcPr>
          <w:p w14:paraId="6AD547D1" w14:textId="6523207C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UC004</w:t>
            </w:r>
          </w:p>
        </w:tc>
        <w:tc>
          <w:tcPr>
            <w:tcW w:w="1714" w:type="dxa"/>
          </w:tcPr>
          <w:p w14:paraId="6AEE7B18" w14:textId="7A1647AB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 탈퇴</w:t>
            </w:r>
          </w:p>
        </w:tc>
        <w:tc>
          <w:tcPr>
            <w:tcW w:w="4360" w:type="dxa"/>
          </w:tcPr>
          <w:p w14:paraId="1523CFBD" w14:textId="7A1647AB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기존 회원이 회원을 탈퇴한다.</w:t>
            </w:r>
          </w:p>
        </w:tc>
        <w:tc>
          <w:tcPr>
            <w:tcW w:w="1076" w:type="dxa"/>
          </w:tcPr>
          <w:p w14:paraId="1C7AC29D" w14:textId="489E61BF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48C06C5B" w14:textId="77777777" w:rsidTr="4B1542EF">
        <w:trPr>
          <w:trHeight w:val="356"/>
        </w:trPr>
        <w:tc>
          <w:tcPr>
            <w:tcW w:w="1335" w:type="dxa"/>
          </w:tcPr>
          <w:p w14:paraId="6C2110A3" w14:textId="4E0BD29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</w:t>
            </w:r>
            <w:r w:rsidR="007437ED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</w:tcPr>
          <w:p w14:paraId="77A2C2DC" w14:textId="31C5054C" w:rsidR="5E302461" w:rsidRDefault="007437ED" w:rsidP="5E3024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비밀 번호 </w:t>
            </w:r>
            <w:r w:rsidR="5E302461" w:rsidRPr="5E302461">
              <w:rPr>
                <w:rFonts w:ascii="돋움" w:eastAsia="돋움" w:hAnsi="돋움"/>
              </w:rPr>
              <w:t>수정</w:t>
            </w:r>
          </w:p>
        </w:tc>
        <w:tc>
          <w:tcPr>
            <w:tcW w:w="4360" w:type="dxa"/>
          </w:tcPr>
          <w:p w14:paraId="60A0328E" w14:textId="14C7B7B6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기존 회원의 비밀번호를 수정한다.</w:t>
            </w:r>
          </w:p>
        </w:tc>
        <w:tc>
          <w:tcPr>
            <w:tcW w:w="1076" w:type="dxa"/>
          </w:tcPr>
          <w:p w14:paraId="151459A9" w14:textId="43FF4636" w:rsidR="003A2AF1" w:rsidRPr="00D54A11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435C45DF" w14:textId="77777777" w:rsidTr="4B1542EF">
        <w:trPr>
          <w:trHeight w:val="372"/>
        </w:trPr>
        <w:tc>
          <w:tcPr>
            <w:tcW w:w="1335" w:type="dxa"/>
          </w:tcPr>
          <w:p w14:paraId="3A917360" w14:textId="481FB80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</w:t>
            </w:r>
            <w:r w:rsidR="00C77667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</w:tcPr>
          <w:p w14:paraId="362C4A30" w14:textId="02467CE5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만들기</w:t>
            </w:r>
          </w:p>
        </w:tc>
        <w:tc>
          <w:tcPr>
            <w:tcW w:w="4360" w:type="dxa"/>
          </w:tcPr>
          <w:p w14:paraId="08ED4ED6" w14:textId="542355A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추가한다.</w:t>
            </w:r>
          </w:p>
        </w:tc>
        <w:tc>
          <w:tcPr>
            <w:tcW w:w="1076" w:type="dxa"/>
          </w:tcPr>
          <w:p w14:paraId="6FEF1DEF" w14:textId="0AD71C43" w:rsidR="003A2AF1" w:rsidRPr="00D54A11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3C1A39DE" w14:textId="77777777" w:rsidTr="4B1542EF">
        <w:trPr>
          <w:trHeight w:val="372"/>
        </w:trPr>
        <w:tc>
          <w:tcPr>
            <w:tcW w:w="1335" w:type="dxa"/>
          </w:tcPr>
          <w:p w14:paraId="13BBD328" w14:textId="638A294B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</w:t>
            </w:r>
            <w:r w:rsidR="00C77667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</w:tcPr>
          <w:p w14:paraId="13A880E7" w14:textId="76224A7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편집</w:t>
            </w:r>
          </w:p>
        </w:tc>
        <w:tc>
          <w:tcPr>
            <w:tcW w:w="4360" w:type="dxa"/>
          </w:tcPr>
          <w:p w14:paraId="2022FAA4" w14:textId="42A58723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편집한다.</w:t>
            </w:r>
          </w:p>
        </w:tc>
        <w:tc>
          <w:tcPr>
            <w:tcW w:w="1076" w:type="dxa"/>
          </w:tcPr>
          <w:p w14:paraId="3EB08999" w14:textId="3FD3B22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15518B9C" w14:textId="77777777" w:rsidTr="4B1542EF">
        <w:trPr>
          <w:trHeight w:val="372"/>
        </w:trPr>
        <w:tc>
          <w:tcPr>
            <w:tcW w:w="1335" w:type="dxa"/>
          </w:tcPr>
          <w:p w14:paraId="2B456538" w14:textId="460ABD6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</w:t>
            </w:r>
            <w:r w:rsidR="00C77667">
              <w:rPr>
                <w:rFonts w:ascii="돋움" w:eastAsia="돋움" w:hAnsi="돋움"/>
              </w:rPr>
              <w:t>8</w:t>
            </w:r>
          </w:p>
        </w:tc>
        <w:tc>
          <w:tcPr>
            <w:tcW w:w="1714" w:type="dxa"/>
          </w:tcPr>
          <w:p w14:paraId="55B6A0E7" w14:textId="0515851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삭제</w:t>
            </w:r>
          </w:p>
        </w:tc>
        <w:tc>
          <w:tcPr>
            <w:tcW w:w="4360" w:type="dxa"/>
          </w:tcPr>
          <w:p w14:paraId="33B172F0" w14:textId="0F6B60C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삭제한다.</w:t>
            </w:r>
          </w:p>
        </w:tc>
        <w:tc>
          <w:tcPr>
            <w:tcW w:w="1076" w:type="dxa"/>
          </w:tcPr>
          <w:p w14:paraId="1D655BF8" w14:textId="52A58BC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467BE1A6" w14:textId="77777777" w:rsidTr="4B1542EF">
        <w:trPr>
          <w:trHeight w:val="372"/>
        </w:trPr>
        <w:tc>
          <w:tcPr>
            <w:tcW w:w="1335" w:type="dxa"/>
          </w:tcPr>
          <w:p w14:paraId="75649220" w14:textId="0F5251A3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</w:t>
            </w:r>
            <w:r w:rsidR="00C77667">
              <w:rPr>
                <w:rFonts w:ascii="돋움" w:eastAsia="돋움" w:hAnsi="돋움"/>
              </w:rPr>
              <w:t>09</w:t>
            </w:r>
          </w:p>
        </w:tc>
        <w:tc>
          <w:tcPr>
            <w:tcW w:w="1714" w:type="dxa"/>
          </w:tcPr>
          <w:p w14:paraId="0E64E05C" w14:textId="2FFBE849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 xml:space="preserve">할 일 </w:t>
            </w:r>
            <w:r w:rsidR="0076597C">
              <w:rPr>
                <w:rFonts w:ascii="돋움" w:eastAsia="돋움" w:hAnsi="돋움" w:hint="eastAsia"/>
              </w:rPr>
              <w:t xml:space="preserve">및 작업 </w:t>
            </w:r>
            <w:r w:rsidRPr="5E302461">
              <w:rPr>
                <w:rFonts w:ascii="돋움" w:eastAsia="돋움" w:hAnsi="돋움"/>
              </w:rPr>
              <w:t>보기</w:t>
            </w:r>
          </w:p>
        </w:tc>
        <w:tc>
          <w:tcPr>
            <w:tcW w:w="4360" w:type="dxa"/>
          </w:tcPr>
          <w:p w14:paraId="001159DF" w14:textId="1DBF1CD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</w:t>
            </w:r>
            <w:r w:rsidR="0076597C">
              <w:rPr>
                <w:rFonts w:ascii="돋움" w:eastAsia="돋움" w:hAnsi="돋움" w:hint="eastAsia"/>
              </w:rPr>
              <w:t>과 작업</w:t>
            </w:r>
            <w:r w:rsidRPr="5E302461">
              <w:rPr>
                <w:rFonts w:ascii="돋움" w:eastAsia="돋움" w:hAnsi="돋움"/>
              </w:rPr>
              <w:t>을 조회한다.</w:t>
            </w:r>
          </w:p>
        </w:tc>
        <w:tc>
          <w:tcPr>
            <w:tcW w:w="1076" w:type="dxa"/>
          </w:tcPr>
          <w:p w14:paraId="33255973" w14:textId="57863187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1EDF8F29" w14:textId="77777777" w:rsidTr="4B1542EF">
        <w:trPr>
          <w:trHeight w:val="372"/>
        </w:trPr>
        <w:tc>
          <w:tcPr>
            <w:tcW w:w="1335" w:type="dxa"/>
          </w:tcPr>
          <w:p w14:paraId="2296EB35" w14:textId="37E3A4B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</w:t>
            </w:r>
            <w:r w:rsidR="00C77667">
              <w:rPr>
                <w:rFonts w:ascii="돋움" w:eastAsia="돋움" w:hAnsi="돋움"/>
              </w:rPr>
              <w:t>0</w:t>
            </w:r>
          </w:p>
        </w:tc>
        <w:tc>
          <w:tcPr>
            <w:tcW w:w="1714" w:type="dxa"/>
          </w:tcPr>
          <w:p w14:paraId="713BA512" w14:textId="53C68BB9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 xml:space="preserve">각 </w:t>
            </w:r>
            <w:r w:rsidR="00D74FFA">
              <w:rPr>
                <w:rFonts w:ascii="돋움" w:eastAsia="돋움" w:hAnsi="돋움" w:hint="eastAsia"/>
              </w:rPr>
              <w:t>할 일</w:t>
            </w:r>
            <w:r w:rsidRPr="5E302461">
              <w:rPr>
                <w:rFonts w:ascii="돋움" w:eastAsia="돋움" w:hAnsi="돋움"/>
              </w:rPr>
              <w:t>에 작업 추가</w:t>
            </w:r>
          </w:p>
        </w:tc>
        <w:tc>
          <w:tcPr>
            <w:tcW w:w="4360" w:type="dxa"/>
          </w:tcPr>
          <w:p w14:paraId="42510142" w14:textId="60E7FCAC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</w:t>
            </w:r>
            <w:r w:rsidR="007437ED">
              <w:rPr>
                <w:rFonts w:ascii="돋움" w:eastAsia="돋움" w:hAnsi="돋움" w:hint="eastAsia"/>
              </w:rPr>
              <w:t xml:space="preserve"> 내</w:t>
            </w:r>
            <w:r w:rsidRPr="5E302461">
              <w:rPr>
                <w:rFonts w:ascii="돋움" w:eastAsia="돋움" w:hAnsi="돋움"/>
              </w:rPr>
              <w:t>에 작업</w:t>
            </w:r>
            <w:r w:rsidR="007437ED">
              <w:rPr>
                <w:rFonts w:ascii="돋움" w:eastAsia="돋움" w:hAnsi="돋움" w:hint="eastAsia"/>
              </w:rPr>
              <w:t>과 작업 메모의</w:t>
            </w:r>
            <w:r w:rsidRPr="5E302461">
              <w:rPr>
                <w:rFonts w:ascii="돋움" w:eastAsia="돋움" w:hAnsi="돋움"/>
              </w:rPr>
              <w:t xml:space="preserve"> 내용</w:t>
            </w:r>
            <w:r w:rsidR="007437ED">
              <w:rPr>
                <w:rFonts w:ascii="돋움" w:eastAsia="돋움" w:hAnsi="돋움" w:hint="eastAsia"/>
              </w:rPr>
              <w:t>을</w:t>
            </w:r>
            <w:r w:rsidRPr="5E302461">
              <w:rPr>
                <w:rFonts w:ascii="돋움" w:eastAsia="돋움" w:hAnsi="돋움"/>
              </w:rPr>
              <w:t xml:space="preserve"> 추가한다.</w:t>
            </w:r>
          </w:p>
        </w:tc>
        <w:tc>
          <w:tcPr>
            <w:tcW w:w="1076" w:type="dxa"/>
          </w:tcPr>
          <w:p w14:paraId="125D3753" w14:textId="6A09F38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0B872D06" w14:textId="77777777" w:rsidTr="4B1542EF">
        <w:trPr>
          <w:trHeight w:val="372"/>
        </w:trPr>
        <w:tc>
          <w:tcPr>
            <w:tcW w:w="1335" w:type="dxa"/>
          </w:tcPr>
          <w:p w14:paraId="64E0C29F" w14:textId="17710B53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</w:t>
            </w:r>
            <w:r w:rsidR="00C77667">
              <w:rPr>
                <w:rFonts w:ascii="돋움" w:eastAsia="돋움" w:hAnsi="돋움"/>
              </w:rPr>
              <w:t>1</w:t>
            </w:r>
          </w:p>
        </w:tc>
        <w:tc>
          <w:tcPr>
            <w:tcW w:w="1714" w:type="dxa"/>
          </w:tcPr>
          <w:p w14:paraId="41A76F6A" w14:textId="2B5E47EF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완료 표시</w:t>
            </w:r>
          </w:p>
        </w:tc>
        <w:tc>
          <w:tcPr>
            <w:tcW w:w="4360" w:type="dxa"/>
          </w:tcPr>
          <w:p w14:paraId="31FD06B5" w14:textId="1AE20AF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작업에 완료 표시를 한다.</w:t>
            </w:r>
          </w:p>
        </w:tc>
        <w:tc>
          <w:tcPr>
            <w:tcW w:w="1076" w:type="dxa"/>
          </w:tcPr>
          <w:p w14:paraId="0BEC6F99" w14:textId="3586608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007437ED" w14:paraId="55A178F4" w14:textId="77777777" w:rsidTr="4B1542EF">
        <w:trPr>
          <w:trHeight w:val="372"/>
        </w:trPr>
        <w:tc>
          <w:tcPr>
            <w:tcW w:w="1335" w:type="dxa"/>
          </w:tcPr>
          <w:p w14:paraId="3BB6E6C6" w14:textId="3FD7F1FB" w:rsidR="007437ED" w:rsidRPr="5E302461" w:rsidRDefault="007437ED" w:rsidP="5E3024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C77667">
              <w:rPr>
                <w:rFonts w:ascii="돋움" w:eastAsia="돋움" w:hAnsi="돋움"/>
              </w:rPr>
              <w:t>2</w:t>
            </w:r>
          </w:p>
        </w:tc>
        <w:tc>
          <w:tcPr>
            <w:tcW w:w="1714" w:type="dxa"/>
          </w:tcPr>
          <w:p w14:paraId="72C014BD" w14:textId="75739D0D" w:rsidR="007437ED" w:rsidRPr="5E302461" w:rsidRDefault="007437ED" w:rsidP="5E3024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완료 표시</w:t>
            </w:r>
          </w:p>
        </w:tc>
        <w:tc>
          <w:tcPr>
            <w:tcW w:w="4360" w:type="dxa"/>
          </w:tcPr>
          <w:p w14:paraId="4DE89C8E" w14:textId="59EC7C32" w:rsidR="007437ED" w:rsidRPr="5E302461" w:rsidRDefault="007437ED" w:rsidP="5E3024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사용자의 할 일에 완료 표시를 한다.</w:t>
            </w:r>
          </w:p>
        </w:tc>
        <w:tc>
          <w:tcPr>
            <w:tcW w:w="1076" w:type="dxa"/>
          </w:tcPr>
          <w:p w14:paraId="6FCAE433" w14:textId="720C38D0" w:rsidR="007437ED" w:rsidRPr="5E302461" w:rsidRDefault="007437ED" w:rsidP="5E3024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5E302461" w14:paraId="082057BC" w14:textId="77777777" w:rsidTr="4B1542EF">
        <w:trPr>
          <w:trHeight w:val="372"/>
        </w:trPr>
        <w:tc>
          <w:tcPr>
            <w:tcW w:w="1335" w:type="dxa"/>
          </w:tcPr>
          <w:p w14:paraId="0715607B" w14:textId="5580979F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</w:t>
            </w:r>
            <w:r w:rsidR="00C77667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</w:tcPr>
          <w:p w14:paraId="78F46C60" w14:textId="3F85BF3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삭제</w:t>
            </w:r>
          </w:p>
        </w:tc>
        <w:tc>
          <w:tcPr>
            <w:tcW w:w="4360" w:type="dxa"/>
          </w:tcPr>
          <w:p w14:paraId="7E025E54" w14:textId="102F90C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작업을 삭제한다.</w:t>
            </w:r>
          </w:p>
        </w:tc>
        <w:tc>
          <w:tcPr>
            <w:tcW w:w="1076" w:type="dxa"/>
          </w:tcPr>
          <w:p w14:paraId="6BC34271" w14:textId="3CB5F7D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3775F3BC" w14:textId="77777777" w:rsidTr="4B1542EF">
        <w:trPr>
          <w:trHeight w:val="372"/>
        </w:trPr>
        <w:tc>
          <w:tcPr>
            <w:tcW w:w="1335" w:type="dxa"/>
          </w:tcPr>
          <w:p w14:paraId="38760A1C" w14:textId="223A7D45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</w:t>
            </w:r>
            <w:r w:rsidR="00C77667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</w:tcPr>
          <w:p w14:paraId="3691AFE4" w14:textId="11BB819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편집</w:t>
            </w:r>
          </w:p>
        </w:tc>
        <w:tc>
          <w:tcPr>
            <w:tcW w:w="4360" w:type="dxa"/>
          </w:tcPr>
          <w:p w14:paraId="7EB64C62" w14:textId="69D1696C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</w:t>
            </w:r>
            <w:r w:rsidR="007437ED">
              <w:rPr>
                <w:rFonts w:ascii="돋움" w:eastAsia="돋움" w:hAnsi="돋움" w:hint="eastAsia"/>
              </w:rPr>
              <w:t xml:space="preserve">에 </w:t>
            </w:r>
            <w:r w:rsidRPr="5E302461">
              <w:rPr>
                <w:rFonts w:ascii="돋움" w:eastAsia="돋움" w:hAnsi="돋움"/>
              </w:rPr>
              <w:t>등록된 작업</w:t>
            </w:r>
            <w:r w:rsidR="007437ED">
              <w:rPr>
                <w:rFonts w:ascii="돋움" w:eastAsia="돋움" w:hAnsi="돋움" w:hint="eastAsia"/>
              </w:rPr>
              <w:t>과 작업 메모의</w:t>
            </w:r>
            <w:r w:rsidRPr="5E302461">
              <w:rPr>
                <w:rFonts w:ascii="돋움" w:eastAsia="돋움" w:hAnsi="돋움"/>
              </w:rPr>
              <w:t xml:space="preserve"> 내용을 편집한다.</w:t>
            </w:r>
          </w:p>
        </w:tc>
        <w:tc>
          <w:tcPr>
            <w:tcW w:w="1076" w:type="dxa"/>
          </w:tcPr>
          <w:p w14:paraId="7116B6E5" w14:textId="21782D6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</w:tbl>
    <w:p w14:paraId="560FE286" w14:textId="47291B92" w:rsidR="00357453" w:rsidRDefault="00357453" w:rsidP="00BE571A"/>
    <w:p w14:paraId="62A9B4D5" w14:textId="77777777" w:rsidR="001F2D19" w:rsidRDefault="4B1542EF" w:rsidP="4B1542EF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lastRenderedPageBreak/>
        <w:t>유스케이스</w:t>
      </w:r>
      <w:proofErr w:type="spellEnd"/>
      <w:r>
        <w:t xml:space="preserve"> 다이어그램</w:t>
      </w:r>
      <w:bookmarkEnd w:id="14"/>
      <w:bookmarkEnd w:id="15"/>
    </w:p>
    <w:p w14:paraId="3A7202FA" w14:textId="42CFDA17" w:rsidR="006A1701" w:rsidRDefault="00904F24" w:rsidP="001F2D19">
      <w:pPr>
        <w:pStyle w:val="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33C6017" wp14:editId="537B715E">
            <wp:extent cx="5400040" cy="3503930"/>
            <wp:effectExtent l="0" t="0" r="0" b="1270"/>
            <wp:docPr id="1891905046" name="그림 1" descr="텍스트, 도표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5046" name="그림 1" descr="텍스트, 도표, 그림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8520" w14:textId="33E4EFF7" w:rsidR="0017696D" w:rsidRDefault="0017696D" w:rsidP="5E302461"/>
    <w:p w14:paraId="6AFEB802" w14:textId="761DF7D4" w:rsidR="5E302461" w:rsidRDefault="5E302461" w:rsidP="5E302461"/>
    <w:p w14:paraId="590BECCC" w14:textId="77777777" w:rsidR="004221DF" w:rsidRDefault="004221DF" w:rsidP="008A302C"/>
    <w:p w14:paraId="39883596" w14:textId="77777777" w:rsidR="001723F7" w:rsidRPr="001723F7" w:rsidRDefault="001723F7" w:rsidP="003A2AF1">
      <w:bookmarkStart w:id="16" w:name="_Toc287096158"/>
    </w:p>
    <w:p w14:paraId="397C8F6A" w14:textId="77777777" w:rsidR="001723F7" w:rsidRPr="001723F7" w:rsidRDefault="001723F7" w:rsidP="001723F7">
      <w:r>
        <w:br w:type="page"/>
      </w:r>
    </w:p>
    <w:p w14:paraId="7A9699C4" w14:textId="77777777" w:rsidR="000C1642" w:rsidRDefault="5E302461" w:rsidP="003C1E0F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lastRenderedPageBreak/>
        <w:t>유스케이스</w:t>
      </w:r>
      <w:proofErr w:type="spellEnd"/>
      <w:r>
        <w:t xml:space="preserve"> 기술</w:t>
      </w:r>
      <w:bookmarkEnd w:id="16"/>
      <w:bookmarkEnd w:id="17"/>
    </w:p>
    <w:p w14:paraId="0BB11AEB" w14:textId="58ABEFB5" w:rsidR="5E302461" w:rsidRDefault="4B1542EF" w:rsidP="5E302461">
      <w:pPr>
        <w:pStyle w:val="4"/>
        <w:numPr>
          <w:ilvl w:val="0"/>
          <w:numId w:val="8"/>
        </w:numPr>
        <w:spacing w:line="259" w:lineRule="auto"/>
      </w:pPr>
      <w:r>
        <w:t>UC001: 사용자 회원가입</w:t>
      </w:r>
    </w:p>
    <w:p w14:paraId="56C8CE64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927"/>
        <w:gridCol w:w="5913"/>
      </w:tblGrid>
      <w:tr w:rsidR="00BD575C" w:rsidRPr="00D54A11" w14:paraId="4459013E" w14:textId="77777777" w:rsidTr="00D74FFA">
        <w:tc>
          <w:tcPr>
            <w:tcW w:w="1476" w:type="dxa"/>
            <w:shd w:val="clear" w:color="auto" w:fill="CCCCCC"/>
            <w:vAlign w:val="center"/>
          </w:tcPr>
          <w:p w14:paraId="317B0A23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40" w:type="dxa"/>
            <w:gridSpan w:val="2"/>
          </w:tcPr>
          <w:p w14:paraId="5840ADD1" w14:textId="1D003045" w:rsidR="0060277A" w:rsidRPr="007E70C2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새로운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사용자를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등록한다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BD575C" w:rsidRPr="00D54A11" w14:paraId="3A2CB9E6" w14:textId="77777777" w:rsidTr="00D74FFA">
        <w:tc>
          <w:tcPr>
            <w:tcW w:w="1476" w:type="dxa"/>
            <w:shd w:val="clear" w:color="auto" w:fill="CCCCCC"/>
            <w:vAlign w:val="center"/>
          </w:tcPr>
          <w:p w14:paraId="25918AF5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40" w:type="dxa"/>
            <w:gridSpan w:val="2"/>
          </w:tcPr>
          <w:p w14:paraId="5B8C8DE7" w14:textId="10C3502F" w:rsidR="00BD575C" w:rsidRPr="007E70C2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00BD575C" w:rsidRPr="00D54A11" w14:paraId="3D687821" w14:textId="77777777" w:rsidTr="00D74FFA">
        <w:tc>
          <w:tcPr>
            <w:tcW w:w="1476" w:type="dxa"/>
            <w:shd w:val="clear" w:color="auto" w:fill="CCCCCC"/>
            <w:vAlign w:val="center"/>
          </w:tcPr>
          <w:p w14:paraId="60E4845E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40" w:type="dxa"/>
            <w:gridSpan w:val="2"/>
          </w:tcPr>
          <w:p w14:paraId="39B705DB" w14:textId="06C1526B" w:rsidR="00BD575C" w:rsidRPr="007E70C2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웹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접속한다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BD575C" w:rsidRPr="00D54A11" w14:paraId="3E7B7E09" w14:textId="77777777" w:rsidTr="00D74FFA">
        <w:tc>
          <w:tcPr>
            <w:tcW w:w="1476" w:type="dxa"/>
            <w:shd w:val="clear" w:color="auto" w:fill="CCCCCC"/>
            <w:vAlign w:val="center"/>
          </w:tcPr>
          <w:p w14:paraId="6BD54E19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40" w:type="dxa"/>
            <w:gridSpan w:val="2"/>
          </w:tcPr>
          <w:p w14:paraId="7121F330" w14:textId="51D208F0" w:rsidR="00BD575C" w:rsidRPr="007E70C2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회원가입을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돌아간다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60277A" w:rsidRPr="00D54A11" w14:paraId="77B4AB5B" w14:textId="77777777" w:rsidTr="00D74FFA">
        <w:tc>
          <w:tcPr>
            <w:tcW w:w="1476" w:type="dxa"/>
            <w:vMerge w:val="restart"/>
            <w:shd w:val="clear" w:color="auto" w:fill="CCCCCC"/>
            <w:vAlign w:val="center"/>
          </w:tcPr>
          <w:p w14:paraId="229EF404" w14:textId="77777777"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7" w:type="dxa"/>
            <w:shd w:val="clear" w:color="auto" w:fill="auto"/>
          </w:tcPr>
          <w:p w14:paraId="470401A3" w14:textId="77777777" w:rsidR="0060277A" w:rsidRPr="007E70C2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913" w:type="dxa"/>
            <w:shd w:val="clear" w:color="auto" w:fill="auto"/>
          </w:tcPr>
          <w:p w14:paraId="7FBFAF4A" w14:textId="2DAB01C9" w:rsidR="0060277A" w:rsidRPr="007E70C2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웹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접속하여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회원가입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누른다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60277A" w:rsidRPr="00D54A11" w14:paraId="47F6BBD2" w14:textId="77777777" w:rsidTr="00D74FFA">
        <w:tc>
          <w:tcPr>
            <w:tcW w:w="1476" w:type="dxa"/>
            <w:vMerge/>
            <w:vAlign w:val="center"/>
          </w:tcPr>
          <w:p w14:paraId="691EBD77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7" w:type="dxa"/>
            <w:shd w:val="clear" w:color="auto" w:fill="auto"/>
          </w:tcPr>
          <w:p w14:paraId="5B575E5D" w14:textId="5CA52063" w:rsidR="0060277A" w:rsidRPr="007E70C2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913" w:type="dxa"/>
            <w:shd w:val="clear" w:color="auto" w:fill="auto"/>
          </w:tcPr>
          <w:p w14:paraId="41CBF159" w14:textId="4D5E8B1F" w:rsidR="0060277A" w:rsidRPr="007E70C2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원하는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아이디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비밀번호와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이메일을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3503B4" w:rsidRPr="00D54A11" w14:paraId="44B7B8FE" w14:textId="77777777" w:rsidTr="00D74FFA">
        <w:tc>
          <w:tcPr>
            <w:tcW w:w="1476" w:type="dxa"/>
            <w:vMerge/>
            <w:vAlign w:val="center"/>
          </w:tcPr>
          <w:p w14:paraId="227EA781" w14:textId="77777777" w:rsidR="003503B4" w:rsidRPr="00D54A11" w:rsidRDefault="003503B4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7" w:type="dxa"/>
            <w:shd w:val="clear" w:color="auto" w:fill="auto"/>
          </w:tcPr>
          <w:p w14:paraId="6FECB642" w14:textId="4EE47919" w:rsidR="003503B4" w:rsidRPr="5E302461" w:rsidRDefault="003503B4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B03</w:t>
            </w:r>
          </w:p>
        </w:tc>
        <w:tc>
          <w:tcPr>
            <w:tcW w:w="5913" w:type="dxa"/>
            <w:shd w:val="clear" w:color="auto" w:fill="auto"/>
          </w:tcPr>
          <w:p w14:paraId="6718FD3B" w14:textId="1EC55E78" w:rsidR="003503B4" w:rsidRPr="5E302461" w:rsidRDefault="003503B4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입력한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이메일로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코드를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5E302461" w14:paraId="6E94550E" w14:textId="77777777" w:rsidTr="00D74FFA">
        <w:trPr>
          <w:trHeight w:val="300"/>
        </w:trPr>
        <w:tc>
          <w:tcPr>
            <w:tcW w:w="1476" w:type="dxa"/>
            <w:vMerge/>
            <w:vAlign w:val="center"/>
          </w:tcPr>
          <w:p w14:paraId="6D388A87" w14:textId="77777777" w:rsidR="004D58B6" w:rsidRDefault="004D58B6"/>
        </w:tc>
        <w:tc>
          <w:tcPr>
            <w:tcW w:w="927" w:type="dxa"/>
            <w:shd w:val="clear" w:color="auto" w:fill="auto"/>
          </w:tcPr>
          <w:p w14:paraId="30BCDAFD" w14:textId="4E6AF24A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</w:t>
            </w:r>
            <w:r w:rsidR="003503B4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4</w:t>
            </w:r>
          </w:p>
        </w:tc>
        <w:tc>
          <w:tcPr>
            <w:tcW w:w="5913" w:type="dxa"/>
            <w:shd w:val="clear" w:color="auto" w:fill="auto"/>
          </w:tcPr>
          <w:p w14:paraId="131E5A98" w14:textId="14140EB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회원가입을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4853C1" w:rsidRPr="00D54A11" w14:paraId="16268983" w14:textId="77777777" w:rsidTr="00B4675B">
        <w:tc>
          <w:tcPr>
            <w:tcW w:w="1476" w:type="dxa"/>
            <w:shd w:val="clear" w:color="auto" w:fill="D0CECE" w:themeFill="background2" w:themeFillShade="E6"/>
            <w:vAlign w:val="center"/>
          </w:tcPr>
          <w:p w14:paraId="516FD708" w14:textId="3B9FBBD8" w:rsidR="004853C1" w:rsidRPr="00B4675B" w:rsidRDefault="00856751" w:rsidP="004853C1">
            <w:pPr>
              <w:jc w:val="center"/>
              <w:rPr>
                <w:rFonts w:ascii="돋움" w:eastAsia="돋움" w:hAnsi="돋움"/>
                <w:b/>
                <w:bCs/>
              </w:rPr>
            </w:pPr>
            <w:r>
              <w:rPr>
                <w:rFonts w:ascii="돋움" w:eastAsia="돋움" w:hAnsi="돋움" w:hint="eastAsia"/>
                <w:b/>
                <w:bCs/>
              </w:rPr>
              <w:t>예외</w:t>
            </w:r>
            <w:r w:rsidR="004853C1" w:rsidRPr="00B4675B">
              <w:rPr>
                <w:rFonts w:ascii="돋움" w:eastAsia="돋움" w:hAnsi="돋움" w:hint="eastAsia"/>
                <w:b/>
                <w:bCs/>
              </w:rPr>
              <w:t xml:space="preserve"> 흐름</w:t>
            </w:r>
          </w:p>
        </w:tc>
        <w:tc>
          <w:tcPr>
            <w:tcW w:w="927" w:type="dxa"/>
            <w:shd w:val="clear" w:color="auto" w:fill="auto"/>
          </w:tcPr>
          <w:p w14:paraId="4A99232D" w14:textId="71382B6C" w:rsidR="004853C1" w:rsidRPr="5E302461" w:rsidRDefault="00856751" w:rsidP="004853C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</w:t>
            </w:r>
            <w:r w:rsidR="004853C1"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0</w:t>
            </w:r>
            <w:r w:rsidR="004853C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1</w:t>
            </w:r>
          </w:p>
        </w:tc>
        <w:tc>
          <w:tcPr>
            <w:tcW w:w="5913" w:type="dxa"/>
            <w:shd w:val="clear" w:color="auto" w:fill="auto"/>
          </w:tcPr>
          <w:p w14:paraId="6FE743F2" w14:textId="7025FA62" w:rsidR="004853C1" w:rsidRPr="4B1542EF" w:rsidRDefault="004853C1" w:rsidP="004853C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아이디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비밀번호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이메일</w:t>
            </w:r>
            <w:r w:rsidR="003503B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,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="003503B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코드</w:t>
            </w:r>
            <w:r w:rsidR="003503B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중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누락된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칸이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있을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작성해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달라는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알림이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나타나고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사용자는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누락된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칸을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채운다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3503B4" w:rsidRPr="00D54A11" w14:paraId="4FC2B12A" w14:textId="77777777" w:rsidTr="00D74FFA">
        <w:tc>
          <w:tcPr>
            <w:tcW w:w="1476" w:type="dxa"/>
            <w:vMerge w:val="restart"/>
            <w:shd w:val="clear" w:color="auto" w:fill="CCCCCC"/>
            <w:vAlign w:val="center"/>
          </w:tcPr>
          <w:p w14:paraId="040F317E" w14:textId="77777777" w:rsidR="003503B4" w:rsidRPr="00D54A11" w:rsidRDefault="003503B4" w:rsidP="00B4675B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7" w:type="dxa"/>
          </w:tcPr>
          <w:p w14:paraId="55EA55E3" w14:textId="77777777" w:rsidR="003503B4" w:rsidRPr="007E70C2" w:rsidRDefault="003503B4" w:rsidP="00B4675B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913" w:type="dxa"/>
          </w:tcPr>
          <w:p w14:paraId="19EDB843" w14:textId="008D16F5" w:rsidR="003503B4" w:rsidRPr="007E70C2" w:rsidRDefault="003503B4" w:rsidP="00B4675B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</w:t>
            </w:r>
            <w:r>
              <w:rPr>
                <w:rStyle w:val="ae"/>
                <w:color w:val="auto"/>
              </w:rPr>
              <w:t>4</w:t>
            </w:r>
          </w:p>
        </w:tc>
      </w:tr>
      <w:tr w:rsidR="003503B4" w14:paraId="16D066AE" w14:textId="77777777" w:rsidTr="00D74FFA">
        <w:trPr>
          <w:trHeight w:val="300"/>
        </w:trPr>
        <w:tc>
          <w:tcPr>
            <w:tcW w:w="1476" w:type="dxa"/>
            <w:vMerge/>
            <w:vAlign w:val="center"/>
          </w:tcPr>
          <w:p w14:paraId="511BC0B4" w14:textId="77777777" w:rsidR="003503B4" w:rsidRDefault="003503B4" w:rsidP="00B4675B"/>
        </w:tc>
        <w:tc>
          <w:tcPr>
            <w:tcW w:w="927" w:type="dxa"/>
          </w:tcPr>
          <w:p w14:paraId="5A6E2D24" w14:textId="0BF13EB9" w:rsidR="003503B4" w:rsidRDefault="003503B4" w:rsidP="00B4675B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5913" w:type="dxa"/>
          </w:tcPr>
          <w:p w14:paraId="3301279A" w14:textId="3B5C7281" w:rsidR="003503B4" w:rsidRDefault="003503B4" w:rsidP="00B4675B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B02 </w:t>
            </w:r>
            <w:r w:rsidRPr="5E302461">
              <w:rPr>
                <w:rStyle w:val="ae"/>
                <w:color w:val="auto"/>
              </w:rPr>
              <w:t>→</w:t>
            </w:r>
            <w:r w:rsidR="00856751">
              <w:rPr>
                <w:rStyle w:val="ae"/>
                <w:color w:val="auto"/>
              </w:rPr>
              <w:t>E</w:t>
            </w:r>
            <w:r w:rsidRPr="5E302461">
              <w:rPr>
                <w:rStyle w:val="ae"/>
                <w:color w:val="auto"/>
              </w:rPr>
              <w:t>0</w:t>
            </w:r>
            <w:r>
              <w:rPr>
                <w:rStyle w:val="ae"/>
                <w:color w:val="auto"/>
              </w:rPr>
              <w:t>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</w:t>
            </w:r>
            <w:r>
              <w:rPr>
                <w:rStyle w:val="ae"/>
                <w:color w:val="auto"/>
              </w:rPr>
              <w:t>4</w:t>
            </w:r>
          </w:p>
        </w:tc>
      </w:tr>
      <w:tr w:rsidR="003503B4" w14:paraId="5D8EF6AE" w14:textId="77777777" w:rsidTr="00D74FFA">
        <w:trPr>
          <w:trHeight w:val="300"/>
        </w:trPr>
        <w:tc>
          <w:tcPr>
            <w:tcW w:w="1476" w:type="dxa"/>
            <w:vMerge/>
            <w:vAlign w:val="center"/>
          </w:tcPr>
          <w:p w14:paraId="12AF31A5" w14:textId="77777777" w:rsidR="003503B4" w:rsidRDefault="003503B4" w:rsidP="00B4675B"/>
        </w:tc>
        <w:tc>
          <w:tcPr>
            <w:tcW w:w="927" w:type="dxa"/>
          </w:tcPr>
          <w:p w14:paraId="66103B3D" w14:textId="6682A001" w:rsidR="003503B4" w:rsidRPr="5E302461" w:rsidRDefault="003503B4" w:rsidP="00B4675B"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</w:rPr>
              <w:t>SN003</w:t>
            </w:r>
          </w:p>
        </w:tc>
        <w:tc>
          <w:tcPr>
            <w:tcW w:w="5913" w:type="dxa"/>
          </w:tcPr>
          <w:p w14:paraId="17BD8B20" w14:textId="25C82A70" w:rsidR="003503B4" w:rsidRPr="5E302461" w:rsidRDefault="003503B4" w:rsidP="00B4675B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B02 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="00856751">
              <w:rPr>
                <w:rStyle w:val="ae"/>
                <w:color w:val="auto"/>
              </w:rPr>
              <w:t>E</w:t>
            </w:r>
            <w:r w:rsidRPr="5E302461">
              <w:rPr>
                <w:rStyle w:val="ae"/>
                <w:color w:val="auto"/>
              </w:rPr>
              <w:t>0</w:t>
            </w:r>
            <w:r>
              <w:rPr>
                <w:rStyle w:val="ae"/>
                <w:color w:val="auto"/>
              </w:rPr>
              <w:t>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</w:t>
            </w:r>
            <w:r>
              <w:rPr>
                <w:rStyle w:val="ae"/>
                <w:color w:val="auto"/>
              </w:rPr>
              <w:t>4</w:t>
            </w:r>
          </w:p>
        </w:tc>
      </w:tr>
    </w:tbl>
    <w:p w14:paraId="348B7511" w14:textId="2E1679FC" w:rsidR="007E70C2" w:rsidRDefault="007E70C2" w:rsidP="5E302461"/>
    <w:p w14:paraId="474782D4" w14:textId="4869E5CE" w:rsidR="5E302461" w:rsidRDefault="4B1542EF" w:rsidP="5E302461">
      <w:pPr>
        <w:pStyle w:val="4"/>
        <w:numPr>
          <w:ilvl w:val="0"/>
          <w:numId w:val="8"/>
        </w:numPr>
        <w:spacing w:line="259" w:lineRule="auto"/>
      </w:pPr>
      <w:r>
        <w:t>UC002: 사용자 로그인</w:t>
      </w:r>
    </w:p>
    <w:p w14:paraId="6FF168B4" w14:textId="3FB520BB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136B9A72" w14:textId="77777777" w:rsidTr="5E302461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12553DF" w14:textId="6D2EDAFE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38E33C7" w14:textId="2DA4A40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1447F98" w14:textId="77777777" w:rsidTr="5E302461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9487B0" w14:textId="6D2EDAFE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BDB38A3" w14:textId="018A045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</w:t>
            </w:r>
          </w:p>
        </w:tc>
      </w:tr>
      <w:tr w:rsidR="5E302461" w14:paraId="2AB06441" w14:textId="77777777" w:rsidTr="5E302461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0E7494" w14:textId="6D2EDAFE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11AC7A73" w14:textId="6D2EDAFE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웹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접속한다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42B6EED" w14:textId="77777777" w:rsidTr="5E302461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80AE384" w14:textId="6D2EDAFE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5E848206" w14:textId="21B36AD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로그인을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홈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화면으로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접속한다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2004936" w14:textId="77777777" w:rsidTr="5E302461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6268CB2" w14:textId="1B1C2DB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71695095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7DDC28B" w14:textId="1B1C2DB7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웹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접속한다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63E1FCF0" w14:textId="77777777" w:rsidTr="5E302461">
        <w:trPr>
          <w:trHeight w:val="300"/>
        </w:trPr>
        <w:tc>
          <w:tcPr>
            <w:tcW w:w="1514" w:type="dxa"/>
            <w:vMerge/>
          </w:tcPr>
          <w:p w14:paraId="7EC995BE" w14:textId="77777777" w:rsidR="004D58B6" w:rsidRDefault="004D58B6"/>
        </w:tc>
        <w:tc>
          <w:tcPr>
            <w:tcW w:w="930" w:type="dxa"/>
            <w:shd w:val="clear" w:color="auto" w:fill="auto"/>
          </w:tcPr>
          <w:p w14:paraId="09C4A876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58CCD01E" w14:textId="0D47508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아이디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비밀번호를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9E655C8" w14:textId="77777777" w:rsidTr="5E302461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5D309013" w14:textId="77777777" w:rsidR="004D58B6" w:rsidRDefault="004D58B6"/>
        </w:tc>
        <w:tc>
          <w:tcPr>
            <w:tcW w:w="930" w:type="dxa"/>
            <w:shd w:val="clear" w:color="auto" w:fill="auto"/>
          </w:tcPr>
          <w:p w14:paraId="20B6C25E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51F252CD" w14:textId="284D9ED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323B3E4D" w14:textId="77777777" w:rsidTr="5E302461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FD3F391" w14:textId="038C542F" w:rsidR="5E302461" w:rsidRDefault="5E302461" w:rsidP="5E302461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D45408E" w14:textId="0AE594DB" w:rsidR="5E302461" w:rsidRDefault="0085675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</w:t>
            </w:r>
            <w:r w:rsidR="5E302461"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0E5897B1" w14:textId="71EA8C4E" w:rsidR="5E302461" w:rsidRDefault="5E302461" w:rsidP="00B4675B">
            <w:pPr>
              <w:pStyle w:val="af"/>
              <w:ind w:left="200" w:hangingChars="100" w:hanging="200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아이디나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비밀번호를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잘못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입력했을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="00B4675B" w:rsidRPr="5E30246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아이</w:t>
            </w:r>
            <w:r w:rsidR="00B4675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디</w:t>
            </w:r>
            <w:r w:rsidR="00B4675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="00B4675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비밀번호</w:t>
            </w:r>
            <w:r w:rsidR="00B4675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가</w:t>
            </w:r>
            <w:r w:rsidR="00B4675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="00B4675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일치하지</w:t>
            </w:r>
            <w:r w:rsidR="00B4675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="00B4675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않다는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메세지를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출력한다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482AA6" w14:paraId="0EAC7376" w14:textId="77777777" w:rsidTr="5E302461">
        <w:trPr>
          <w:trHeight w:val="300"/>
        </w:trPr>
        <w:tc>
          <w:tcPr>
            <w:tcW w:w="1514" w:type="dxa"/>
            <w:vMerge/>
          </w:tcPr>
          <w:p w14:paraId="0D75854A" w14:textId="77777777" w:rsidR="00482AA6" w:rsidRDefault="00482AA6" w:rsidP="00482AA6"/>
        </w:tc>
        <w:tc>
          <w:tcPr>
            <w:tcW w:w="930" w:type="dxa"/>
            <w:shd w:val="clear" w:color="auto" w:fill="auto"/>
          </w:tcPr>
          <w:p w14:paraId="6B2F08AC" w14:textId="361CA175" w:rsidR="00482AA6" w:rsidRDefault="00856751" w:rsidP="00482AA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</w:t>
            </w:r>
            <w:r w:rsidR="00482AA6"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72E0D16B" w14:textId="19527503" w:rsidR="00482AA6" w:rsidRDefault="00482AA6" w:rsidP="00482AA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아이디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비밀번호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중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누락된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칸이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작성해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달라는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알림이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나타난다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34ED0DD2" w14:textId="77777777" w:rsidTr="5E302461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977367C" w14:textId="752F6D71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791A7C5" w14:textId="7C637B3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1BB3DBA5" w14:textId="5ACF2B7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</w:p>
        </w:tc>
      </w:tr>
      <w:tr w:rsidR="5E302461" w14:paraId="0ECC08B0" w14:textId="77777777" w:rsidTr="5E302461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53314D87" w14:textId="77777777" w:rsidR="004D58B6" w:rsidRDefault="004D58B6"/>
        </w:tc>
        <w:tc>
          <w:tcPr>
            <w:tcW w:w="930" w:type="dxa"/>
          </w:tcPr>
          <w:p w14:paraId="0B1BD554" w14:textId="35C49B4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381551C9" w14:textId="35C7C77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="00856751">
              <w:rPr>
                <w:rStyle w:val="ae"/>
                <w:color w:val="auto"/>
              </w:rPr>
              <w:t>E</w:t>
            </w:r>
            <w:r w:rsidRPr="5E302461">
              <w:rPr>
                <w:rStyle w:val="ae"/>
                <w:color w:val="auto"/>
              </w:rPr>
              <w:t>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</w:p>
        </w:tc>
      </w:tr>
      <w:tr w:rsidR="5E302461" w14:paraId="27ED95DE" w14:textId="77777777" w:rsidTr="5E302461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6E7516BA" w14:textId="77777777" w:rsidR="004D58B6" w:rsidRDefault="004D58B6"/>
        </w:tc>
        <w:tc>
          <w:tcPr>
            <w:tcW w:w="930" w:type="dxa"/>
          </w:tcPr>
          <w:p w14:paraId="7BFCF3E9" w14:textId="49D01CD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SN003</w:t>
            </w:r>
          </w:p>
        </w:tc>
        <w:tc>
          <w:tcPr>
            <w:tcW w:w="5872" w:type="dxa"/>
          </w:tcPr>
          <w:p w14:paraId="18AAA5A4" w14:textId="52B973D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="00856751">
              <w:rPr>
                <w:rStyle w:val="ae"/>
                <w:color w:val="auto"/>
              </w:rPr>
              <w:t>E</w:t>
            </w:r>
            <w:r w:rsidRPr="5E302461">
              <w:rPr>
                <w:rStyle w:val="ae"/>
                <w:color w:val="auto"/>
              </w:rPr>
              <w:t>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</w:p>
        </w:tc>
      </w:tr>
    </w:tbl>
    <w:p w14:paraId="56BF768B" w14:textId="2C74EB6D" w:rsidR="5E302461" w:rsidRDefault="5E302461" w:rsidP="5E302461"/>
    <w:p w14:paraId="28BDDE56" w14:textId="77777777" w:rsidR="00B4675B" w:rsidRDefault="00B4675B" w:rsidP="5E302461"/>
    <w:p w14:paraId="069C5C4F" w14:textId="660E4FD2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lastRenderedPageBreak/>
        <w:t>UC003: 사용자 로그아웃</w:t>
      </w:r>
    </w:p>
    <w:p w14:paraId="4B7CC387" w14:textId="6ABCC0B5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5C32A14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2CCA16" w14:textId="6D2EDAFE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BC3709F" w14:textId="1E696F95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로그아웃을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한다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  <w:tr w:rsidR="5E302461" w14:paraId="44B8673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E9E4A6" w14:textId="6D2EDAFE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410DD5D" w14:textId="727A99D4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</w:t>
            </w:r>
          </w:p>
        </w:tc>
      </w:tr>
      <w:tr w:rsidR="5E302461" w14:paraId="1A50AEF4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FF942FF" w14:textId="6D2EDAFE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4DFF7FB8" w14:textId="736E57A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상황이다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60875A0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98E1B19" w14:textId="6D2EDAFE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2CCFC8A4" w14:textId="30B93B9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로그아웃을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돌아간다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11AF9DC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F74C9B8" w14:textId="1B1C2DB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09BD26C7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6A9855F" w14:textId="387A81E3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메인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화면에서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로그아웃을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누른다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1140B75F" w14:textId="77777777" w:rsidTr="4B1542EF">
        <w:trPr>
          <w:trHeight w:val="300"/>
        </w:trPr>
        <w:tc>
          <w:tcPr>
            <w:tcW w:w="1514" w:type="dxa"/>
            <w:vMerge/>
          </w:tcPr>
          <w:p w14:paraId="3C9B3859" w14:textId="77777777" w:rsidR="004D58B6" w:rsidRDefault="004D58B6"/>
        </w:tc>
        <w:tc>
          <w:tcPr>
            <w:tcW w:w="930" w:type="dxa"/>
            <w:shd w:val="clear" w:color="auto" w:fill="auto"/>
          </w:tcPr>
          <w:p w14:paraId="0F3C992F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035BA0A4" w14:textId="1A8B54B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</w:t>
            </w:r>
            <w:r w:rsidR="00B4675B">
              <w:rPr>
                <w:rStyle w:val="ae"/>
                <w:rFonts w:hint="eastAsia"/>
                <w:color w:val="auto"/>
              </w:rPr>
              <w:t>가</w:t>
            </w:r>
            <w:r w:rsidR="00B4675B">
              <w:rPr>
                <w:rStyle w:val="ae"/>
                <w:rFonts w:hint="eastAsia"/>
                <w:color w:val="auto"/>
              </w:rPr>
              <w:t xml:space="preserve"> </w:t>
            </w:r>
            <w:r w:rsidR="00B4675B">
              <w:rPr>
                <w:rStyle w:val="ae"/>
                <w:rFonts w:hint="eastAsia"/>
                <w:color w:val="auto"/>
              </w:rPr>
              <w:t>로그아웃</w:t>
            </w:r>
            <w:r w:rsidR="00B4675B">
              <w:rPr>
                <w:rStyle w:val="ae"/>
                <w:rFonts w:hint="eastAsia"/>
                <w:color w:val="auto"/>
              </w:rPr>
              <w:t xml:space="preserve"> </w:t>
            </w:r>
            <w:r w:rsidR="00B4675B">
              <w:rPr>
                <w:rStyle w:val="ae"/>
                <w:rFonts w:hint="eastAsia"/>
                <w:color w:val="auto"/>
              </w:rPr>
              <w:t>되었다는</w:t>
            </w:r>
            <w:r w:rsidR="00B4675B">
              <w:rPr>
                <w:rStyle w:val="ae"/>
                <w:rFonts w:hint="eastAsia"/>
                <w:color w:val="auto"/>
              </w:rPr>
              <w:t xml:space="preserve"> </w:t>
            </w:r>
            <w:r w:rsidR="00B4675B">
              <w:rPr>
                <w:rStyle w:val="ae"/>
                <w:rFonts w:hint="eastAsia"/>
                <w:color w:val="auto"/>
              </w:rPr>
              <w:t>알림이</w:t>
            </w:r>
            <w:r w:rsidR="00B4675B">
              <w:rPr>
                <w:rStyle w:val="ae"/>
                <w:rFonts w:hint="eastAsia"/>
                <w:color w:val="auto"/>
              </w:rPr>
              <w:t xml:space="preserve"> </w:t>
            </w:r>
            <w:r w:rsidR="00B4675B">
              <w:rPr>
                <w:rStyle w:val="ae"/>
                <w:rFonts w:hint="eastAsia"/>
                <w:color w:val="auto"/>
              </w:rPr>
              <w:t>출력된다</w:t>
            </w:r>
            <w:r w:rsidR="00B4675B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5E302461" w14:paraId="06676AD0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59EA3D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51DF8981" w14:textId="46C04EEF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444EE396" w14:textId="2E7605C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</w:p>
        </w:tc>
      </w:tr>
    </w:tbl>
    <w:p w14:paraId="3EEBCCD6" w14:textId="711C6216" w:rsidR="5E302461" w:rsidRDefault="5E302461"/>
    <w:p w14:paraId="2E98B266" w14:textId="5152A274" w:rsidR="5E302461" w:rsidRDefault="5E302461" w:rsidP="5E302461"/>
    <w:p w14:paraId="552076F2" w14:textId="42456E0D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UC004: 사용자 회원 탈퇴</w:t>
      </w:r>
    </w:p>
    <w:p w14:paraId="5BC371E6" w14:textId="5D0277F5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4D37090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B2DC29C" w14:textId="6D2EDAFE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58D91009" w14:textId="015008D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탈퇴한다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851EA5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CED522C" w14:textId="6D2EDAFE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9EBF9F5" w14:textId="4267F55C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4FA0C501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FE701E2" w14:textId="6D2EDAFE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29F804D1" w14:textId="736E57A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상황이다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1632380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8A77FA3" w14:textId="6D2EDAFE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1F48C728" w14:textId="2C2156F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탈퇴를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화면으로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돌아간다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4A0C406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4813DC7" w14:textId="1B1C2DB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89D7F80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7627D43" w14:textId="0A39439A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="004D586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회원</w:t>
            </w:r>
            <w:r w:rsidR="004D586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="004D586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정보</w:t>
            </w:r>
            <w:r w:rsidR="004D586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="004D586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보기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0D13BE6E" w14:textId="77777777" w:rsidTr="4B1542EF">
        <w:trPr>
          <w:trHeight w:val="300"/>
        </w:trPr>
        <w:tc>
          <w:tcPr>
            <w:tcW w:w="1514" w:type="dxa"/>
            <w:vMerge/>
          </w:tcPr>
          <w:p w14:paraId="1BBB4185" w14:textId="77777777" w:rsidR="004D58B6" w:rsidRDefault="004D58B6"/>
        </w:tc>
        <w:tc>
          <w:tcPr>
            <w:tcW w:w="930" w:type="dxa"/>
            <w:shd w:val="clear" w:color="auto" w:fill="auto"/>
          </w:tcPr>
          <w:p w14:paraId="7A2654AF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1F5D778B" w14:textId="0AD8090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탈퇴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E604960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4178D054" w14:textId="77777777" w:rsidR="004D58B6" w:rsidRDefault="004D58B6"/>
        </w:tc>
        <w:tc>
          <w:tcPr>
            <w:tcW w:w="930" w:type="dxa"/>
            <w:shd w:val="clear" w:color="auto" w:fill="auto"/>
          </w:tcPr>
          <w:p w14:paraId="17CBCC48" w14:textId="6406B614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2B23445" w14:textId="23C4A613" w:rsidR="5E302461" w:rsidRDefault="004D5865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탈퇴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의사를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</w:t>
            </w:r>
            <w:r w:rsidR="00246ED9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번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묻는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나온다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5E302461" w14:paraId="440E45DB" w14:textId="77777777" w:rsidTr="4B1542EF">
        <w:trPr>
          <w:trHeight w:val="300"/>
        </w:trPr>
        <w:tc>
          <w:tcPr>
            <w:tcW w:w="1514" w:type="dxa"/>
            <w:vMerge/>
          </w:tcPr>
          <w:p w14:paraId="1C972FB5" w14:textId="77777777" w:rsidR="004D58B6" w:rsidRDefault="004D58B6"/>
        </w:tc>
        <w:tc>
          <w:tcPr>
            <w:tcW w:w="930" w:type="dxa"/>
            <w:shd w:val="clear" w:color="auto" w:fill="auto"/>
          </w:tcPr>
          <w:p w14:paraId="4F92CC3E" w14:textId="1C679C30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2B2AD2C1" w14:textId="54ADF65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탈퇴를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339EE094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76AAE27" w14:textId="0A26E6A9" w:rsidR="5E302461" w:rsidRDefault="5E302461" w:rsidP="5E302461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5A01DA5" w14:textId="38531661" w:rsidR="5E302461" w:rsidRDefault="0085675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</w:t>
            </w:r>
            <w:r w:rsidR="5E302461"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10674724" w14:textId="4A23F234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</w:t>
            </w:r>
            <w:r w:rsidR="004D5865">
              <w:rPr>
                <w:rStyle w:val="ae"/>
                <w:rFonts w:hint="eastAsia"/>
                <w:color w:val="auto"/>
              </w:rPr>
              <w:t>의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회원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탈퇴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의사를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한</w:t>
            </w:r>
            <w:r w:rsidR="00246ED9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번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더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묻는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과정에서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뒤로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가기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4D5865">
              <w:rPr>
                <w:rStyle w:val="ae"/>
                <w:rFonts w:hint="eastAsia"/>
                <w:color w:val="auto"/>
              </w:rPr>
              <w:t>버튼을</w:t>
            </w:r>
            <w:r w:rsidR="004D5865">
              <w:rPr>
                <w:rStyle w:val="ae"/>
                <w:rFonts w:hint="eastAsia"/>
                <w:color w:val="auto"/>
              </w:rPr>
              <w:t xml:space="preserve"> </w:t>
            </w:r>
            <w:r w:rsidR="006A510E">
              <w:rPr>
                <w:rStyle w:val="ae"/>
                <w:rFonts w:hint="eastAsia"/>
                <w:color w:val="auto"/>
              </w:rPr>
              <w:t>누른다</w:t>
            </w:r>
            <w:r w:rsidR="006A510E">
              <w:rPr>
                <w:rStyle w:val="ae"/>
                <w:rFonts w:hint="eastAsia"/>
                <w:color w:val="auto"/>
              </w:rPr>
              <w:t>.</w:t>
            </w:r>
            <w:r w:rsidR="004D5865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4D5865" w14:paraId="70967C13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3257FDD" w14:textId="77777777" w:rsidR="004D5865" w:rsidRDefault="004D5865" w:rsidP="004D5865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7C76D7F7" w14:textId="39855E5B" w:rsidR="004D5865" w:rsidRDefault="004D5865" w:rsidP="004D586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2ACD2BF1" w14:textId="17056C69" w:rsidR="006A510E" w:rsidRDefault="004D5865" w:rsidP="004D586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B04</w:t>
            </w:r>
          </w:p>
        </w:tc>
      </w:tr>
      <w:tr w:rsidR="004D5865" w14:paraId="4AE49233" w14:textId="77777777" w:rsidTr="4B1542EF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1305F9C7" w14:textId="77777777" w:rsidR="004D5865" w:rsidRDefault="004D5865" w:rsidP="004D5865">
            <w:pPr>
              <w:pStyle w:val="af"/>
            </w:pPr>
          </w:p>
        </w:tc>
        <w:tc>
          <w:tcPr>
            <w:tcW w:w="930" w:type="dxa"/>
          </w:tcPr>
          <w:p w14:paraId="674C0CD3" w14:textId="24618295" w:rsidR="004D5865" w:rsidRPr="5E302461" w:rsidRDefault="004D5865" w:rsidP="004D586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6B94EA12" w14:textId="7BFEB2AA" w:rsidR="004D5865" w:rsidRPr="5E302461" w:rsidRDefault="004D5865" w:rsidP="004D586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="00856751">
              <w:rPr>
                <w:rStyle w:val="ae"/>
                <w:color w:val="auto"/>
              </w:rPr>
              <w:t>E</w:t>
            </w:r>
            <w:r w:rsidRPr="5E302461">
              <w:rPr>
                <w:rStyle w:val="ae"/>
                <w:color w:val="auto"/>
              </w:rPr>
              <w:t>01</w:t>
            </w:r>
            <w:r w:rsidRPr="5E302461">
              <w:rPr>
                <w:rStyle w:val="ae"/>
                <w:color w:val="auto"/>
              </w:rPr>
              <w:t>→</w:t>
            </w:r>
            <w:r w:rsidR="006A510E">
              <w:rPr>
                <w:rStyle w:val="ae"/>
                <w:color w:val="auto"/>
              </w:rPr>
              <w:t>B01</w:t>
            </w:r>
          </w:p>
        </w:tc>
      </w:tr>
    </w:tbl>
    <w:p w14:paraId="260CB74D" w14:textId="066A02C9" w:rsidR="5E302461" w:rsidRDefault="5E302461" w:rsidP="5E302461"/>
    <w:p w14:paraId="55BAC43F" w14:textId="7966F371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UC00</w:t>
      </w:r>
      <w:r w:rsidR="007437ED">
        <w:t>5</w:t>
      </w:r>
      <w:r>
        <w:t xml:space="preserve">: </w:t>
      </w:r>
      <w:r w:rsidR="006A510E">
        <w:rPr>
          <w:rFonts w:hint="eastAsia"/>
        </w:rPr>
        <w:t>비밀번호</w:t>
      </w:r>
      <w:r>
        <w:t xml:space="preserve"> 수정</w:t>
      </w:r>
    </w:p>
    <w:p w14:paraId="3FC1E732" w14:textId="4543AE25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55E19C00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C33908C" w14:textId="1B02634A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4BAD51A6" w14:textId="74E25ED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="003503B4">
              <w:rPr>
                <w:rStyle w:val="ae"/>
                <w:rFonts w:hint="eastAsia"/>
                <w:color w:val="auto"/>
              </w:rPr>
              <w:t>비밀</w:t>
            </w:r>
            <w:r w:rsidR="003503B4">
              <w:rPr>
                <w:rStyle w:val="ae"/>
                <w:rFonts w:hint="eastAsia"/>
                <w:color w:val="auto"/>
              </w:rPr>
              <w:t xml:space="preserve"> </w:t>
            </w:r>
            <w:r w:rsidR="003503B4">
              <w:rPr>
                <w:rStyle w:val="ae"/>
                <w:rFonts w:hint="eastAsia"/>
                <w:color w:val="auto"/>
              </w:rPr>
              <w:t>번호</w:t>
            </w:r>
            <w:r w:rsidRPr="5E302461">
              <w:rPr>
                <w:rStyle w:val="ae"/>
                <w:color w:val="auto"/>
              </w:rPr>
              <w:t>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수정한다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CB00B97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E9BEF60" w14:textId="1B02634A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303218F" w14:textId="3E41856D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1DE33544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2A8038E" w14:textId="1B02634A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168EF9D9" w14:textId="710E8AB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상태이다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0837E44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24ED333" w14:textId="48EFB602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1C371CE9" w14:textId="5130FAFD" w:rsidR="5E302461" w:rsidRDefault="00757008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비밀번호</w:t>
            </w:r>
            <w:r w:rsidR="5E302461" w:rsidRPr="5E302461">
              <w:rPr>
                <w:rStyle w:val="ae"/>
                <w:color w:val="auto"/>
              </w:rPr>
              <w:t xml:space="preserve"> </w:t>
            </w:r>
            <w:r w:rsidR="5E302461" w:rsidRPr="5E302461">
              <w:rPr>
                <w:rStyle w:val="ae"/>
                <w:color w:val="auto"/>
              </w:rPr>
              <w:t>수정을</w:t>
            </w:r>
            <w:r w:rsidR="5E302461" w:rsidRPr="5E302461">
              <w:rPr>
                <w:rStyle w:val="ae"/>
                <w:color w:val="auto"/>
              </w:rPr>
              <w:t xml:space="preserve"> </w:t>
            </w:r>
            <w:r w:rsidR="5E302461" w:rsidRPr="5E302461">
              <w:rPr>
                <w:rStyle w:val="ae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>한</w:t>
            </w:r>
            <w:r w:rsidR="5E302461" w:rsidRPr="5E302461">
              <w:rPr>
                <w:rStyle w:val="ae"/>
                <w:color w:val="auto"/>
              </w:rPr>
              <w:t>다</w:t>
            </w:r>
            <w:r w:rsidR="5E302461"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EC36372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68FAC8" w14:textId="48EFB602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FC34BD3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A1C62FB" w14:textId="2BAD1032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="006A510E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회원</w:t>
            </w:r>
            <w:r w:rsidR="006A510E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="006A510E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정보</w:t>
            </w:r>
            <w:r w:rsidR="006A510E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="006A510E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보기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0D831C9C" w14:textId="77777777" w:rsidTr="4B1542EF">
        <w:trPr>
          <w:trHeight w:val="300"/>
        </w:trPr>
        <w:tc>
          <w:tcPr>
            <w:tcW w:w="1514" w:type="dxa"/>
            <w:vMerge/>
          </w:tcPr>
          <w:p w14:paraId="59205610" w14:textId="77777777" w:rsidR="004D58B6" w:rsidRDefault="004D58B6"/>
        </w:tc>
        <w:tc>
          <w:tcPr>
            <w:tcW w:w="930" w:type="dxa"/>
            <w:shd w:val="clear" w:color="auto" w:fill="auto"/>
          </w:tcPr>
          <w:p w14:paraId="6CF6B4D4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6237547" w14:textId="12F7E34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="006A510E">
              <w:rPr>
                <w:rStyle w:val="ae"/>
                <w:rFonts w:hint="eastAsia"/>
                <w:color w:val="auto"/>
              </w:rPr>
              <w:t>비밀번호</w:t>
            </w:r>
            <w:r w:rsidRPr="5E302461">
              <w:rPr>
                <w:rStyle w:val="ae"/>
                <w:color w:val="auto"/>
              </w:rPr>
              <w:t>수정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165654E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03781B80" w14:textId="77777777" w:rsidR="004D58B6" w:rsidRDefault="004D58B6"/>
        </w:tc>
        <w:tc>
          <w:tcPr>
            <w:tcW w:w="930" w:type="dxa"/>
            <w:shd w:val="clear" w:color="auto" w:fill="auto"/>
          </w:tcPr>
          <w:p w14:paraId="21CB6C0C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53601FD2" w14:textId="445C422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="006A510E">
              <w:rPr>
                <w:rStyle w:val="ae"/>
                <w:rFonts w:hint="eastAsia"/>
                <w:color w:val="auto"/>
              </w:rPr>
              <w:t>새로운</w:t>
            </w:r>
            <w:r w:rsidR="006A510E">
              <w:rPr>
                <w:rStyle w:val="ae"/>
                <w:rFonts w:hint="eastAsia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비밀번호를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EAE0083" w14:textId="77777777" w:rsidTr="4B1542EF">
        <w:trPr>
          <w:trHeight w:val="300"/>
        </w:trPr>
        <w:tc>
          <w:tcPr>
            <w:tcW w:w="1514" w:type="dxa"/>
            <w:vMerge/>
          </w:tcPr>
          <w:p w14:paraId="7D43C41A" w14:textId="77777777" w:rsidR="004D58B6" w:rsidRDefault="004D58B6"/>
        </w:tc>
        <w:tc>
          <w:tcPr>
            <w:tcW w:w="930" w:type="dxa"/>
            <w:shd w:val="clear" w:color="auto" w:fill="auto"/>
          </w:tcPr>
          <w:p w14:paraId="3F227EDB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54B77A98" w14:textId="3EE646A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비</w:t>
            </w:r>
            <w:r w:rsidR="006A510E">
              <w:rPr>
                <w:rStyle w:val="ae"/>
                <w:rFonts w:hint="eastAsia"/>
                <w:color w:val="auto"/>
              </w:rPr>
              <w:t>밀번호</w:t>
            </w:r>
            <w:r w:rsidR="006A510E">
              <w:rPr>
                <w:rStyle w:val="ae"/>
                <w:rFonts w:hint="eastAsia"/>
                <w:color w:val="auto"/>
              </w:rPr>
              <w:t xml:space="preserve"> </w:t>
            </w:r>
            <w:r w:rsidR="006A510E">
              <w:rPr>
                <w:rStyle w:val="ae"/>
                <w:rFonts w:hint="eastAsia"/>
                <w:color w:val="auto"/>
              </w:rPr>
              <w:t>수정이</w:t>
            </w:r>
            <w:r w:rsidR="006A510E">
              <w:rPr>
                <w:rStyle w:val="ae"/>
                <w:rFonts w:hint="eastAsia"/>
                <w:color w:val="auto"/>
              </w:rPr>
              <w:t xml:space="preserve"> </w:t>
            </w:r>
            <w:r w:rsidR="006A510E">
              <w:rPr>
                <w:rStyle w:val="ae"/>
                <w:rFonts w:hint="eastAsia"/>
                <w:color w:val="auto"/>
              </w:rPr>
              <w:t>완료되었다는</w:t>
            </w:r>
            <w:r w:rsidR="006A510E">
              <w:rPr>
                <w:rStyle w:val="ae"/>
                <w:rFonts w:hint="eastAsia"/>
                <w:color w:val="auto"/>
              </w:rPr>
              <w:t xml:space="preserve"> </w:t>
            </w:r>
            <w:r w:rsidR="006A510E">
              <w:rPr>
                <w:rStyle w:val="ae"/>
                <w:rFonts w:hint="eastAsia"/>
                <w:color w:val="auto"/>
              </w:rPr>
              <w:t>알림이</w:t>
            </w:r>
            <w:r w:rsidR="006A510E">
              <w:rPr>
                <w:rStyle w:val="ae"/>
                <w:rFonts w:hint="eastAsia"/>
                <w:color w:val="auto"/>
              </w:rPr>
              <w:t xml:space="preserve"> </w:t>
            </w:r>
            <w:r w:rsidR="006A510E">
              <w:rPr>
                <w:rStyle w:val="ae"/>
                <w:rFonts w:hint="eastAsia"/>
                <w:color w:val="auto"/>
              </w:rPr>
              <w:t>출력된다</w:t>
            </w:r>
            <w:r w:rsidR="006A510E">
              <w:rPr>
                <w:rStyle w:val="ae"/>
                <w:rFonts w:hint="eastAsia"/>
                <w:color w:val="auto"/>
              </w:rPr>
              <w:t>.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757008" w14:paraId="745514F1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BAA535B" w14:textId="149BAA5D" w:rsidR="00757008" w:rsidRDefault="00856751" w:rsidP="5E302461">
            <w:pPr>
              <w:pStyle w:val="af"/>
            </w:pPr>
            <w:r>
              <w:rPr>
                <w:rFonts w:hint="eastAsia"/>
              </w:rPr>
              <w:t>예외</w:t>
            </w:r>
            <w:r w:rsidR="00757008">
              <w:rPr>
                <w:rFonts w:hint="eastAsia"/>
              </w:rPr>
              <w:t xml:space="preserve"> 흐름</w:t>
            </w:r>
          </w:p>
        </w:tc>
        <w:tc>
          <w:tcPr>
            <w:tcW w:w="930" w:type="dxa"/>
          </w:tcPr>
          <w:p w14:paraId="304CA0D4" w14:textId="59DB7F8F" w:rsidR="00757008" w:rsidRPr="5E302461" w:rsidRDefault="00856751" w:rsidP="00757008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</w:rPr>
              <w:t>E</w:t>
            </w:r>
            <w:r w:rsidR="00757008">
              <w:rPr>
                <w:rStyle w:val="ae"/>
                <w:color w:val="auto"/>
              </w:rPr>
              <w:t>01</w:t>
            </w:r>
          </w:p>
        </w:tc>
        <w:tc>
          <w:tcPr>
            <w:tcW w:w="5872" w:type="dxa"/>
          </w:tcPr>
          <w:p w14:paraId="06C2A588" w14:textId="2635BBF3" w:rsidR="00757008" w:rsidRPr="5E302461" w:rsidRDefault="00757008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새로운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않았다면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입력하라는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메시지를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출력한다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57008" w14:paraId="2E7663C3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7FAD463" w14:textId="33FE338F" w:rsidR="00757008" w:rsidRDefault="00757008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67356B7F" w14:textId="6690AAE0" w:rsidR="00757008" w:rsidRDefault="00757008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758088F2" w14:textId="29DC8A1C" w:rsidR="00757008" w:rsidRDefault="00757008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B04</w:t>
            </w:r>
          </w:p>
        </w:tc>
      </w:tr>
      <w:tr w:rsidR="00757008" w14:paraId="4E808428" w14:textId="77777777" w:rsidTr="4B1542EF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3FEEA65C" w14:textId="77777777" w:rsidR="00757008" w:rsidRDefault="00757008" w:rsidP="5E302461">
            <w:pPr>
              <w:pStyle w:val="af"/>
            </w:pPr>
          </w:p>
        </w:tc>
        <w:tc>
          <w:tcPr>
            <w:tcW w:w="930" w:type="dxa"/>
          </w:tcPr>
          <w:p w14:paraId="4170DEFB" w14:textId="059244CB" w:rsidR="00757008" w:rsidRPr="5E302461" w:rsidRDefault="00757008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5872" w:type="dxa"/>
          </w:tcPr>
          <w:p w14:paraId="22270892" w14:textId="6CF422FE" w:rsidR="00757008" w:rsidRPr="5E302461" w:rsidRDefault="00757008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5E302461">
              <w:rPr>
                <w:rStyle w:val="ae"/>
                <w:color w:val="auto"/>
              </w:rPr>
              <w:t>→</w:t>
            </w:r>
            <w:r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="00856751">
              <w:rPr>
                <w:rStyle w:val="ae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  <w:r w:rsidRPr="5E302461">
              <w:rPr>
                <w:rStyle w:val="ae"/>
                <w:color w:val="auto"/>
              </w:rPr>
              <w:t>→</w:t>
            </w:r>
            <w:r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>
              <w:rPr>
                <w:rStyle w:val="ae"/>
                <w:color w:val="auto"/>
              </w:rPr>
              <w:t>B04</w:t>
            </w:r>
          </w:p>
        </w:tc>
      </w:tr>
    </w:tbl>
    <w:p w14:paraId="6CF61D07" w14:textId="349877CA" w:rsidR="5E302461" w:rsidRDefault="5E302461" w:rsidP="5E302461">
      <w:pPr>
        <w:pStyle w:val="4"/>
        <w:numPr>
          <w:ilvl w:val="3"/>
          <w:numId w:val="0"/>
        </w:numPr>
        <w:spacing w:line="259" w:lineRule="auto"/>
      </w:pPr>
    </w:p>
    <w:p w14:paraId="3307F7D9" w14:textId="04BDC39C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UC00</w:t>
      </w:r>
      <w:r w:rsidR="007437ED">
        <w:t>6</w:t>
      </w:r>
      <w:r>
        <w:t>: 할 일 만들기</w:t>
      </w:r>
    </w:p>
    <w:p w14:paraId="40A12762" w14:textId="29F72F27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3E9B773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039302" w14:textId="1B02634A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7619206B" w14:textId="692A97C5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만든다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5C831D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DAC3D9" w14:textId="1B02634A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7D46EEC9" w14:textId="6D366C1D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755063F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0544A7C" w14:textId="1B02634A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7CDD9882" w14:textId="710E8AB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상태이다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1BA539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7460A0" w14:textId="48EFB602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37EFAAE1" w14:textId="3F56B83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생성을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8739042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D2D02A6" w14:textId="48EFB602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799B566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142E404C" w14:textId="7619C854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메인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화면에서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“</w:t>
            </w:r>
            <w:r w:rsidR="00C5076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+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"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클릭한다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61B57AB2" w14:textId="77777777" w:rsidTr="4B1542EF">
        <w:trPr>
          <w:trHeight w:val="300"/>
        </w:trPr>
        <w:tc>
          <w:tcPr>
            <w:tcW w:w="1514" w:type="dxa"/>
            <w:vMerge/>
          </w:tcPr>
          <w:p w14:paraId="439DD115" w14:textId="77777777" w:rsidR="004D58B6" w:rsidRDefault="004D58B6"/>
        </w:tc>
        <w:tc>
          <w:tcPr>
            <w:tcW w:w="930" w:type="dxa"/>
            <w:shd w:val="clear" w:color="auto" w:fill="auto"/>
          </w:tcPr>
          <w:p w14:paraId="2A3D26B8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271A149" w14:textId="0F68502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</w:t>
            </w:r>
            <w:r w:rsidR="00266068">
              <w:rPr>
                <w:rStyle w:val="ae"/>
                <w:rFonts w:hint="eastAsia"/>
                <w:color w:val="auto"/>
              </w:rPr>
              <w:t>과</w:t>
            </w:r>
            <w:r w:rsidR="00266068">
              <w:rPr>
                <w:rStyle w:val="ae"/>
                <w:rFonts w:hint="eastAsia"/>
                <w:color w:val="auto"/>
              </w:rPr>
              <w:t xml:space="preserve"> </w:t>
            </w:r>
            <w:r w:rsidR="00266068">
              <w:rPr>
                <w:rStyle w:val="ae"/>
                <w:rFonts w:hint="eastAsia"/>
                <w:color w:val="auto"/>
              </w:rPr>
              <w:t>날짜를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 xml:space="preserve">. </w:t>
            </w:r>
          </w:p>
        </w:tc>
      </w:tr>
      <w:tr w:rsidR="00D142EE" w14:paraId="4E136E12" w14:textId="77777777" w:rsidTr="00D142EE">
        <w:trPr>
          <w:trHeight w:val="300"/>
        </w:trPr>
        <w:tc>
          <w:tcPr>
            <w:tcW w:w="1514" w:type="dxa"/>
            <w:vMerge w:val="restart"/>
            <w:shd w:val="clear" w:color="auto" w:fill="D0CECE" w:themeFill="background2" w:themeFillShade="E6"/>
            <w:vAlign w:val="center"/>
          </w:tcPr>
          <w:p w14:paraId="25B3063C" w14:textId="16E17E4B" w:rsidR="00D142EE" w:rsidRPr="00CB0F16" w:rsidRDefault="0035425A" w:rsidP="00D142EE">
            <w:pPr>
              <w:spacing w:line="720" w:lineRule="auto"/>
              <w:jc w:val="center"/>
              <w:rPr>
                <w:rFonts w:ascii="돋움" w:eastAsia="돋움" w:hAnsi="돋움"/>
                <w:b/>
                <w:bCs/>
              </w:rPr>
            </w:pPr>
            <w:r>
              <w:rPr>
                <w:rFonts w:ascii="돋움" w:eastAsia="돋움" w:hAnsi="돋움" w:hint="eastAsia"/>
                <w:b/>
                <w:bCs/>
              </w:rPr>
              <w:t>예외</w:t>
            </w:r>
            <w:r w:rsidR="00D142EE">
              <w:rPr>
                <w:rFonts w:ascii="돋움" w:eastAsia="돋움" w:hAnsi="돋움" w:hint="eastAsia"/>
                <w:b/>
                <w:bCs/>
              </w:rPr>
              <w:t xml:space="preserve">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002DFCC" w14:textId="11C60730" w:rsidR="00D142EE" w:rsidRPr="5E302461" w:rsidRDefault="0035425A" w:rsidP="00D142E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</w:t>
            </w:r>
            <w:r w:rsidR="00D142E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69507132" w14:textId="3B7D39FA" w:rsidR="00D142EE" w:rsidRPr="5E302461" w:rsidRDefault="00D142EE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>
              <w:rPr>
                <w:rStyle w:val="ae"/>
                <w:color w:val="auto"/>
              </w:rPr>
              <w:t>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내용</w:t>
            </w:r>
            <w:r w:rsidR="00266068">
              <w:rPr>
                <w:rStyle w:val="ae"/>
                <w:rFonts w:hint="eastAsia"/>
                <w:color w:val="auto"/>
              </w:rPr>
              <w:t>이나</w:t>
            </w:r>
            <w:r w:rsidR="00266068">
              <w:rPr>
                <w:rStyle w:val="ae"/>
                <w:rFonts w:hint="eastAsia"/>
                <w:color w:val="auto"/>
              </w:rPr>
              <w:t xml:space="preserve"> </w:t>
            </w:r>
            <w:r w:rsidR="00266068">
              <w:rPr>
                <w:rStyle w:val="ae"/>
                <w:rFonts w:hint="eastAsia"/>
                <w:color w:val="auto"/>
              </w:rPr>
              <w:t>날짜가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않았다면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입력하라는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메시지를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출력한다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142EE" w14:paraId="0B6D7C75" w14:textId="77777777" w:rsidTr="00CB0F16">
        <w:trPr>
          <w:trHeight w:val="300"/>
        </w:trPr>
        <w:tc>
          <w:tcPr>
            <w:tcW w:w="1514" w:type="dxa"/>
            <w:vMerge/>
            <w:shd w:val="clear" w:color="auto" w:fill="D0CECE" w:themeFill="background2" w:themeFillShade="E6"/>
          </w:tcPr>
          <w:p w14:paraId="2B942843" w14:textId="77777777" w:rsidR="00D142EE" w:rsidRDefault="00D142EE" w:rsidP="00CB0F16">
            <w:pPr>
              <w:jc w:val="center"/>
              <w:rPr>
                <w:rFonts w:ascii="돋움" w:eastAsia="돋움" w:hAnsi="돋움"/>
                <w:b/>
                <w:bCs/>
              </w:rPr>
            </w:pPr>
          </w:p>
        </w:tc>
        <w:tc>
          <w:tcPr>
            <w:tcW w:w="930" w:type="dxa"/>
            <w:shd w:val="clear" w:color="auto" w:fill="auto"/>
          </w:tcPr>
          <w:p w14:paraId="6DD96B47" w14:textId="52A1E278" w:rsidR="00D142EE" w:rsidRDefault="00D142EE" w:rsidP="00266068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48F573EF" w14:textId="78F98361" w:rsidR="00D142EE" w:rsidRDefault="00D142EE" w:rsidP="5E302461">
            <w:pPr>
              <w:rPr>
                <w:rStyle w:val="ae"/>
                <w:color w:val="auto"/>
              </w:rPr>
            </w:pPr>
          </w:p>
        </w:tc>
      </w:tr>
      <w:tr w:rsidR="0035425A" w14:paraId="23ABFE70" w14:textId="77777777" w:rsidTr="00CB0F16">
        <w:trPr>
          <w:trHeight w:val="300"/>
        </w:trPr>
        <w:tc>
          <w:tcPr>
            <w:tcW w:w="1514" w:type="dxa"/>
            <w:shd w:val="clear" w:color="auto" w:fill="D0CECE" w:themeFill="background2" w:themeFillShade="E6"/>
          </w:tcPr>
          <w:p w14:paraId="13C48F26" w14:textId="6CA3CFDC" w:rsidR="0035425A" w:rsidRDefault="0035425A" w:rsidP="0035425A">
            <w:pPr>
              <w:jc w:val="center"/>
              <w:rPr>
                <w:rFonts w:ascii="돋움" w:eastAsia="돋움" w:hAnsi="돋움"/>
                <w:b/>
                <w:bCs/>
              </w:rPr>
            </w:pPr>
            <w:r>
              <w:rPr>
                <w:rFonts w:ascii="돋움" w:eastAsia="돋움" w:hAnsi="돋움" w:hint="eastAsia"/>
                <w:b/>
                <w:bCs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76B454D5" w14:textId="6803779B" w:rsidR="0035425A" w:rsidRDefault="0035425A" w:rsidP="003542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7F2759C6" w14:textId="6810671F" w:rsidR="0035425A" w:rsidRDefault="0035425A" w:rsidP="003542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생성하던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도중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눌러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취소할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561335" w14:paraId="2230D6C4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67B5331" w14:textId="33FE338F" w:rsidR="00561335" w:rsidRDefault="00561335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70843F9B" w14:textId="6690AAE0" w:rsidR="00561335" w:rsidRDefault="00561335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6DCE7004" w14:textId="75CD81EB" w:rsidR="00561335" w:rsidRDefault="00561335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</w:p>
        </w:tc>
      </w:tr>
      <w:tr w:rsidR="00561335" w14:paraId="237ED623" w14:textId="77777777" w:rsidTr="4B1542EF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71A20750" w14:textId="77777777" w:rsidR="00561335" w:rsidRDefault="00561335" w:rsidP="5E302461">
            <w:pPr>
              <w:pStyle w:val="af"/>
            </w:pPr>
          </w:p>
        </w:tc>
        <w:tc>
          <w:tcPr>
            <w:tcW w:w="930" w:type="dxa"/>
          </w:tcPr>
          <w:p w14:paraId="6FFF7262" w14:textId="5D4BD3D3" w:rsidR="00561335" w:rsidRPr="5E302461" w:rsidRDefault="00561335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5872" w:type="dxa"/>
          </w:tcPr>
          <w:p w14:paraId="35D41037" w14:textId="4C224694" w:rsidR="00561335" w:rsidRPr="5E302461" w:rsidRDefault="00561335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5E302461">
              <w:rPr>
                <w:rStyle w:val="ae"/>
                <w:color w:val="auto"/>
              </w:rPr>
              <w:t>→</w:t>
            </w:r>
            <w:r>
              <w:rPr>
                <w:rStyle w:val="ae"/>
                <w:color w:val="auto"/>
              </w:rPr>
              <w:t>A01</w:t>
            </w:r>
          </w:p>
        </w:tc>
      </w:tr>
      <w:tr w:rsidR="00561335" w14:paraId="482B02B2" w14:textId="77777777" w:rsidTr="4B1542EF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437CA42A" w14:textId="77777777" w:rsidR="00561335" w:rsidRDefault="00561335" w:rsidP="5E302461">
            <w:pPr>
              <w:pStyle w:val="af"/>
            </w:pPr>
          </w:p>
        </w:tc>
        <w:tc>
          <w:tcPr>
            <w:tcW w:w="930" w:type="dxa"/>
          </w:tcPr>
          <w:p w14:paraId="1FB2C131" w14:textId="24D14354" w:rsidR="00561335" w:rsidRDefault="00561335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N003</w:t>
            </w:r>
          </w:p>
        </w:tc>
        <w:tc>
          <w:tcPr>
            <w:tcW w:w="5872" w:type="dxa"/>
          </w:tcPr>
          <w:p w14:paraId="27AA37CA" w14:textId="397B1B0C" w:rsidR="00561335" w:rsidRDefault="00561335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5E302461">
              <w:rPr>
                <w:rStyle w:val="ae"/>
                <w:color w:val="auto"/>
              </w:rPr>
              <w:t>→</w:t>
            </w:r>
            <w:r w:rsidR="0035425A">
              <w:rPr>
                <w:rStyle w:val="ae"/>
                <w:rFonts w:hint="eastAsia"/>
                <w:color w:val="auto"/>
              </w:rPr>
              <w:t>E</w:t>
            </w:r>
            <w:r w:rsidR="0035425A">
              <w:rPr>
                <w:rStyle w:val="ae"/>
                <w:color w:val="auto"/>
              </w:rPr>
              <w:t>01</w:t>
            </w:r>
            <w:r w:rsidR="0035425A" w:rsidRPr="5E302461">
              <w:rPr>
                <w:rStyle w:val="ae"/>
                <w:color w:val="auto"/>
              </w:rPr>
              <w:t>→</w:t>
            </w:r>
            <w:r w:rsidR="0035425A">
              <w:rPr>
                <w:rStyle w:val="ae"/>
                <w:color w:val="auto"/>
              </w:rPr>
              <w:t>B02</w:t>
            </w:r>
          </w:p>
        </w:tc>
      </w:tr>
    </w:tbl>
    <w:p w14:paraId="66818A4F" w14:textId="29F72F27" w:rsidR="5E302461" w:rsidRDefault="5E302461" w:rsidP="5E302461"/>
    <w:p w14:paraId="00C11BB5" w14:textId="1F1579C2" w:rsidR="5E302461" w:rsidRDefault="5E302461" w:rsidP="5E302461">
      <w:pPr>
        <w:pStyle w:val="4"/>
        <w:numPr>
          <w:ilvl w:val="0"/>
          <w:numId w:val="8"/>
        </w:numPr>
        <w:spacing w:line="259" w:lineRule="auto"/>
        <w:rPr>
          <w:rFonts w:ascii="돋움" w:eastAsia="돋움" w:hAnsi="돋움"/>
        </w:rPr>
      </w:pPr>
      <w:r>
        <w:t>UC00</w:t>
      </w:r>
      <w:r w:rsidR="007437ED">
        <w:t>7</w:t>
      </w:r>
      <w:r>
        <w:t xml:space="preserve">: </w:t>
      </w:r>
      <w:r w:rsidRPr="00D142EE">
        <w:rPr>
          <w:rFonts w:hAnsi="돋움" w:hint="eastAsia"/>
        </w:rPr>
        <w:t>할 일 편집</w:t>
      </w:r>
    </w:p>
    <w:p w14:paraId="1B37D7F9" w14:textId="77777777" w:rsidR="5E302461" w:rsidRDefault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690EFCF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9B6227" w14:textId="77777777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6F601C0C" w14:textId="4E880D6B" w:rsidR="5E302461" w:rsidRDefault="5E302461" w:rsidP="5E302461">
            <w:pPr>
              <w:jc w:val="left"/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할 일을 편집한다.</w:t>
            </w:r>
          </w:p>
        </w:tc>
      </w:tr>
      <w:tr w:rsidR="5E302461" w14:paraId="76B532A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CA58C0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702F1D47" w14:textId="0C5F6C1A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6341198A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52E496A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41AAC13A" w14:textId="2F334FB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목록들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중에서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편집할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선택한다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4C5CFB1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5A7044B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39883D2E" w14:textId="2757CA3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대한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정보가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수정된다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53DF646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F13359F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3977529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B20FDB5" w14:textId="195A1179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편집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클릭하면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="0026606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과</w:t>
            </w:r>
            <w:r w:rsidR="0026606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="0026606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날짜가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수정할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상태로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바뀐다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7DD3F183" w14:textId="77777777" w:rsidTr="4B1542EF">
        <w:trPr>
          <w:trHeight w:val="300"/>
        </w:trPr>
        <w:tc>
          <w:tcPr>
            <w:tcW w:w="1514" w:type="dxa"/>
            <w:vMerge/>
          </w:tcPr>
          <w:p w14:paraId="70AA5A37" w14:textId="77777777" w:rsidR="004D58B6" w:rsidRDefault="004D58B6"/>
        </w:tc>
        <w:tc>
          <w:tcPr>
            <w:tcW w:w="930" w:type="dxa"/>
            <w:shd w:val="clear" w:color="auto" w:fill="auto"/>
          </w:tcPr>
          <w:p w14:paraId="0C742CB7" w14:textId="491E028A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48C71048" w14:textId="66D7A41F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</w:t>
            </w:r>
            <w:r w:rsidR="00266068">
              <w:rPr>
                <w:rStyle w:val="ae"/>
                <w:rFonts w:hint="eastAsia"/>
                <w:color w:val="auto"/>
              </w:rPr>
              <w:t>이나</w:t>
            </w:r>
            <w:r w:rsidR="00266068">
              <w:rPr>
                <w:rStyle w:val="ae"/>
                <w:rFonts w:hint="eastAsia"/>
                <w:color w:val="auto"/>
              </w:rPr>
              <w:t xml:space="preserve"> </w:t>
            </w:r>
            <w:r w:rsidR="00266068">
              <w:rPr>
                <w:rStyle w:val="ae"/>
                <w:rFonts w:hint="eastAsia"/>
                <w:color w:val="auto"/>
              </w:rPr>
              <w:t>날짜를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편집하고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확인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3F2808" w14:paraId="6669ED5E" w14:textId="77777777" w:rsidTr="005735A4">
        <w:trPr>
          <w:trHeight w:val="730"/>
        </w:trPr>
        <w:tc>
          <w:tcPr>
            <w:tcW w:w="1514" w:type="dxa"/>
            <w:shd w:val="clear" w:color="auto" w:fill="CCCCCC"/>
            <w:vAlign w:val="center"/>
          </w:tcPr>
          <w:p w14:paraId="15308F81" w14:textId="59100003" w:rsidR="003F2808" w:rsidRDefault="003F2808" w:rsidP="5E302461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2E1EF18" w14:textId="065D4955" w:rsidR="003F2808" w:rsidRDefault="003F2808" w:rsidP="5E302461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18181C0E" w14:textId="377B64CC" w:rsidR="003F2808" w:rsidRDefault="003F2808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내용</w:t>
            </w:r>
            <w:r w:rsidR="00266068">
              <w:rPr>
                <w:rStyle w:val="ae"/>
                <w:rFonts w:hint="eastAsia"/>
                <w:color w:val="auto"/>
              </w:rPr>
              <w:t>이나</w:t>
            </w:r>
            <w:r w:rsidR="00266068">
              <w:rPr>
                <w:rStyle w:val="ae"/>
                <w:rFonts w:hint="eastAsia"/>
                <w:color w:val="auto"/>
              </w:rPr>
              <w:t xml:space="preserve"> </w:t>
            </w:r>
            <w:r w:rsidR="00266068">
              <w:rPr>
                <w:rStyle w:val="ae"/>
                <w:rFonts w:hint="eastAsia"/>
                <w:color w:val="auto"/>
              </w:rPr>
              <w:t>날짜가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채워지지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경우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입력하라는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메시지를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출력한다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561335" w14:paraId="3625E1CB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1F25CEA" w14:textId="77777777" w:rsidR="00561335" w:rsidRDefault="00561335" w:rsidP="5E302461">
            <w:pPr>
              <w:pStyle w:val="af"/>
            </w:pPr>
            <w:r>
              <w:lastRenderedPageBreak/>
              <w:t>시나리오</w:t>
            </w:r>
          </w:p>
        </w:tc>
        <w:tc>
          <w:tcPr>
            <w:tcW w:w="930" w:type="dxa"/>
          </w:tcPr>
          <w:p w14:paraId="0520CBE5" w14:textId="77777777" w:rsidR="00561335" w:rsidRDefault="00561335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5171DBF2" w14:textId="2700A4F2" w:rsidR="00561335" w:rsidRDefault="00561335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</w:p>
        </w:tc>
      </w:tr>
      <w:tr w:rsidR="003F2808" w14:paraId="25017829" w14:textId="77777777" w:rsidTr="003F2808">
        <w:trPr>
          <w:trHeight w:val="478"/>
        </w:trPr>
        <w:tc>
          <w:tcPr>
            <w:tcW w:w="1514" w:type="dxa"/>
            <w:vMerge/>
            <w:vAlign w:val="center"/>
          </w:tcPr>
          <w:p w14:paraId="58D2BF07" w14:textId="77777777" w:rsidR="003F2808" w:rsidRDefault="003F2808"/>
        </w:tc>
        <w:tc>
          <w:tcPr>
            <w:tcW w:w="930" w:type="dxa"/>
          </w:tcPr>
          <w:p w14:paraId="42F36828" w14:textId="397289B2" w:rsidR="003F2808" w:rsidRDefault="003F2808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1E5302FF" w14:textId="632C06A3" w:rsidR="003F2808" w:rsidRDefault="003F2808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A01</w:t>
            </w:r>
            <w:r w:rsidRPr="5E302461">
              <w:rPr>
                <w:rStyle w:val="ae"/>
                <w:color w:val="auto"/>
              </w:rPr>
              <w:t>→</w:t>
            </w:r>
            <w:r>
              <w:rPr>
                <w:rStyle w:val="ae"/>
                <w:color w:val="auto"/>
              </w:rPr>
              <w:t>B02</w:t>
            </w:r>
          </w:p>
        </w:tc>
      </w:tr>
    </w:tbl>
    <w:p w14:paraId="3403E26B" w14:textId="204E920C" w:rsidR="5E302461" w:rsidRDefault="5E302461" w:rsidP="5E302461"/>
    <w:p w14:paraId="5D2C5CC3" w14:textId="37AFDE96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UC00</w:t>
      </w:r>
      <w:r w:rsidR="007437ED">
        <w:t>8</w:t>
      </w:r>
      <w:r>
        <w:t>: 할 일 삭제</w:t>
      </w:r>
    </w:p>
    <w:p w14:paraId="3F42D539" w14:textId="38D622B0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06C701D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D86F1CD" w14:textId="77777777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42816E5E" w14:textId="343B102F" w:rsidR="5E302461" w:rsidRDefault="5E302461" w:rsidP="5E302461">
            <w:pPr>
              <w:jc w:val="left"/>
              <w:rPr>
                <w:rFonts w:eastAsia="바탕" w:hAnsi="바탕" w:cs="바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할 일을 삭제한다.</w:t>
            </w:r>
          </w:p>
        </w:tc>
      </w:tr>
      <w:tr w:rsidR="5E302461" w14:paraId="6A2BEB9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3ABC403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2B9A0E88" w14:textId="495CB2B5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068E900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4A3E3DF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61E9017C" w14:textId="6548B9F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목록들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중에서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선택한다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5A747DF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6403226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407E0456" w14:textId="69CDBF5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36B35AF7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B1E9E92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096BDDA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2B23E33" w14:textId="0F29DA3D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삭제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클릭한다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7066D90D" w14:textId="77777777" w:rsidTr="4B1542EF">
        <w:trPr>
          <w:trHeight w:val="300"/>
        </w:trPr>
        <w:tc>
          <w:tcPr>
            <w:tcW w:w="1514" w:type="dxa"/>
            <w:vMerge/>
          </w:tcPr>
          <w:p w14:paraId="76D6A1D6" w14:textId="77777777" w:rsidR="004D58B6" w:rsidRDefault="004D58B6"/>
        </w:tc>
        <w:tc>
          <w:tcPr>
            <w:tcW w:w="930" w:type="dxa"/>
            <w:shd w:val="clear" w:color="auto" w:fill="auto"/>
          </w:tcPr>
          <w:p w14:paraId="3E77F79F" w14:textId="1EBE2CA9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50B5171D" w14:textId="3301789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4B1542EF" w14:paraId="1392F061" w14:textId="77777777" w:rsidTr="4B1542EF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1C2CE0AC" w14:textId="77777777" w:rsidR="004D58B6" w:rsidRDefault="004D58B6"/>
        </w:tc>
        <w:tc>
          <w:tcPr>
            <w:tcW w:w="930" w:type="dxa"/>
            <w:shd w:val="clear" w:color="auto" w:fill="auto"/>
          </w:tcPr>
          <w:p w14:paraId="3129B0B3" w14:textId="1406BF99" w:rsidR="4B1542E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AB5B454" w14:textId="577495E7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내에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포함되어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</w:t>
            </w:r>
            <w:r w:rsidR="00561335">
              <w:rPr>
                <w:rStyle w:val="ae"/>
                <w:rFonts w:hint="eastAsia"/>
                <w:color w:val="auto"/>
              </w:rPr>
              <w:t>과</w:t>
            </w:r>
            <w:r w:rsidR="00561335">
              <w:rPr>
                <w:rStyle w:val="ae"/>
                <w:color w:val="auto"/>
              </w:rPr>
              <w:t xml:space="preserve"> </w:t>
            </w:r>
            <w:r w:rsidR="00561335">
              <w:rPr>
                <w:rStyle w:val="ae"/>
                <w:rFonts w:hint="eastAsia"/>
                <w:color w:val="auto"/>
              </w:rPr>
              <w:t>작업</w:t>
            </w:r>
            <w:r w:rsidR="00561335">
              <w:rPr>
                <w:rStyle w:val="ae"/>
                <w:rFonts w:hint="eastAsia"/>
                <w:color w:val="auto"/>
              </w:rPr>
              <w:t xml:space="preserve"> </w:t>
            </w:r>
            <w:r w:rsidR="00561335">
              <w:rPr>
                <w:rStyle w:val="ae"/>
                <w:rFonts w:hint="eastAsia"/>
                <w:color w:val="auto"/>
              </w:rPr>
              <w:t>메모</w:t>
            </w:r>
            <w:r w:rsidRPr="4B1542EF">
              <w:rPr>
                <w:rStyle w:val="ae"/>
                <w:color w:val="auto"/>
              </w:rPr>
              <w:t>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함께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삭제된다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  <w:tr w:rsidR="5E302461" w14:paraId="15559DC6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D37A0F4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5BCD181B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44307396" w14:textId="39664737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B01</w:t>
            </w:r>
            <w:r w:rsidRPr="4B1542EF">
              <w:rPr>
                <w:rStyle w:val="ae"/>
                <w:color w:val="auto"/>
              </w:rPr>
              <w:t>→</w:t>
            </w:r>
            <w:r w:rsidRPr="4B1542EF">
              <w:rPr>
                <w:rStyle w:val="ae"/>
                <w:color w:val="auto"/>
              </w:rPr>
              <w:t xml:space="preserve"> B02 </w:t>
            </w:r>
            <w:r w:rsidRPr="4B1542EF">
              <w:rPr>
                <w:rStyle w:val="ae"/>
                <w:color w:val="auto"/>
              </w:rPr>
              <w:t>→</w:t>
            </w:r>
            <w:r w:rsidRPr="4B1542EF">
              <w:rPr>
                <w:rStyle w:val="ae"/>
                <w:color w:val="auto"/>
              </w:rPr>
              <w:t xml:space="preserve"> B03</w:t>
            </w:r>
          </w:p>
        </w:tc>
      </w:tr>
    </w:tbl>
    <w:p w14:paraId="72B49B76" w14:textId="204E920C" w:rsidR="5E302461" w:rsidRDefault="5E302461" w:rsidP="5E302461"/>
    <w:p w14:paraId="26309143" w14:textId="79CDC2A5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</w:t>
      </w:r>
      <w:r w:rsidR="007437ED">
        <w:t>09</w:t>
      </w:r>
      <w:r>
        <w:t xml:space="preserve">: 할 일 </w:t>
      </w:r>
      <w:r w:rsidR="00E87B74">
        <w:rPr>
          <w:rFonts w:hint="eastAsia"/>
        </w:rPr>
        <w:t xml:space="preserve">및 작업 </w:t>
      </w:r>
      <w:r>
        <w:t>보기</w:t>
      </w:r>
    </w:p>
    <w:p w14:paraId="79CE77D4" w14:textId="475DEB17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1C78275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B3FEAFD" w14:textId="77777777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700FB205" w14:textId="6A0EFFA4" w:rsidR="5E302461" w:rsidRDefault="5E302461" w:rsidP="5E302461">
            <w:pPr>
              <w:jc w:val="left"/>
              <w:rPr>
                <w:rFonts w:eastAsia="바탕" w:hAnsi="바탕" w:cs="바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할 일</w:t>
            </w:r>
            <w:r w:rsidR="003F2808">
              <w:rPr>
                <w:rFonts w:ascii="돋움" w:eastAsia="돋움" w:hAnsi="돋움" w:cs="돋움" w:hint="eastAsia"/>
                <w:color w:val="000000" w:themeColor="text1"/>
                <w:szCs w:val="20"/>
              </w:rPr>
              <w:t>과 작업</w:t>
            </w: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을 조회한다.</w:t>
            </w:r>
          </w:p>
        </w:tc>
      </w:tr>
      <w:tr w:rsidR="5E302461" w14:paraId="2DA838F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778D252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18E7CBEC" w14:textId="3E8737AA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0CAF847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914C57E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6BF55A9F" w14:textId="0712B03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웹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접속하여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524A18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026D375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90806D6" w14:textId="64581905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</w:t>
            </w:r>
            <w:r w:rsidR="00E87B74">
              <w:rPr>
                <w:rStyle w:val="ae"/>
                <w:rFonts w:hint="eastAsia"/>
                <w:color w:val="auto"/>
              </w:rPr>
              <w:t>과</w:t>
            </w:r>
            <w:r w:rsidR="00E87B74">
              <w:rPr>
                <w:rStyle w:val="ae"/>
                <w:rFonts w:hint="eastAsia"/>
                <w:color w:val="auto"/>
              </w:rPr>
              <w:t xml:space="preserve"> </w:t>
            </w:r>
            <w:r w:rsidR="00E87B74">
              <w:rPr>
                <w:rStyle w:val="ae"/>
                <w:rFonts w:hint="eastAsia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>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사용자에게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보여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진다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B9619EB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0468C23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F8ACFA7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1AD64ACC" w14:textId="34705483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로그인을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2BA8B55C" w14:textId="77777777" w:rsidTr="4B1542EF">
        <w:trPr>
          <w:trHeight w:val="300"/>
        </w:trPr>
        <w:tc>
          <w:tcPr>
            <w:tcW w:w="1514" w:type="dxa"/>
            <w:vMerge/>
          </w:tcPr>
          <w:p w14:paraId="6D0F2D81" w14:textId="77777777" w:rsidR="004D58B6" w:rsidRDefault="004D58B6"/>
        </w:tc>
        <w:tc>
          <w:tcPr>
            <w:tcW w:w="930" w:type="dxa"/>
            <w:shd w:val="clear" w:color="auto" w:fill="auto"/>
          </w:tcPr>
          <w:p w14:paraId="52B03083" w14:textId="1C70D750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4810134" w14:textId="3ADBD704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</w:t>
            </w:r>
            <w:r w:rsidR="00E87B74">
              <w:rPr>
                <w:rStyle w:val="ae"/>
                <w:rFonts w:hint="eastAsia"/>
                <w:color w:val="auto"/>
              </w:rPr>
              <w:t>과</w:t>
            </w:r>
            <w:r w:rsidR="00E87B74">
              <w:rPr>
                <w:rStyle w:val="ae"/>
                <w:rFonts w:hint="eastAsia"/>
                <w:color w:val="auto"/>
              </w:rPr>
              <w:t xml:space="preserve"> </w:t>
            </w:r>
            <w:r w:rsidR="00E87B74">
              <w:rPr>
                <w:rStyle w:val="ae"/>
                <w:rFonts w:hint="eastAsia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>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조회된다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E87B74" w14:paraId="0C086E5D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663E62" w14:textId="77777777" w:rsidR="00E87B74" w:rsidRDefault="00E87B74" w:rsidP="5E302461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6574A253" w14:textId="1F08375F" w:rsidR="00E87B74" w:rsidRDefault="00E87B74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2CE69BB" w14:textId="060538A7" w:rsidR="00E87B74" w:rsidRDefault="00E87B74" w:rsidP="5E30246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없는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2078E25D" w14:textId="7DA04E0B" w:rsidR="00E87B74" w:rsidRDefault="00E87B74" w:rsidP="5E302461">
            <w:pPr>
              <w:pStyle w:val="af"/>
              <w:numPr>
                <w:ilvl w:val="0"/>
                <w:numId w:val="6"/>
              </w:numPr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1.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아무것도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표시되지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않는다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E87B74" w14:paraId="37DD91CF" w14:textId="77777777" w:rsidTr="00E87B74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84898A7" w14:textId="77777777" w:rsidR="00E87B74" w:rsidRDefault="00E87B74" w:rsidP="5E302461">
            <w:pPr>
              <w:pStyle w:val="af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41504BB" w14:textId="178D4D87" w:rsidR="00E87B74" w:rsidRPr="5E302461" w:rsidRDefault="00E87B74" w:rsidP="00E87B7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3316D7A4" w14:textId="0E5B8739" w:rsidR="00E87B74" w:rsidRDefault="00E87B74" w:rsidP="5E30246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일에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작업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및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작업메모가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없는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경우</w:t>
            </w:r>
          </w:p>
          <w:p w14:paraId="3563270B" w14:textId="17AE91E1" w:rsidR="00E87B74" w:rsidRPr="5E302461" w:rsidRDefault="00E87B74" w:rsidP="00E87B74">
            <w:pPr>
              <w:pStyle w:val="af"/>
              <w:numPr>
                <w:ilvl w:val="0"/>
                <w:numId w:val="6"/>
              </w:numPr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1.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일만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표시된다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.</w:t>
            </w:r>
          </w:p>
        </w:tc>
      </w:tr>
      <w:tr w:rsidR="00E87B74" w14:paraId="0DD5F650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BB96D6C" w14:textId="77777777" w:rsidR="00E87B74" w:rsidRDefault="00E87B74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7AD1457A" w14:textId="77777777" w:rsidR="00E87B74" w:rsidRDefault="00E87B74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3C0E79EC" w14:textId="4FBCCB43" w:rsidR="00E87B74" w:rsidRDefault="00E87B74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</w:p>
        </w:tc>
      </w:tr>
      <w:tr w:rsidR="00E87B74" w14:paraId="6EDBAE6F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1D9E97D4" w14:textId="77777777" w:rsidR="00E87B74" w:rsidRDefault="00E87B74"/>
        </w:tc>
        <w:tc>
          <w:tcPr>
            <w:tcW w:w="930" w:type="dxa"/>
          </w:tcPr>
          <w:p w14:paraId="61B7D9BC" w14:textId="37039537" w:rsidR="00E87B74" w:rsidRDefault="00E87B74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0C54D1A9" w14:textId="349030B9" w:rsidR="00E87B74" w:rsidRDefault="00E87B74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E01</w:t>
            </w:r>
          </w:p>
        </w:tc>
      </w:tr>
      <w:tr w:rsidR="00E87B74" w14:paraId="5FEBC89D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58795CC3" w14:textId="77777777" w:rsidR="00E87B74" w:rsidRDefault="00E87B74"/>
        </w:tc>
        <w:tc>
          <w:tcPr>
            <w:tcW w:w="930" w:type="dxa"/>
          </w:tcPr>
          <w:p w14:paraId="42E87F47" w14:textId="232CDDAD" w:rsidR="00E87B74" w:rsidRPr="5E302461" w:rsidRDefault="00E87B74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N003</w:t>
            </w:r>
          </w:p>
        </w:tc>
        <w:tc>
          <w:tcPr>
            <w:tcW w:w="5872" w:type="dxa"/>
          </w:tcPr>
          <w:p w14:paraId="6C67A9D9" w14:textId="66A89D41" w:rsidR="00E87B74" w:rsidRPr="5E302461" w:rsidRDefault="00E87B74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5E302461">
              <w:rPr>
                <w:rStyle w:val="ae"/>
                <w:color w:val="auto"/>
              </w:rPr>
              <w:t>→</w:t>
            </w:r>
            <w:r>
              <w:rPr>
                <w:rStyle w:val="ae"/>
                <w:color w:val="auto"/>
              </w:rPr>
              <w:t>E02</w:t>
            </w:r>
          </w:p>
        </w:tc>
      </w:tr>
    </w:tbl>
    <w:p w14:paraId="43C28FC5" w14:textId="204E920C" w:rsidR="5E302461" w:rsidRDefault="5E302461" w:rsidP="5E302461"/>
    <w:p w14:paraId="1CD22523" w14:textId="04564A82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UC01</w:t>
      </w:r>
      <w:r w:rsidR="007437ED">
        <w:t>0</w:t>
      </w:r>
      <w:r>
        <w:t xml:space="preserve">: 각 </w:t>
      </w:r>
      <w:r w:rsidR="006C31F1">
        <w:rPr>
          <w:rFonts w:hint="eastAsia"/>
        </w:rPr>
        <w:t>할 일</w:t>
      </w:r>
      <w:r>
        <w:t xml:space="preserve">에 작업 추가 </w:t>
      </w:r>
    </w:p>
    <w:p w14:paraId="7F47909C" w14:textId="1D5C399E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23B7F6F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CA3DEEB" w14:textId="77777777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534436BC" w14:textId="383535C2" w:rsidR="5E302461" w:rsidRDefault="5E302461" w:rsidP="5E302461">
            <w:pPr>
              <w:jc w:val="left"/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할 일에 작업의 내용과 마감일, 우선순위를 추가한다.</w:t>
            </w:r>
          </w:p>
        </w:tc>
      </w:tr>
      <w:tr w:rsidR="5E302461" w14:paraId="60A82B97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BA8601E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74F4DEB4" w14:textId="24ACA218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4290AC4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7116280" w14:textId="77777777" w:rsidR="5E302461" w:rsidRDefault="5E302461" w:rsidP="5E302461">
            <w:pPr>
              <w:pStyle w:val="af"/>
            </w:pPr>
            <w:r>
              <w:lastRenderedPageBreak/>
              <w:t>사전 조건</w:t>
            </w:r>
          </w:p>
        </w:tc>
        <w:tc>
          <w:tcPr>
            <w:tcW w:w="6802" w:type="dxa"/>
            <w:gridSpan w:val="2"/>
          </w:tcPr>
          <w:p w14:paraId="784EF712" w14:textId="72895BF2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등록된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  <w:r w:rsidRPr="4B1542EF">
              <w:rPr>
                <w:rStyle w:val="ae"/>
                <w:color w:val="auto"/>
              </w:rPr>
              <w:t>사용자가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추가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누른다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  <w:tr w:rsidR="5E302461" w14:paraId="254A417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E8B413B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8CB29C3" w14:textId="4B45ED2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추가된다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A75C2DE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7A2576C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29813BD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3F40682" w14:textId="79112EB9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추가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클릭한다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3587C777" w14:textId="77777777" w:rsidTr="4B1542EF">
        <w:trPr>
          <w:trHeight w:val="300"/>
        </w:trPr>
        <w:tc>
          <w:tcPr>
            <w:tcW w:w="1514" w:type="dxa"/>
            <w:vMerge/>
          </w:tcPr>
          <w:p w14:paraId="677C1965" w14:textId="77777777" w:rsidR="004D58B6" w:rsidRDefault="004D58B6"/>
        </w:tc>
        <w:tc>
          <w:tcPr>
            <w:tcW w:w="930" w:type="dxa"/>
            <w:shd w:val="clear" w:color="auto" w:fill="auto"/>
          </w:tcPr>
          <w:p w14:paraId="29CB6861" w14:textId="336D2520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F552074" w14:textId="1610886F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작업</w:t>
            </w:r>
            <w:r w:rsidR="006C31F1">
              <w:rPr>
                <w:rStyle w:val="ae"/>
                <w:rFonts w:hint="eastAsia"/>
                <w:color w:val="auto"/>
              </w:rPr>
              <w:t>과</w:t>
            </w:r>
            <w:r w:rsidR="006C31F1">
              <w:rPr>
                <w:rStyle w:val="ae"/>
                <w:rFonts w:hint="eastAsia"/>
                <w:color w:val="auto"/>
              </w:rPr>
              <w:t xml:space="preserve"> </w:t>
            </w:r>
            <w:r w:rsidR="006C31F1">
              <w:rPr>
                <w:rStyle w:val="ae"/>
                <w:rFonts w:hint="eastAsia"/>
                <w:color w:val="auto"/>
              </w:rPr>
              <w:t>작업</w:t>
            </w:r>
            <w:r w:rsidR="006C31F1">
              <w:rPr>
                <w:rStyle w:val="ae"/>
                <w:rFonts w:hint="eastAsia"/>
                <w:color w:val="auto"/>
              </w:rPr>
              <w:t xml:space="preserve"> </w:t>
            </w:r>
            <w:r w:rsidR="006C31F1">
              <w:rPr>
                <w:rStyle w:val="ae"/>
                <w:rFonts w:hint="eastAsia"/>
                <w:color w:val="auto"/>
              </w:rPr>
              <w:t>메모의</w:t>
            </w:r>
            <w:r w:rsidR="006C31F1">
              <w:rPr>
                <w:rStyle w:val="ae"/>
                <w:rFonts w:hint="eastAsia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</w:t>
            </w:r>
            <w:r w:rsidR="006C31F1">
              <w:rPr>
                <w:rStyle w:val="ae"/>
                <w:rFonts w:hint="eastAsia"/>
                <w:color w:val="auto"/>
              </w:rPr>
              <w:t>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적고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확인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클릭한다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9D6E3D2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485CE404" w14:textId="77777777" w:rsidR="004D58B6" w:rsidRDefault="004D58B6"/>
        </w:tc>
        <w:tc>
          <w:tcPr>
            <w:tcW w:w="930" w:type="dxa"/>
            <w:shd w:val="clear" w:color="auto" w:fill="auto"/>
          </w:tcPr>
          <w:p w14:paraId="25070042" w14:textId="052D7112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A43AC44" w14:textId="4A2FB95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</w:t>
            </w:r>
            <w:r w:rsidR="006C31F1">
              <w:rPr>
                <w:rStyle w:val="ae"/>
                <w:rFonts w:hint="eastAsia"/>
                <w:color w:val="auto"/>
              </w:rPr>
              <w:t>과</w:t>
            </w:r>
            <w:r w:rsidR="006C31F1">
              <w:rPr>
                <w:rStyle w:val="ae"/>
                <w:rFonts w:hint="eastAsia"/>
                <w:color w:val="auto"/>
              </w:rPr>
              <w:t xml:space="preserve"> </w:t>
            </w:r>
            <w:r w:rsidR="006C31F1">
              <w:rPr>
                <w:rStyle w:val="ae"/>
                <w:rFonts w:hint="eastAsia"/>
                <w:color w:val="auto"/>
              </w:rPr>
              <w:t>작업의</w:t>
            </w:r>
            <w:r w:rsidR="006C31F1">
              <w:rPr>
                <w:rStyle w:val="ae"/>
                <w:rFonts w:hint="eastAsia"/>
                <w:color w:val="auto"/>
              </w:rPr>
              <w:t xml:space="preserve"> </w:t>
            </w:r>
            <w:r w:rsidR="006C31F1">
              <w:rPr>
                <w:rStyle w:val="ae"/>
                <w:rFonts w:hint="eastAsia"/>
                <w:color w:val="auto"/>
              </w:rPr>
              <w:t>메모가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추가된다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561335" w14:paraId="227A63C0" w14:textId="77777777" w:rsidTr="00561335">
        <w:trPr>
          <w:trHeight w:val="300"/>
        </w:trPr>
        <w:tc>
          <w:tcPr>
            <w:tcW w:w="1514" w:type="dxa"/>
            <w:shd w:val="clear" w:color="auto" w:fill="D0CECE" w:themeFill="background2" w:themeFillShade="E6"/>
            <w:vAlign w:val="center"/>
          </w:tcPr>
          <w:p w14:paraId="1B8707ED" w14:textId="329AFC08" w:rsidR="00561335" w:rsidRDefault="00561335" w:rsidP="00561335">
            <w:pPr>
              <w:jc w:val="center"/>
            </w:pPr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930" w:type="dxa"/>
            <w:shd w:val="clear" w:color="auto" w:fill="auto"/>
          </w:tcPr>
          <w:p w14:paraId="2647C7BF" w14:textId="7EC384D0" w:rsidR="00561335" w:rsidRPr="5E302461" w:rsidRDefault="00561335" w:rsidP="00561335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AC6AA27" w14:textId="2DCB0B76" w:rsidR="00561335" w:rsidRPr="5E302461" w:rsidRDefault="00561335" w:rsidP="0056133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취소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누르면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취소된다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561335" w14:paraId="1AB9882F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99D3A4" w14:textId="77777777" w:rsidR="00561335" w:rsidRDefault="00561335" w:rsidP="00561335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DE4E04A" w14:textId="0D3B2BE3" w:rsidR="00561335" w:rsidRDefault="00561335" w:rsidP="0056133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578058AA" w14:textId="77777777" w:rsidR="00561335" w:rsidRDefault="00561335" w:rsidP="0056133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내용을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작성하지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15CFC03C" w14:textId="71D65928" w:rsidR="00561335" w:rsidRDefault="00561335" w:rsidP="00561335">
            <w:pPr>
              <w:pStyle w:val="af"/>
              <w:numPr>
                <w:ilvl w:val="0"/>
                <w:numId w:val="4"/>
              </w:numPr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1.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내용을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입력하라고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요청한다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561335" w14:paraId="014F74C6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564DE5" w14:textId="77777777" w:rsidR="00561335" w:rsidRDefault="00561335" w:rsidP="00561335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15ED4ECC" w14:textId="364B1892" w:rsidR="00561335" w:rsidRDefault="00561335" w:rsidP="0056133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3622F546" w14:textId="192FB234" w:rsidR="00561335" w:rsidRDefault="00561335" w:rsidP="0056133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</w:p>
        </w:tc>
      </w:tr>
      <w:tr w:rsidR="00561335" w14:paraId="056C8298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2E563EBF" w14:textId="77777777" w:rsidR="00561335" w:rsidRDefault="00561335" w:rsidP="00561335"/>
        </w:tc>
        <w:tc>
          <w:tcPr>
            <w:tcW w:w="930" w:type="dxa"/>
          </w:tcPr>
          <w:p w14:paraId="40D56561" w14:textId="48931F02" w:rsidR="00561335" w:rsidRDefault="00561335" w:rsidP="0056133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0AA0D6F9" w14:textId="1D162FCC" w:rsidR="00561335" w:rsidRDefault="00561335" w:rsidP="0056133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A01</w:t>
            </w:r>
          </w:p>
        </w:tc>
      </w:tr>
      <w:tr w:rsidR="00561335" w14:paraId="27A91CFF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10ECB812" w14:textId="77777777" w:rsidR="00561335" w:rsidRDefault="00561335" w:rsidP="00561335"/>
        </w:tc>
        <w:tc>
          <w:tcPr>
            <w:tcW w:w="930" w:type="dxa"/>
          </w:tcPr>
          <w:p w14:paraId="645E54A4" w14:textId="77347368" w:rsidR="00561335" w:rsidRPr="5E302461" w:rsidRDefault="00561335" w:rsidP="0056133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SN003</w:t>
            </w:r>
          </w:p>
        </w:tc>
        <w:tc>
          <w:tcPr>
            <w:tcW w:w="5872" w:type="dxa"/>
          </w:tcPr>
          <w:p w14:paraId="11E20A12" w14:textId="323C55DE" w:rsidR="00561335" w:rsidRPr="5E302461" w:rsidRDefault="00561335" w:rsidP="00561335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E01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</w:p>
        </w:tc>
      </w:tr>
    </w:tbl>
    <w:p w14:paraId="7865F6B0" w14:textId="204E920C" w:rsidR="5E302461" w:rsidRDefault="5E302461" w:rsidP="5E302461"/>
    <w:p w14:paraId="3B0C6A71" w14:textId="0D70ADB0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UC01</w:t>
      </w:r>
      <w:r w:rsidR="007437ED">
        <w:t>1</w:t>
      </w:r>
      <w:r>
        <w:t>: 작업 완료 표시</w:t>
      </w:r>
    </w:p>
    <w:p w14:paraId="2AB8AAAE" w14:textId="5439C332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4160793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4E517D7" w14:textId="782C7EE3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E91024F" w14:textId="35D1ED11" w:rsidR="5E302461" w:rsidRDefault="5E302461" w:rsidP="5E302461">
            <w:pPr>
              <w:jc w:val="left"/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작업</w:t>
            </w:r>
            <w:r w:rsidR="003F2808">
              <w:rPr>
                <w:rFonts w:ascii="돋움" w:eastAsia="돋움" w:hAnsi="돋움" w:cs="돋움" w:hint="eastAsia"/>
                <w:color w:val="000000" w:themeColor="text1"/>
                <w:szCs w:val="20"/>
              </w:rPr>
              <w:t>의</w:t>
            </w: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 xml:space="preserve"> 완료 표시를 </w:t>
            </w:r>
            <w:r w:rsidR="003F2808">
              <w:rPr>
                <w:rFonts w:ascii="돋움" w:eastAsia="돋움" w:hAnsi="돋움" w:cs="돋움" w:hint="eastAsia"/>
                <w:color w:val="000000" w:themeColor="text1"/>
                <w:szCs w:val="20"/>
              </w:rPr>
              <w:t>변경</w:t>
            </w: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한다.</w:t>
            </w:r>
          </w:p>
        </w:tc>
      </w:tr>
      <w:tr w:rsidR="5E302461" w14:paraId="3B72937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75245A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79FA72F" w14:textId="7A3713DE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0B911D75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D8FB39B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0AD90CC2" w14:textId="5B8BD63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91ACC05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C104B72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33486EB" w14:textId="60F08F5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작업</w:t>
            </w:r>
            <w:r w:rsidR="003F2808">
              <w:rPr>
                <w:rStyle w:val="ae"/>
                <w:rFonts w:hint="eastAsia"/>
                <w:color w:val="auto"/>
              </w:rPr>
              <w:t>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상태</w:t>
            </w:r>
            <w:r w:rsidR="003F2808">
              <w:rPr>
                <w:rStyle w:val="ae"/>
                <w:rFonts w:hint="eastAsia"/>
                <w:color w:val="auto"/>
              </w:rPr>
              <w:t>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바뀐다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8306E5D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7528A8A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472AB94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94F116B" w14:textId="047205BD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완료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누른다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4F5228CE" w14:textId="77777777" w:rsidTr="4B1542EF">
        <w:trPr>
          <w:trHeight w:val="300"/>
        </w:trPr>
        <w:tc>
          <w:tcPr>
            <w:tcW w:w="1514" w:type="dxa"/>
            <w:vMerge/>
          </w:tcPr>
          <w:p w14:paraId="204032B0" w14:textId="77777777" w:rsidR="004D58B6" w:rsidRDefault="004D58B6"/>
        </w:tc>
        <w:tc>
          <w:tcPr>
            <w:tcW w:w="930" w:type="dxa"/>
            <w:shd w:val="clear" w:color="auto" w:fill="auto"/>
          </w:tcPr>
          <w:p w14:paraId="70E69D8D" w14:textId="3852F7B1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589E31A0" w14:textId="2A367777" w:rsidR="5E302461" w:rsidRDefault="003F2808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완료였다면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미완료로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미완료였다면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변경된다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5E302461" w14:paraId="7647599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34C0C9D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00010BA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75C02DA7" w14:textId="79473E1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</w:p>
        </w:tc>
      </w:tr>
    </w:tbl>
    <w:p w14:paraId="0CAFC351" w14:textId="28011ECD" w:rsidR="004853C1" w:rsidRDefault="004853C1" w:rsidP="004853C1">
      <w:pPr>
        <w:pStyle w:val="4"/>
        <w:numPr>
          <w:ilvl w:val="0"/>
          <w:numId w:val="8"/>
        </w:numPr>
        <w:spacing w:line="259" w:lineRule="auto"/>
      </w:pPr>
      <w:r>
        <w:t xml:space="preserve">UC012: </w:t>
      </w:r>
      <w:r>
        <w:rPr>
          <w:rFonts w:hint="eastAsia"/>
        </w:rPr>
        <w:t>할 일</w:t>
      </w:r>
      <w:r>
        <w:t xml:space="preserve"> 완료 표시</w:t>
      </w:r>
    </w:p>
    <w:p w14:paraId="4DE4A50F" w14:textId="77777777" w:rsidR="004853C1" w:rsidRDefault="004853C1" w:rsidP="004853C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4853C1" w14:paraId="27B92130" w14:textId="77777777" w:rsidTr="00CC182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79D17D9" w14:textId="77777777" w:rsidR="004853C1" w:rsidRDefault="004853C1" w:rsidP="00CC182F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40A8D326" w14:textId="4038367F" w:rsidR="004853C1" w:rsidRDefault="004853C1" w:rsidP="00CC182F">
            <w:pPr>
              <w:jc w:val="left"/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 xml:space="preserve">사용자의 </w:t>
            </w:r>
            <w:r>
              <w:rPr>
                <w:rFonts w:ascii="돋움" w:eastAsia="돋움" w:hAnsi="돋움" w:cs="돋움" w:hint="eastAsia"/>
                <w:color w:val="000000" w:themeColor="text1"/>
                <w:szCs w:val="20"/>
              </w:rPr>
              <w:t>할 일</w:t>
            </w:r>
            <w:r w:rsidR="003F2808">
              <w:rPr>
                <w:rFonts w:ascii="돋움" w:eastAsia="돋움" w:hAnsi="돋움" w:cs="돋움" w:hint="eastAsia"/>
                <w:color w:val="000000" w:themeColor="text1"/>
                <w:szCs w:val="20"/>
              </w:rPr>
              <w:t>의</w:t>
            </w: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 xml:space="preserve"> 완료 표시를 </w:t>
            </w:r>
            <w:r w:rsidR="003F2808">
              <w:rPr>
                <w:rFonts w:ascii="돋움" w:eastAsia="돋움" w:hAnsi="돋움" w:cs="돋움" w:hint="eastAsia"/>
                <w:color w:val="000000" w:themeColor="text1"/>
                <w:szCs w:val="20"/>
              </w:rPr>
              <w:t>변경</w:t>
            </w: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한다.</w:t>
            </w:r>
          </w:p>
        </w:tc>
      </w:tr>
      <w:tr w:rsidR="004853C1" w14:paraId="45E62194" w14:textId="77777777" w:rsidTr="00CC182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43AF3C0" w14:textId="77777777" w:rsidR="004853C1" w:rsidRDefault="004853C1" w:rsidP="00CC182F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4A5C0E6" w14:textId="77777777" w:rsidR="004853C1" w:rsidRDefault="004853C1" w:rsidP="00CC182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004853C1" w14:paraId="4BE5265F" w14:textId="77777777" w:rsidTr="00CC182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8A3056E" w14:textId="77777777" w:rsidR="004853C1" w:rsidRDefault="004853C1" w:rsidP="00CC182F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11141E90" w14:textId="2A0DA7ED" w:rsidR="004853C1" w:rsidRDefault="004853C1" w:rsidP="00CC182F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>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4853C1" w14:paraId="4C67EC79" w14:textId="77777777" w:rsidTr="00CC182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0FDDCDC" w14:textId="77777777" w:rsidR="004853C1" w:rsidRDefault="004853C1" w:rsidP="00CC182F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160EAF4D" w14:textId="41678470" w:rsidR="004853C1" w:rsidRDefault="004853C1" w:rsidP="00CC182F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</w:t>
            </w:r>
            <w:r w:rsidR="003F2808">
              <w:rPr>
                <w:rStyle w:val="ae"/>
                <w:rFonts w:hint="eastAsia"/>
                <w:color w:val="auto"/>
              </w:rPr>
              <w:t>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상태</w:t>
            </w:r>
            <w:r w:rsidR="003F2808">
              <w:rPr>
                <w:rStyle w:val="ae"/>
                <w:rFonts w:hint="eastAsia"/>
                <w:color w:val="auto"/>
              </w:rPr>
              <w:t>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바뀐다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4853C1" w14:paraId="04CE6598" w14:textId="77777777" w:rsidTr="00CC182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9E7AD15" w14:textId="77777777" w:rsidR="004853C1" w:rsidRDefault="004853C1" w:rsidP="00CC182F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7E7D146" w14:textId="77777777" w:rsidR="004853C1" w:rsidRDefault="004853C1" w:rsidP="00CC182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35451AE" w14:textId="01615E0C" w:rsidR="004853C1" w:rsidRDefault="004853C1" w:rsidP="00CC182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완료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누른다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4853C1" w14:paraId="1334ED58" w14:textId="77777777" w:rsidTr="00CC182F">
        <w:trPr>
          <w:trHeight w:val="300"/>
        </w:trPr>
        <w:tc>
          <w:tcPr>
            <w:tcW w:w="1514" w:type="dxa"/>
            <w:vMerge/>
          </w:tcPr>
          <w:p w14:paraId="7D1C228D" w14:textId="77777777" w:rsidR="004853C1" w:rsidRDefault="004853C1" w:rsidP="00CC182F"/>
        </w:tc>
        <w:tc>
          <w:tcPr>
            <w:tcW w:w="930" w:type="dxa"/>
            <w:shd w:val="clear" w:color="auto" w:fill="auto"/>
          </w:tcPr>
          <w:p w14:paraId="3B666D1D" w14:textId="77777777" w:rsidR="004853C1" w:rsidRDefault="004853C1" w:rsidP="00CC182F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374CEF8" w14:textId="0B755DC0" w:rsidR="004853C1" w:rsidRDefault="003F2808" w:rsidP="00CC182F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완료였다면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미완료로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미완료였다면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변경된다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4853C1" w14:paraId="64434863" w14:textId="77777777" w:rsidTr="00CC182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81F5FF" w14:textId="77777777" w:rsidR="004853C1" w:rsidRDefault="004853C1" w:rsidP="00CC182F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44C73E35" w14:textId="77777777" w:rsidR="004853C1" w:rsidRDefault="004853C1" w:rsidP="00CC182F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2AAA59C9" w14:textId="77777777" w:rsidR="004853C1" w:rsidRDefault="004853C1" w:rsidP="00CC182F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</w:p>
        </w:tc>
      </w:tr>
    </w:tbl>
    <w:p w14:paraId="02FFEE94" w14:textId="204E920C" w:rsidR="5E302461" w:rsidRDefault="5E302461" w:rsidP="5E302461"/>
    <w:p w14:paraId="3B8091AE" w14:textId="2426CBDB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UC01</w:t>
      </w:r>
      <w:r w:rsidR="00D53230">
        <w:t>3</w:t>
      </w:r>
      <w:r>
        <w:t>: 작업 삭제</w:t>
      </w:r>
    </w:p>
    <w:p w14:paraId="60E94941" w14:textId="5250E2A3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734B0196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F85BBDD" w14:textId="77777777" w:rsidR="5E302461" w:rsidRDefault="5E302461" w:rsidP="5E302461">
            <w:pPr>
              <w:pStyle w:val="af"/>
            </w:pPr>
            <w:r>
              <w:lastRenderedPageBreak/>
              <w:t>설명</w:t>
            </w:r>
          </w:p>
        </w:tc>
        <w:tc>
          <w:tcPr>
            <w:tcW w:w="6802" w:type="dxa"/>
            <w:gridSpan w:val="2"/>
          </w:tcPr>
          <w:p w14:paraId="4E7720C8" w14:textId="124815B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384BF8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A72DF7A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0B56927" w14:textId="2BAD5909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074C7BF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AA69FDC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1DE91DD5" w14:textId="0234E41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>,</w:t>
            </w:r>
          </w:p>
        </w:tc>
      </w:tr>
      <w:tr w:rsidR="5E302461" w14:paraId="20AC43B6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AC8469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499BC4D1" w14:textId="45F3B86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작업을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117E985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748B7DB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12C58610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09B1F8C" w14:textId="52A5F0F0" w:rsidR="5E302461" w:rsidRDefault="00EA2678" w:rsidP="5E30246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color w:val="auto"/>
              </w:rPr>
              <w:t>삭제할 작업의 삭제버튼을 눌러 삭제한다.</w:t>
            </w:r>
          </w:p>
        </w:tc>
      </w:tr>
      <w:tr w:rsidR="5E302461" w14:paraId="716F5002" w14:textId="77777777" w:rsidTr="4B1542EF">
        <w:trPr>
          <w:trHeight w:val="300"/>
        </w:trPr>
        <w:tc>
          <w:tcPr>
            <w:tcW w:w="1514" w:type="dxa"/>
            <w:vMerge/>
          </w:tcPr>
          <w:p w14:paraId="4DABC3D8" w14:textId="77777777" w:rsidR="004D58B6" w:rsidRDefault="004D58B6"/>
        </w:tc>
        <w:tc>
          <w:tcPr>
            <w:tcW w:w="930" w:type="dxa"/>
            <w:shd w:val="clear" w:color="auto" w:fill="auto"/>
            <w:vAlign w:val="center"/>
          </w:tcPr>
          <w:p w14:paraId="43D89C87" w14:textId="2E301928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133E5FC" w14:textId="32603369" w:rsidR="5E302461" w:rsidRDefault="00EA2678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일에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존재하던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메모가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5E302461" w14:paraId="581803E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2215309" w14:textId="77777777" w:rsidR="5E302461" w:rsidRDefault="5E302461" w:rsidP="5E302461">
            <w:pPr>
              <w:pStyle w:val="af"/>
            </w:pPr>
            <w:r w:rsidRPr="5E302461">
              <w:t>시나리오</w:t>
            </w:r>
          </w:p>
        </w:tc>
        <w:tc>
          <w:tcPr>
            <w:tcW w:w="930" w:type="dxa"/>
            <w:vAlign w:val="center"/>
          </w:tcPr>
          <w:p w14:paraId="5284FBFA" w14:textId="77777777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34A90985" w14:textId="7DDA156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</w:p>
        </w:tc>
      </w:tr>
    </w:tbl>
    <w:p w14:paraId="019B5A3F" w14:textId="204E920C" w:rsidR="5E302461" w:rsidRDefault="5E302461" w:rsidP="5E302461"/>
    <w:p w14:paraId="193A75A2" w14:textId="3B16977F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 w:rsidRPr="5E302461">
        <w:t>UC01</w:t>
      </w:r>
      <w:r w:rsidR="00D53230">
        <w:t>4</w:t>
      </w:r>
      <w:r w:rsidRPr="5E302461">
        <w:t>: 작업 편집</w:t>
      </w:r>
    </w:p>
    <w:p w14:paraId="519A4238" w14:textId="77777777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6DCF097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1507CAB" w14:textId="77777777" w:rsidR="5E302461" w:rsidRDefault="5E302461" w:rsidP="5E302461">
            <w:pPr>
              <w:pStyle w:val="af"/>
            </w:pPr>
            <w:r w:rsidRPr="5E302461">
              <w:t>설명</w:t>
            </w:r>
          </w:p>
        </w:tc>
        <w:tc>
          <w:tcPr>
            <w:tcW w:w="6802" w:type="dxa"/>
            <w:gridSpan w:val="2"/>
          </w:tcPr>
          <w:p w14:paraId="57CE202F" w14:textId="21C75482" w:rsidR="5E302461" w:rsidRDefault="5E302461" w:rsidP="5E302461">
            <w:pPr>
              <w:spacing w:line="259" w:lineRule="auto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마감일과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우선순위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편집한다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7E4008F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9543168" w14:textId="77777777" w:rsidR="5E302461" w:rsidRDefault="5E302461" w:rsidP="5E302461">
            <w:pPr>
              <w:pStyle w:val="af"/>
            </w:pPr>
            <w:r w:rsidRPr="5E302461">
              <w:t xml:space="preserve">관련 </w:t>
            </w:r>
            <w:proofErr w:type="spellStart"/>
            <w:r w:rsidRPr="5E302461"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0C64E817" w14:textId="1256D78A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4E31550A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F808C4B" w14:textId="77777777" w:rsidR="5E302461" w:rsidRDefault="5E302461" w:rsidP="5E302461">
            <w:pPr>
              <w:pStyle w:val="af"/>
            </w:pPr>
            <w:r w:rsidRPr="5E302461">
              <w:t>사전 조건</w:t>
            </w:r>
          </w:p>
        </w:tc>
        <w:tc>
          <w:tcPr>
            <w:tcW w:w="6802" w:type="dxa"/>
            <w:gridSpan w:val="2"/>
          </w:tcPr>
          <w:p w14:paraId="7F313D17" w14:textId="4F63C97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>,</w:t>
            </w:r>
          </w:p>
        </w:tc>
      </w:tr>
      <w:tr w:rsidR="5E302461" w14:paraId="20819A05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F4C25B3" w14:textId="77777777" w:rsidR="5E302461" w:rsidRDefault="5E302461" w:rsidP="5E302461">
            <w:pPr>
              <w:pStyle w:val="af"/>
            </w:pPr>
            <w:r w:rsidRPr="5E302461">
              <w:t>사후 조건</w:t>
            </w:r>
          </w:p>
        </w:tc>
        <w:tc>
          <w:tcPr>
            <w:tcW w:w="6802" w:type="dxa"/>
            <w:gridSpan w:val="2"/>
          </w:tcPr>
          <w:p w14:paraId="287AE047" w14:textId="0A9DB7C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작업의</w:t>
            </w:r>
            <w:r w:rsidR="00EA2678">
              <w:rPr>
                <w:rStyle w:val="ae"/>
                <w:rFonts w:hint="eastAsia"/>
                <w:color w:val="auto"/>
              </w:rPr>
              <w:t xml:space="preserve"> </w:t>
            </w:r>
            <w:r w:rsidR="00EA2678">
              <w:rPr>
                <w:rStyle w:val="ae"/>
                <w:rFonts w:hint="eastAsia"/>
                <w:color w:val="auto"/>
              </w:rPr>
              <w:t>내용과</w:t>
            </w:r>
            <w:r w:rsidR="00EA2678">
              <w:rPr>
                <w:rStyle w:val="ae"/>
                <w:rFonts w:hint="eastAsia"/>
                <w:color w:val="auto"/>
              </w:rPr>
              <w:t xml:space="preserve"> </w:t>
            </w:r>
            <w:r w:rsidR="00EA2678">
              <w:rPr>
                <w:rStyle w:val="ae"/>
                <w:rFonts w:hint="eastAsia"/>
                <w:color w:val="auto"/>
              </w:rPr>
              <w:t>작업</w:t>
            </w:r>
            <w:r w:rsidR="00EA2678">
              <w:rPr>
                <w:rStyle w:val="ae"/>
                <w:rFonts w:hint="eastAsia"/>
                <w:color w:val="auto"/>
              </w:rPr>
              <w:t xml:space="preserve"> </w:t>
            </w:r>
            <w:r w:rsidR="00EA2678">
              <w:rPr>
                <w:rStyle w:val="ae"/>
                <w:rFonts w:hint="eastAsia"/>
                <w:color w:val="auto"/>
              </w:rPr>
              <w:t>메모가</w:t>
            </w:r>
            <w:r w:rsidR="00EA2678">
              <w:rPr>
                <w:rStyle w:val="ae"/>
                <w:rFonts w:hint="eastAsia"/>
                <w:color w:val="auto"/>
              </w:rPr>
              <w:t xml:space="preserve"> </w:t>
            </w:r>
            <w:r w:rsidR="00EA2678">
              <w:rPr>
                <w:rStyle w:val="ae"/>
                <w:rFonts w:hint="eastAsia"/>
                <w:color w:val="auto"/>
              </w:rPr>
              <w:t>수정된다</w:t>
            </w:r>
            <w:r w:rsidR="00EA2678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5E302461" w14:paraId="4F131C9C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157F0A8" w14:textId="77777777" w:rsidR="5E302461" w:rsidRDefault="5E302461" w:rsidP="5E302461">
            <w:pPr>
              <w:pStyle w:val="af"/>
            </w:pPr>
            <w:r w:rsidRPr="5E302461">
              <w:t>기본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3C4CC5E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9292A4A" w14:textId="6CE168DE" w:rsidR="5E302461" w:rsidRDefault="00EA2678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color w:val="auto"/>
              </w:rPr>
              <w:t>편집할 작업의 편집버튼을 눌러 편집한다.</w:t>
            </w:r>
          </w:p>
        </w:tc>
      </w:tr>
      <w:tr w:rsidR="5E302461" w14:paraId="2DD9F587" w14:textId="77777777" w:rsidTr="4B1542EF">
        <w:trPr>
          <w:trHeight w:val="300"/>
        </w:trPr>
        <w:tc>
          <w:tcPr>
            <w:tcW w:w="1514" w:type="dxa"/>
            <w:vMerge/>
          </w:tcPr>
          <w:p w14:paraId="0BB08518" w14:textId="77777777" w:rsidR="004D58B6" w:rsidRDefault="004D58B6"/>
        </w:tc>
        <w:tc>
          <w:tcPr>
            <w:tcW w:w="930" w:type="dxa"/>
            <w:shd w:val="clear" w:color="auto" w:fill="auto"/>
            <w:vAlign w:val="center"/>
          </w:tcPr>
          <w:p w14:paraId="437927E7" w14:textId="17556B4D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682D07E" w14:textId="316B0942" w:rsidR="5E302461" w:rsidRDefault="00EA2678" w:rsidP="5E302461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작업의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내용과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메모가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437ED" w14:paraId="1D549B70" w14:textId="77777777" w:rsidTr="007437ED">
        <w:trPr>
          <w:trHeight w:val="300"/>
        </w:trPr>
        <w:tc>
          <w:tcPr>
            <w:tcW w:w="1514" w:type="dxa"/>
            <w:shd w:val="clear" w:color="auto" w:fill="D0CECE" w:themeFill="background2" w:themeFillShade="E6"/>
            <w:vAlign w:val="center"/>
          </w:tcPr>
          <w:p w14:paraId="2B77037D" w14:textId="7B4517A4" w:rsidR="007437ED" w:rsidRDefault="007437ED" w:rsidP="007437ED">
            <w:pPr>
              <w:jc w:val="center"/>
            </w:pPr>
            <w:r>
              <w:rPr>
                <w:rFonts w:hint="eastAsia"/>
              </w:rPr>
              <w:t>대안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0FCDA68F" w14:textId="778A8B8C" w:rsidR="007437ED" w:rsidRPr="5E302461" w:rsidRDefault="007437ED" w:rsidP="007437ED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5F7B6EC0" w14:textId="468A1BFE" w:rsidR="007437ED" w:rsidRDefault="007437ED" w:rsidP="007437ED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작업의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내용이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채워지지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경우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입력하라는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메시지를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출력한다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437ED" w14:paraId="63D7EF91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0422306" w14:textId="77777777" w:rsidR="007437ED" w:rsidRDefault="007437ED" w:rsidP="007437ED">
            <w:pPr>
              <w:pStyle w:val="af"/>
            </w:pPr>
            <w:r w:rsidRPr="5E302461">
              <w:t>시나리오</w:t>
            </w:r>
          </w:p>
        </w:tc>
        <w:tc>
          <w:tcPr>
            <w:tcW w:w="930" w:type="dxa"/>
            <w:vAlign w:val="center"/>
          </w:tcPr>
          <w:p w14:paraId="6FF28B82" w14:textId="77777777" w:rsidR="007437ED" w:rsidRDefault="007437ED" w:rsidP="007437ED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40625640" w14:textId="70B85025" w:rsidR="007437ED" w:rsidRDefault="007437ED" w:rsidP="007437ED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</w:p>
        </w:tc>
      </w:tr>
      <w:tr w:rsidR="007437ED" w14:paraId="2020CA60" w14:textId="77777777" w:rsidTr="4B1542EF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9EB930C" w14:textId="77777777" w:rsidR="007437ED" w:rsidRPr="5E302461" w:rsidRDefault="007437ED" w:rsidP="007437ED">
            <w:pPr>
              <w:pStyle w:val="af"/>
            </w:pPr>
          </w:p>
        </w:tc>
        <w:tc>
          <w:tcPr>
            <w:tcW w:w="930" w:type="dxa"/>
            <w:vAlign w:val="center"/>
          </w:tcPr>
          <w:p w14:paraId="4D750F26" w14:textId="5636120B" w:rsidR="007437ED" w:rsidRPr="5E302461" w:rsidRDefault="007437ED" w:rsidP="007437ED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5872" w:type="dxa"/>
          </w:tcPr>
          <w:p w14:paraId="1ED302D8" w14:textId="10F8AE29" w:rsidR="007437ED" w:rsidRPr="5E302461" w:rsidRDefault="007437ED" w:rsidP="007437ED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5E302461">
              <w:rPr>
                <w:rStyle w:val="ae"/>
                <w:color w:val="auto"/>
              </w:rPr>
              <w:t>→</w:t>
            </w:r>
            <w:r>
              <w:rPr>
                <w:rStyle w:val="ae"/>
                <w:color w:val="auto"/>
              </w:rPr>
              <w:t>A01</w:t>
            </w:r>
            <w:r w:rsidRPr="5E302461">
              <w:rPr>
                <w:rStyle w:val="ae"/>
                <w:color w:val="auto"/>
              </w:rPr>
              <w:t>→</w:t>
            </w:r>
            <w:r>
              <w:rPr>
                <w:rStyle w:val="ae"/>
                <w:color w:val="auto"/>
              </w:rPr>
              <w:t>B02</w:t>
            </w:r>
          </w:p>
        </w:tc>
      </w:tr>
    </w:tbl>
    <w:p w14:paraId="08F7A34B" w14:textId="0F918EC9" w:rsidR="5E302461" w:rsidRDefault="5E302461" w:rsidP="5E302461">
      <w:pPr>
        <w:sectPr w:rsidR="5E302461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415B9A5" w14:textId="5280C944" w:rsidR="4B1542EF" w:rsidRDefault="4B1542EF" w:rsidP="4B1542EF">
      <w:pPr>
        <w:sectPr w:rsidR="4B1542E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67086C1" w14:textId="51BEF987" w:rsidR="007E70C2" w:rsidRDefault="007E70C2" w:rsidP="004221DF"/>
    <w:p w14:paraId="15EE5C21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7451126F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653D3238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155F7D6F" w14:textId="77777777" w:rsidTr="00123551">
        <w:tc>
          <w:tcPr>
            <w:tcW w:w="8524" w:type="dxa"/>
          </w:tcPr>
          <w:p w14:paraId="77BC7EF5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0B5BCBB1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014154D6" w14:textId="77777777" w:rsidTr="4B1542E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5BA1F9E6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6FFCDA06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5245007B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3C304287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227518B3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10A94E08" w14:textId="77777777" w:rsidTr="4B1542EF">
        <w:trPr>
          <w:trHeight w:val="356"/>
        </w:trPr>
        <w:tc>
          <w:tcPr>
            <w:tcW w:w="923" w:type="dxa"/>
          </w:tcPr>
          <w:p w14:paraId="14E51BF7" w14:textId="42C0C31C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SC001</w:t>
            </w:r>
          </w:p>
        </w:tc>
        <w:tc>
          <w:tcPr>
            <w:tcW w:w="1275" w:type="dxa"/>
          </w:tcPr>
          <w:p w14:paraId="346E963E" w14:textId="75443B06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초기화면</w:t>
            </w:r>
          </w:p>
        </w:tc>
        <w:tc>
          <w:tcPr>
            <w:tcW w:w="1560" w:type="dxa"/>
          </w:tcPr>
          <w:p w14:paraId="35213D99" w14:textId="4B9A8D7E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UC001,</w:t>
            </w:r>
          </w:p>
          <w:p w14:paraId="11869541" w14:textId="14441D16" w:rsidR="005A219F" w:rsidRPr="005A219F" w:rsidRDefault="4B1542EF" w:rsidP="00414A08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UC002</w:t>
            </w:r>
          </w:p>
        </w:tc>
        <w:tc>
          <w:tcPr>
            <w:tcW w:w="4727" w:type="dxa"/>
          </w:tcPr>
          <w:p w14:paraId="73189216" w14:textId="768BE198" w:rsidR="005A219F" w:rsidRPr="00D54A11" w:rsidRDefault="4B1542EF" w:rsidP="005A219F">
            <w:pPr>
              <w:jc w:val="left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사용자에게 사용자 ID, 사용자 PW를 받아 본 서비스에 로그인을 할 수 있도록 한다.</w:t>
            </w:r>
          </w:p>
        </w:tc>
      </w:tr>
      <w:tr w:rsidR="005A219F" w:rsidRPr="00D54A11" w14:paraId="2720AB3B" w14:textId="77777777" w:rsidTr="4B1542EF">
        <w:trPr>
          <w:trHeight w:val="356"/>
        </w:trPr>
        <w:tc>
          <w:tcPr>
            <w:tcW w:w="923" w:type="dxa"/>
          </w:tcPr>
          <w:p w14:paraId="4A233C15" w14:textId="0590167B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SC002</w:t>
            </w:r>
          </w:p>
        </w:tc>
        <w:tc>
          <w:tcPr>
            <w:tcW w:w="1275" w:type="dxa"/>
          </w:tcPr>
          <w:p w14:paraId="32338320" w14:textId="2F96FF3D" w:rsidR="005A219F" w:rsidRPr="00D54A11" w:rsidRDefault="4B1542EF" w:rsidP="4B1542EF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회원</w:t>
            </w:r>
          </w:p>
          <w:p w14:paraId="44C4CDCA" w14:textId="7ED4CD18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정보관리</w:t>
            </w:r>
          </w:p>
        </w:tc>
        <w:tc>
          <w:tcPr>
            <w:tcW w:w="1560" w:type="dxa"/>
          </w:tcPr>
          <w:p w14:paraId="3AA1F56C" w14:textId="1E734858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UC004,</w:t>
            </w:r>
          </w:p>
          <w:p w14:paraId="4D17A842" w14:textId="246A4F41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</w:t>
            </w:r>
            <w:r w:rsidR="00414A08">
              <w:rPr>
                <w:rStyle w:val="ae"/>
                <w:color w:val="auto"/>
              </w:rPr>
              <w:t>5</w:t>
            </w:r>
          </w:p>
        </w:tc>
        <w:tc>
          <w:tcPr>
            <w:tcW w:w="4727" w:type="dxa"/>
          </w:tcPr>
          <w:p w14:paraId="1F9EB8B5" w14:textId="4D595C52" w:rsidR="005A219F" w:rsidRPr="00D54A11" w:rsidRDefault="4B1542EF" w:rsidP="005A219F">
            <w:pPr>
              <w:jc w:val="left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사용자의 정보를 수정, 확인하거나 탈퇴할 수 있다.</w:t>
            </w:r>
          </w:p>
        </w:tc>
      </w:tr>
      <w:tr w:rsidR="005A219F" w:rsidRPr="00D54A11" w14:paraId="4A594F89" w14:textId="77777777" w:rsidTr="4B1542EF">
        <w:trPr>
          <w:trHeight w:val="356"/>
        </w:trPr>
        <w:tc>
          <w:tcPr>
            <w:tcW w:w="923" w:type="dxa"/>
          </w:tcPr>
          <w:p w14:paraId="02CAB103" w14:textId="70BCC76E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lastRenderedPageBreak/>
              <w:t>SC003</w:t>
            </w:r>
          </w:p>
        </w:tc>
        <w:tc>
          <w:tcPr>
            <w:tcW w:w="1275" w:type="dxa"/>
          </w:tcPr>
          <w:p w14:paraId="34F56E52" w14:textId="0027FDD5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할 일 관리 및 작업 보기</w:t>
            </w:r>
          </w:p>
        </w:tc>
        <w:tc>
          <w:tcPr>
            <w:tcW w:w="1560" w:type="dxa"/>
          </w:tcPr>
          <w:p w14:paraId="0B1756D6" w14:textId="4F0FE861" w:rsidR="4B1542E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UC003,</w:t>
            </w:r>
          </w:p>
          <w:p w14:paraId="2B098AB8" w14:textId="4E170D73" w:rsidR="4B1542E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</w:t>
            </w:r>
            <w:r w:rsidR="00414A08">
              <w:rPr>
                <w:rStyle w:val="ae"/>
                <w:color w:val="auto"/>
              </w:rPr>
              <w:t>6</w:t>
            </w:r>
            <w:r w:rsidRPr="4B1542EF">
              <w:rPr>
                <w:rStyle w:val="ae"/>
                <w:color w:val="auto"/>
              </w:rPr>
              <w:t>,</w:t>
            </w:r>
          </w:p>
          <w:p w14:paraId="47632BED" w14:textId="6F9D2C97" w:rsidR="4B1542EF" w:rsidRDefault="4B1542EF" w:rsidP="00414A08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</w:t>
            </w:r>
            <w:r w:rsidR="00414A08">
              <w:rPr>
                <w:rStyle w:val="ae"/>
                <w:color w:val="auto"/>
              </w:rPr>
              <w:t>07</w:t>
            </w:r>
          </w:p>
          <w:p w14:paraId="727C61BF" w14:textId="7B903415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UC008,</w:t>
            </w:r>
          </w:p>
          <w:p w14:paraId="68D46A4E" w14:textId="4B1AF67C" w:rsid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UC009</w:t>
            </w:r>
          </w:p>
          <w:p w14:paraId="3D5D61B7" w14:textId="33052212" w:rsidR="00414A08" w:rsidRPr="005A219F" w:rsidRDefault="00414A08" w:rsidP="4B1542EF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U</w:t>
            </w:r>
            <w:r>
              <w:rPr>
                <w:rStyle w:val="ae"/>
                <w:color w:val="auto"/>
              </w:rPr>
              <w:t>C010</w:t>
            </w:r>
          </w:p>
          <w:p w14:paraId="65784445" w14:textId="4B1AF67C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UC011,</w:t>
            </w:r>
          </w:p>
          <w:p w14:paraId="780726E2" w14:textId="43BE6019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UC012,</w:t>
            </w:r>
          </w:p>
          <w:p w14:paraId="46961C67" w14:textId="61897AA1" w:rsidR="005A219F" w:rsidRPr="005A219F" w:rsidRDefault="4B1542EF" w:rsidP="00414A08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UC013, UC014</w:t>
            </w:r>
          </w:p>
        </w:tc>
        <w:tc>
          <w:tcPr>
            <w:tcW w:w="4727" w:type="dxa"/>
          </w:tcPr>
          <w:p w14:paraId="693632EA" w14:textId="35A6DAAC" w:rsidR="4B1542EF" w:rsidRDefault="4B1542EF" w:rsidP="4B1542EF">
            <w:pPr>
              <w:jc w:val="left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- 회원 정보 관리 창으로 이동하거나, 로그 아웃할 수 있다.</w:t>
            </w:r>
          </w:p>
          <w:p w14:paraId="25DCD0CB" w14:textId="4A64D87E" w:rsidR="4B1542EF" w:rsidRDefault="4B1542EF" w:rsidP="4B1542EF">
            <w:pPr>
              <w:jc w:val="left"/>
              <w:rPr>
                <w:rFonts w:ascii="돋움" w:eastAsia="돋움" w:hAnsi="돋움"/>
              </w:rPr>
            </w:pPr>
          </w:p>
          <w:p w14:paraId="181D2CCA" w14:textId="6089CE46" w:rsidR="005A219F" w:rsidRPr="00D54A11" w:rsidRDefault="4B1542EF" w:rsidP="4B1542EF">
            <w:pPr>
              <w:jc w:val="left"/>
            </w:pPr>
            <w:r w:rsidRPr="4B1542EF">
              <w:rPr>
                <w:rFonts w:ascii="돋움" w:eastAsia="돋움" w:hAnsi="돋움"/>
              </w:rPr>
              <w:t>- 할 일의 목록을 볼 수 있고 삭제, 편집할 수 있다.</w:t>
            </w:r>
          </w:p>
          <w:p w14:paraId="4A9AA0D8" w14:textId="731ACE76" w:rsidR="005A219F" w:rsidRPr="00D54A11" w:rsidRDefault="005A219F" w:rsidP="4B1542EF">
            <w:pPr>
              <w:jc w:val="left"/>
              <w:rPr>
                <w:rFonts w:ascii="돋움" w:eastAsia="돋움" w:hAnsi="돋움"/>
              </w:rPr>
            </w:pPr>
          </w:p>
          <w:p w14:paraId="07CC7962" w14:textId="2E7137FC" w:rsidR="005A219F" w:rsidRPr="00D54A11" w:rsidRDefault="4B1542EF" w:rsidP="4B1542EF">
            <w:pPr>
              <w:jc w:val="left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- 각 할 일 목록의 작업을 추가할 수 있고, 편집, 삭제, 메모할 수 있다.</w:t>
            </w:r>
          </w:p>
        </w:tc>
      </w:tr>
    </w:tbl>
    <w:p w14:paraId="1A2E4253" w14:textId="77777777" w:rsidR="005A219F" w:rsidRDefault="005A219F" w:rsidP="003C1E0F"/>
    <w:p w14:paraId="7BB32E2F" w14:textId="77777777" w:rsidR="005A219F" w:rsidRDefault="005A219F" w:rsidP="003C1E0F">
      <w:r>
        <w:br w:type="page"/>
      </w:r>
    </w:p>
    <w:p w14:paraId="23FFBE95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253F1733" w14:textId="77777777" w:rsidR="005A219F" w:rsidRDefault="005A219F" w:rsidP="003C1E0F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2279"/>
        <w:gridCol w:w="2255"/>
        <w:gridCol w:w="3120"/>
      </w:tblGrid>
      <w:tr w:rsidR="005A219F" w:rsidRPr="00D54A11" w14:paraId="765CBCC4" w14:textId="77777777" w:rsidTr="4B1542EF">
        <w:trPr>
          <w:trHeight w:val="354"/>
        </w:trPr>
        <w:tc>
          <w:tcPr>
            <w:tcW w:w="662" w:type="dxa"/>
            <w:shd w:val="clear" w:color="auto" w:fill="CCCCCC"/>
            <w:vAlign w:val="center"/>
          </w:tcPr>
          <w:p w14:paraId="0069B46E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14:paraId="723B9C93" w14:textId="77777777" w:rsidR="005A219F" w:rsidRPr="007E70C2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SC001</w:t>
            </w:r>
          </w:p>
        </w:tc>
        <w:tc>
          <w:tcPr>
            <w:tcW w:w="2255" w:type="dxa"/>
            <w:shd w:val="clear" w:color="auto" w:fill="BFBFBF" w:themeFill="background1" w:themeFillShade="BF"/>
          </w:tcPr>
          <w:p w14:paraId="73F2B195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14:paraId="409384DC" w14:textId="3EE74FE4" w:rsidR="005A219F" w:rsidRPr="007E70C2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초기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화면</w:t>
            </w:r>
          </w:p>
        </w:tc>
      </w:tr>
      <w:tr w:rsidR="003C1E0F" w:rsidRPr="00D54A11" w14:paraId="387697D2" w14:textId="77777777" w:rsidTr="4B1542EF">
        <w:trPr>
          <w:trHeight w:val="6505"/>
        </w:trPr>
        <w:tc>
          <w:tcPr>
            <w:tcW w:w="662" w:type="dxa"/>
            <w:shd w:val="clear" w:color="auto" w:fill="CCCCCC"/>
            <w:vAlign w:val="center"/>
          </w:tcPr>
          <w:p w14:paraId="5EC2AB07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7654" w:type="dxa"/>
            <w:gridSpan w:val="3"/>
            <w:vAlign w:val="center"/>
          </w:tcPr>
          <w:p w14:paraId="6D28273F" w14:textId="76E73C9A" w:rsidR="003C1E0F" w:rsidRPr="007E70C2" w:rsidRDefault="00DB582D" w:rsidP="005A21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C54A8B" wp14:editId="1C39BE71">
                  <wp:extent cx="4162425" cy="2705100"/>
                  <wp:effectExtent l="0" t="0" r="0" b="0"/>
                  <wp:docPr id="1987561873" name="그림 1987561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C6110D" wp14:editId="2E27EF00">
                  <wp:extent cx="4162425" cy="2705100"/>
                  <wp:effectExtent l="0" t="0" r="0" b="0"/>
                  <wp:docPr id="2053139485" name="그림 2053139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1AEA235F" w14:textId="77777777" w:rsidTr="4B1542EF">
        <w:trPr>
          <w:trHeight w:val="368"/>
        </w:trPr>
        <w:tc>
          <w:tcPr>
            <w:tcW w:w="662" w:type="dxa"/>
            <w:shd w:val="clear" w:color="auto" w:fill="CCCCCC"/>
            <w:vAlign w:val="center"/>
          </w:tcPr>
          <w:p w14:paraId="38AB178D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654" w:type="dxa"/>
            <w:gridSpan w:val="3"/>
          </w:tcPr>
          <w:p w14:paraId="4E2879AC" w14:textId="645B249A" w:rsidR="4B1542EF" w:rsidRDefault="4B1542EF" w:rsidP="4B1542EF">
            <w:pPr>
              <w:ind w:left="282" w:hanging="142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상단의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화살표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눌러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로그인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회원가입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화면으로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전환된다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6755F20D" w14:textId="2AA774AF" w:rsidR="00865E89" w:rsidRPr="007E70C2" w:rsidRDefault="4B1542EF" w:rsidP="4B1542EF">
            <w:pPr>
              <w:ind w:left="282" w:hanging="142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이메일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비밀번호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입력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하단에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키보드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창이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출력된다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247A2D02" w14:textId="600FA3C8" w:rsidR="00865E89" w:rsidRPr="007E70C2" w:rsidRDefault="4B1542EF" w:rsidP="4B1542EF">
            <w:pPr>
              <w:ind w:left="282" w:hanging="142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"SUBMIT</w:t>
            </w:r>
            <w:r w:rsidRPr="4B1542EF">
              <w:rPr>
                <w:rStyle w:val="ae"/>
                <w:color w:val="auto"/>
              </w:rPr>
              <w:t>”</w:t>
            </w:r>
            <w:r w:rsidRPr="4B1542EF">
              <w:rPr>
                <w:rStyle w:val="ae"/>
                <w:color w:val="auto"/>
              </w:rPr>
              <w:t>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누르면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로그인</w:t>
            </w:r>
            <w:r w:rsidR="00246ED9">
              <w:rPr>
                <w:rStyle w:val="ae"/>
                <w:rFonts w:hint="eastAsia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회원가입이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진행된다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351FAAD9" w14:textId="3F138AC2" w:rsidR="00865E89" w:rsidRPr="007E70C2" w:rsidRDefault="00865E89" w:rsidP="4B1542EF">
            <w:pPr>
              <w:ind w:left="282" w:hanging="142"/>
              <w:rPr>
                <w:rStyle w:val="ae"/>
                <w:color w:val="auto"/>
              </w:rPr>
            </w:pPr>
          </w:p>
        </w:tc>
      </w:tr>
    </w:tbl>
    <w:p w14:paraId="235BB381" w14:textId="77777777" w:rsidR="003C1E0F" w:rsidRPr="003C1E0F" w:rsidRDefault="003C1E0F" w:rsidP="003C1E0F"/>
    <w:p w14:paraId="421394BB" w14:textId="3AB1805F" w:rsidR="004221DF" w:rsidRDefault="004221DF" w:rsidP="4B1542EF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4B1542EF" w14:paraId="30B68DE8" w14:textId="77777777" w:rsidTr="4B1542EF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14:paraId="4DC43EDF" w14:textId="77777777" w:rsidR="4B1542EF" w:rsidRDefault="4B1542EF" w:rsidP="4B1542EF">
            <w:pPr>
              <w:pStyle w:val="af"/>
            </w:pPr>
            <w:r>
              <w:lastRenderedPageBreak/>
              <w:t>화면 ID</w:t>
            </w:r>
          </w:p>
        </w:tc>
        <w:tc>
          <w:tcPr>
            <w:tcW w:w="2279" w:type="dxa"/>
          </w:tcPr>
          <w:p w14:paraId="5871E613" w14:textId="00FE4FEC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SC002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39997AEC" w14:textId="77777777" w:rsidR="4B1542EF" w:rsidRDefault="4B1542EF" w:rsidP="4B1542EF">
            <w:pPr>
              <w:pStyle w:val="af"/>
            </w:pPr>
            <w:r w:rsidRPr="4B1542EF">
              <w:t>화면 명</w:t>
            </w:r>
          </w:p>
        </w:tc>
        <w:tc>
          <w:tcPr>
            <w:tcW w:w="3120" w:type="dxa"/>
          </w:tcPr>
          <w:p w14:paraId="2704A57F" w14:textId="32B49F70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회원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관리</w:t>
            </w:r>
          </w:p>
        </w:tc>
      </w:tr>
      <w:tr w:rsidR="4B1542EF" w14:paraId="55361B06" w14:textId="77777777" w:rsidTr="4B1542EF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14:paraId="5DA0722E" w14:textId="77777777" w:rsidR="4B1542EF" w:rsidRDefault="4B1542EF" w:rsidP="4B1542EF">
            <w:pPr>
              <w:pStyle w:val="af"/>
            </w:pPr>
            <w:r>
              <w:t>화면</w:t>
            </w:r>
          </w:p>
        </w:tc>
        <w:tc>
          <w:tcPr>
            <w:tcW w:w="6811" w:type="dxa"/>
            <w:gridSpan w:val="3"/>
            <w:vAlign w:val="center"/>
          </w:tcPr>
          <w:p w14:paraId="4E5D11C2" w14:textId="75C88FAA" w:rsidR="4B1542EF" w:rsidRDefault="4B1542EF" w:rsidP="4B1542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6CD18B" wp14:editId="15F73D3F">
                  <wp:extent cx="4162425" cy="2705100"/>
                  <wp:effectExtent l="0" t="0" r="0" b="0"/>
                  <wp:docPr id="1098071131" name="그림 109807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B1542EF" w14:paraId="1EFD88B3" w14:textId="77777777" w:rsidTr="4B1542EF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14:paraId="17FEA5AF" w14:textId="77777777" w:rsidR="4B1542EF" w:rsidRDefault="4B1542EF" w:rsidP="4B1542EF">
            <w:pPr>
              <w:pStyle w:val="af"/>
            </w:pPr>
            <w:r>
              <w:t>요구사항</w:t>
            </w:r>
          </w:p>
        </w:tc>
        <w:tc>
          <w:tcPr>
            <w:tcW w:w="6811" w:type="dxa"/>
            <w:gridSpan w:val="3"/>
          </w:tcPr>
          <w:p w14:paraId="0CB47F76" w14:textId="18C60C8F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해당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페이지에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들어가게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되면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사용자의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정보</w:t>
            </w:r>
            <w:r w:rsidRPr="4B1542EF">
              <w:rPr>
                <w:rStyle w:val="ae"/>
                <w:color w:val="auto"/>
              </w:rPr>
              <w:t>(</w:t>
            </w:r>
            <w:r w:rsidRPr="4B1542EF">
              <w:rPr>
                <w:rStyle w:val="ae"/>
                <w:color w:val="auto"/>
              </w:rPr>
              <w:t>등록된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이름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이메일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주소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비밀번호</w:t>
            </w:r>
            <w:r w:rsidRPr="4B1542EF">
              <w:rPr>
                <w:rStyle w:val="ae"/>
                <w:color w:val="auto"/>
              </w:rPr>
              <w:t>)</w:t>
            </w:r>
            <w:r w:rsidRPr="4B1542EF">
              <w:rPr>
                <w:rStyle w:val="ae"/>
                <w:color w:val="auto"/>
              </w:rPr>
              <w:t>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확인할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</w:p>
          <w:p w14:paraId="1B832C72" w14:textId="72F3D477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비밀번호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칸을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누르면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키보드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창이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출력되고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변경하고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싶은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원하는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비밀번호를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입력한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“</w:t>
            </w:r>
            <w:r w:rsidRPr="4B1542EF">
              <w:rPr>
                <w:rStyle w:val="ae"/>
                <w:color w:val="auto"/>
              </w:rPr>
              <w:t>변경</w:t>
            </w:r>
            <w:r w:rsidRPr="4B1542EF">
              <w:rPr>
                <w:rStyle w:val="ae"/>
                <w:color w:val="auto"/>
              </w:rPr>
              <w:t>”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누르면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비밀번호가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변경이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된다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27D5A93E" w14:textId="799DCB14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“</w:t>
            </w:r>
            <w:r w:rsidRPr="4B1542EF">
              <w:rPr>
                <w:rStyle w:val="ae"/>
                <w:color w:val="auto"/>
              </w:rPr>
              <w:t>회원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탈퇴</w:t>
            </w:r>
            <w:r w:rsidRPr="4B1542EF">
              <w:rPr>
                <w:rStyle w:val="ae"/>
                <w:color w:val="auto"/>
              </w:rPr>
              <w:t>”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눌러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회원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탈퇴를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진행할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</w:tbl>
    <w:p w14:paraId="48E117FA" w14:textId="77133B7E" w:rsidR="004221DF" w:rsidRDefault="004221DF" w:rsidP="004221DF">
      <w:r>
        <w:br w:type="page"/>
      </w:r>
    </w:p>
    <w:p w14:paraId="511CA213" w14:textId="4413C104" w:rsidR="004221DF" w:rsidRDefault="004221DF" w:rsidP="4B1542EF"/>
    <w:p w14:paraId="3367FA37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2279"/>
        <w:gridCol w:w="2255"/>
        <w:gridCol w:w="3120"/>
      </w:tblGrid>
      <w:tr w:rsidR="4B1542EF" w14:paraId="041F6B41" w14:textId="77777777" w:rsidTr="4B1542EF">
        <w:trPr>
          <w:trHeight w:val="354"/>
        </w:trPr>
        <w:tc>
          <w:tcPr>
            <w:tcW w:w="662" w:type="dxa"/>
            <w:shd w:val="clear" w:color="auto" w:fill="CCCCCC"/>
            <w:vAlign w:val="center"/>
          </w:tcPr>
          <w:p w14:paraId="415796BA" w14:textId="77777777" w:rsidR="4B1542EF" w:rsidRDefault="4B1542EF" w:rsidP="4B1542EF">
            <w:pPr>
              <w:pStyle w:val="af"/>
            </w:pPr>
            <w:r>
              <w:t>화면 ID</w:t>
            </w:r>
          </w:p>
        </w:tc>
        <w:tc>
          <w:tcPr>
            <w:tcW w:w="2279" w:type="dxa"/>
          </w:tcPr>
          <w:p w14:paraId="4F87B940" w14:textId="2BD46C53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SC003</w:t>
            </w:r>
          </w:p>
        </w:tc>
        <w:tc>
          <w:tcPr>
            <w:tcW w:w="2255" w:type="dxa"/>
            <w:shd w:val="clear" w:color="auto" w:fill="BFBFBF" w:themeFill="background1" w:themeFillShade="BF"/>
          </w:tcPr>
          <w:p w14:paraId="4C3707F6" w14:textId="77777777" w:rsidR="4B1542EF" w:rsidRDefault="4B1542EF" w:rsidP="4B1542EF">
            <w:pPr>
              <w:pStyle w:val="af"/>
            </w:pPr>
            <w:r w:rsidRPr="4B1542EF">
              <w:t>화면 명</w:t>
            </w:r>
          </w:p>
        </w:tc>
        <w:tc>
          <w:tcPr>
            <w:tcW w:w="3120" w:type="dxa"/>
          </w:tcPr>
          <w:p w14:paraId="0DA1C921" w14:textId="7FCF96F6" w:rsidR="4B1542EF" w:rsidRDefault="4B1542EF" w:rsidP="4B1542EF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할 일 관리 및 작업 보기</w:t>
            </w:r>
          </w:p>
        </w:tc>
      </w:tr>
      <w:tr w:rsidR="4B1542EF" w14:paraId="7ACA85B1" w14:textId="77777777" w:rsidTr="4B1542EF">
        <w:trPr>
          <w:trHeight w:val="6505"/>
        </w:trPr>
        <w:tc>
          <w:tcPr>
            <w:tcW w:w="662" w:type="dxa"/>
            <w:shd w:val="clear" w:color="auto" w:fill="CCCCCC"/>
            <w:vAlign w:val="center"/>
          </w:tcPr>
          <w:p w14:paraId="2790FD7B" w14:textId="77777777" w:rsidR="4B1542EF" w:rsidRDefault="4B1542EF" w:rsidP="4B1542EF">
            <w:pPr>
              <w:pStyle w:val="af"/>
            </w:pPr>
            <w:r>
              <w:t>화면</w:t>
            </w:r>
          </w:p>
        </w:tc>
        <w:tc>
          <w:tcPr>
            <w:tcW w:w="7654" w:type="dxa"/>
            <w:gridSpan w:val="3"/>
            <w:vAlign w:val="center"/>
          </w:tcPr>
          <w:p w14:paraId="365AC4F1" w14:textId="28109FBA" w:rsidR="4B1542EF" w:rsidRDefault="4B1542EF" w:rsidP="4B1542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F5E764" wp14:editId="3B9B34B4">
                  <wp:extent cx="4162425" cy="2714625"/>
                  <wp:effectExtent l="0" t="0" r="0" b="0"/>
                  <wp:docPr id="939513224" name="그림 939513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B1542EF" w14:paraId="3B156C7B" w14:textId="77777777" w:rsidTr="4B1542EF">
        <w:trPr>
          <w:trHeight w:val="368"/>
        </w:trPr>
        <w:tc>
          <w:tcPr>
            <w:tcW w:w="662" w:type="dxa"/>
            <w:shd w:val="clear" w:color="auto" w:fill="CCCCCC"/>
            <w:vAlign w:val="center"/>
          </w:tcPr>
          <w:p w14:paraId="035C04E1" w14:textId="77777777" w:rsidR="4B1542EF" w:rsidRDefault="4B1542EF" w:rsidP="4B1542EF">
            <w:pPr>
              <w:pStyle w:val="af"/>
            </w:pPr>
            <w:r>
              <w:t>요구사항</w:t>
            </w:r>
          </w:p>
        </w:tc>
        <w:tc>
          <w:tcPr>
            <w:tcW w:w="7654" w:type="dxa"/>
            <w:gridSpan w:val="3"/>
          </w:tcPr>
          <w:p w14:paraId="2489C560" w14:textId="22E3E892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로그인을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하면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제일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처음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보이는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페이지이다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66643939" w14:textId="4977E3F0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화면에서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제일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먼저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</w:p>
          <w:p w14:paraId="22D4BAA1" w14:textId="13B74806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이름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날짜를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포함한다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28917008" w14:textId="530B2944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맨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오른쪽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위에는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로그아웃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맨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왼쪽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위에는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사용자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이름을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확인할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2A5C9634" w14:textId="42AE9295" w:rsidR="4B1542EF" w:rsidRDefault="4B1542EF" w:rsidP="4B1542EF">
            <w:pPr>
              <w:rPr>
                <w:rStyle w:val="ae"/>
                <w:color w:val="auto"/>
              </w:rPr>
            </w:pPr>
          </w:p>
          <w:p w14:paraId="6E480860" w14:textId="61D9D5AC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대해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왼쪽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정렬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이용해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날짜순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완료한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등으로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정렬을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09760835" w14:textId="6E3AE7F9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또한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오른쪽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“</w:t>
            </w:r>
            <w:r w:rsidRPr="4B1542EF">
              <w:rPr>
                <w:rStyle w:val="ae"/>
                <w:color w:val="auto"/>
              </w:rPr>
              <w:t>+</w:t>
            </w:r>
            <w:r w:rsidRPr="4B1542EF">
              <w:rPr>
                <w:rStyle w:val="ae"/>
                <w:color w:val="auto"/>
              </w:rPr>
              <w:t>”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아이콘으로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="00246ED9">
              <w:rPr>
                <w:rStyle w:val="ae"/>
                <w:rFonts w:hint="eastAsia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추가할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</w:p>
          <w:p w14:paraId="6BFC3CA4" w14:textId="3DE1AA6B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이미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생성된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대해서는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수정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완료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삭제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아이콘을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통해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쉽게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접근할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43B4527C" w14:textId="5EA485C2" w:rsidR="4B1542EF" w:rsidRDefault="4B1542EF" w:rsidP="4B1542EF">
            <w:pPr>
              <w:rPr>
                <w:rStyle w:val="ae"/>
                <w:color w:val="auto"/>
              </w:rPr>
            </w:pPr>
          </w:p>
          <w:p w14:paraId="1E3690CE" w14:textId="52E17921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각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포함하고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있으며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할</w:t>
            </w:r>
            <w:r w:rsidR="00246ED9">
              <w:rPr>
                <w:rStyle w:val="ae"/>
                <w:rFonts w:hint="eastAsia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클릭한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상태에서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오른쪽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위</w:t>
            </w:r>
            <w:r w:rsidRPr="4B1542EF">
              <w:rPr>
                <w:rStyle w:val="ae"/>
                <w:color w:val="auto"/>
              </w:rPr>
              <w:t xml:space="preserve"> + </w:t>
            </w:r>
            <w:r w:rsidRPr="4B1542EF">
              <w:rPr>
                <w:rStyle w:val="ae"/>
                <w:color w:val="auto"/>
              </w:rPr>
              <w:t>아이콘을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이용해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="00246ED9">
              <w:rPr>
                <w:rStyle w:val="ae"/>
                <w:rFonts w:hint="eastAsia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대한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추가할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</w:p>
          <w:p w14:paraId="3155B616" w14:textId="4043B757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lastRenderedPageBreak/>
              <w:t>할</w:t>
            </w:r>
            <w:r w:rsidR="00246ED9">
              <w:rPr>
                <w:rStyle w:val="ae"/>
                <w:rFonts w:hint="eastAsia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활성화되어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있을</w:t>
            </w:r>
            <w:r w:rsidR="00246ED9">
              <w:rPr>
                <w:rStyle w:val="ae"/>
                <w:rFonts w:hint="eastAsia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때만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해당하는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확인할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있으며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="001F2D19">
              <w:rPr>
                <w:rStyle w:val="ae"/>
                <w:rFonts w:hint="eastAsia"/>
                <w:color w:val="auto"/>
              </w:rPr>
              <w:t>작업</w:t>
            </w:r>
            <w:r w:rsidRPr="4B1542EF">
              <w:rPr>
                <w:rStyle w:val="ae"/>
                <w:color w:val="auto"/>
              </w:rPr>
              <w:t>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대해서는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수정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완료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삭제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아이콘을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통해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쉽게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>.</w:t>
            </w:r>
            <w:r w:rsidR="001F2D19">
              <w:rPr>
                <w:rStyle w:val="ae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또한</w:t>
            </w:r>
            <w:r w:rsidR="001F2D19">
              <w:rPr>
                <w:rStyle w:val="ae"/>
                <w:rFonts w:hint="eastAsia"/>
                <w:color w:val="auto"/>
              </w:rPr>
              <w:t>,</w:t>
            </w:r>
            <w:r w:rsidR="001F2D19">
              <w:rPr>
                <w:rStyle w:val="ae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작업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목록의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가장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첫번째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아이콘을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눌러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간단한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메모를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추가할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수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있다</w:t>
            </w:r>
            <w:r w:rsidR="001F2D19">
              <w:rPr>
                <w:rStyle w:val="ae"/>
                <w:rFonts w:hint="eastAsia"/>
                <w:color w:val="auto"/>
              </w:rPr>
              <w:t>.</w:t>
            </w:r>
          </w:p>
          <w:p w14:paraId="121D24F2" w14:textId="70114C94" w:rsidR="4B1542EF" w:rsidRDefault="4B1542EF" w:rsidP="4B1542EF">
            <w:pPr>
              <w:rPr>
                <w:rStyle w:val="ae"/>
                <w:color w:val="auto"/>
              </w:rPr>
            </w:pPr>
          </w:p>
        </w:tc>
      </w:tr>
    </w:tbl>
    <w:p w14:paraId="28BA51D7" w14:textId="77777777" w:rsidR="004221DF" w:rsidRDefault="004221DF" w:rsidP="004221DF"/>
    <w:p w14:paraId="100213FD" w14:textId="6E454E2A" w:rsidR="004221DF" w:rsidRDefault="004221DF" w:rsidP="4B1542EF">
      <w:bookmarkStart w:id="21" w:name="_Toc287096159"/>
    </w:p>
    <w:p w14:paraId="3AC58642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46BC7867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5F82FE9A" w14:textId="77777777" w:rsidTr="00BA2195">
        <w:tc>
          <w:tcPr>
            <w:tcW w:w="8524" w:type="dxa"/>
          </w:tcPr>
          <w:p w14:paraId="4763ECDF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F6E40BF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0106799C" w14:textId="77777777" w:rsidTr="4B1542EF">
        <w:tc>
          <w:tcPr>
            <w:tcW w:w="2450" w:type="dxa"/>
            <w:shd w:val="clear" w:color="auto" w:fill="CCCCCC"/>
          </w:tcPr>
          <w:p w14:paraId="03B6C152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152329C7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281C4D36" w14:textId="77777777" w:rsidTr="4B1542EF">
        <w:tc>
          <w:tcPr>
            <w:tcW w:w="2450" w:type="dxa"/>
          </w:tcPr>
          <w:p w14:paraId="7073FFA1" w14:textId="3BB927E0" w:rsidR="000578B6" w:rsidRPr="00D54A11" w:rsidRDefault="4B1542EF" w:rsidP="00D54A1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성능</w:t>
            </w:r>
          </w:p>
        </w:tc>
        <w:tc>
          <w:tcPr>
            <w:tcW w:w="6074" w:type="dxa"/>
          </w:tcPr>
          <w:p w14:paraId="2D22B8E7" w14:textId="465FF27C" w:rsidR="000578B6" w:rsidRPr="00BA2195" w:rsidRDefault="4B1542EF" w:rsidP="00342162">
            <w:r>
              <w:t>응답시간</w:t>
            </w:r>
            <w:r>
              <w:t xml:space="preserve"> 1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>, 30</w:t>
            </w:r>
            <w:r>
              <w:t>명</w:t>
            </w:r>
            <w:r>
              <w:t xml:space="preserve"> </w:t>
            </w:r>
            <w:r>
              <w:t>다중처리</w:t>
            </w:r>
            <w:r>
              <w:t xml:space="preserve"> </w:t>
            </w:r>
            <w:r>
              <w:t>가능</w:t>
            </w:r>
          </w:p>
        </w:tc>
      </w:tr>
      <w:tr w:rsidR="000578B6" w:rsidRPr="00D54A11" w14:paraId="21CDB37F" w14:textId="77777777" w:rsidTr="4B1542EF">
        <w:tc>
          <w:tcPr>
            <w:tcW w:w="2450" w:type="dxa"/>
          </w:tcPr>
          <w:p w14:paraId="60CADB8B" w14:textId="0380282C" w:rsidR="000578B6" w:rsidRPr="00D54A11" w:rsidRDefault="4B1542EF" w:rsidP="00D54A1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용이성</w:t>
            </w:r>
          </w:p>
        </w:tc>
        <w:tc>
          <w:tcPr>
            <w:tcW w:w="6074" w:type="dxa"/>
          </w:tcPr>
          <w:p w14:paraId="615555E9" w14:textId="3EFAC598" w:rsidR="000578B6" w:rsidRPr="00BA2195" w:rsidRDefault="4B1542EF" w:rsidP="00342162">
            <w:r>
              <w:t>객관적으로</w:t>
            </w:r>
            <w:r>
              <w:t xml:space="preserve"> </w:t>
            </w:r>
            <w:r>
              <w:t>봤을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간단하고</w:t>
            </w:r>
            <w:r>
              <w:t xml:space="preserve"> </w:t>
            </w:r>
            <w:r>
              <w:t>단순한</w:t>
            </w:r>
            <w:r>
              <w:t xml:space="preserve"> </w:t>
            </w:r>
            <w:r>
              <w:t>버튼으로</w:t>
            </w:r>
            <w:r>
              <w:t xml:space="preserve"> </w:t>
            </w:r>
            <w:r>
              <w:t>사용에</w:t>
            </w:r>
            <w:r>
              <w:t xml:space="preserve"> </w:t>
            </w:r>
            <w:r>
              <w:t>용이한</w:t>
            </w:r>
            <w:r>
              <w:t xml:space="preserve"> </w:t>
            </w:r>
            <w:r>
              <w:t>직관적인</w:t>
            </w:r>
            <w:r>
              <w:t xml:space="preserve"> UI</w:t>
            </w:r>
          </w:p>
        </w:tc>
      </w:tr>
      <w:tr w:rsidR="000578B6" w:rsidRPr="00D54A11" w14:paraId="466CECF0" w14:textId="77777777" w:rsidTr="4B1542EF">
        <w:tc>
          <w:tcPr>
            <w:tcW w:w="2450" w:type="dxa"/>
          </w:tcPr>
          <w:p w14:paraId="6B6BDF88" w14:textId="06D1CDF4" w:rsidR="000578B6" w:rsidRPr="00D54A11" w:rsidRDefault="4B1542EF" w:rsidP="00D54A1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신뢰도</w:t>
            </w:r>
          </w:p>
        </w:tc>
        <w:tc>
          <w:tcPr>
            <w:tcW w:w="6074" w:type="dxa"/>
          </w:tcPr>
          <w:p w14:paraId="246B60CA" w14:textId="62EAC0CC" w:rsidR="000578B6" w:rsidRPr="00BA2195" w:rsidRDefault="4B1542EF" w:rsidP="00342162">
            <w:r>
              <w:t>사용자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서비스와</w:t>
            </w:r>
            <w:r>
              <w:t xml:space="preserve"> </w:t>
            </w:r>
            <w:r>
              <w:t>잘못된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확실한</w:t>
            </w:r>
            <w:r>
              <w:t xml:space="preserve"> </w:t>
            </w:r>
            <w:r>
              <w:t>예외처리</w:t>
            </w:r>
          </w:p>
        </w:tc>
      </w:tr>
      <w:tr w:rsidR="000578B6" w:rsidRPr="00D54A11" w14:paraId="40F14E3D" w14:textId="77777777" w:rsidTr="4B1542EF">
        <w:tc>
          <w:tcPr>
            <w:tcW w:w="2450" w:type="dxa"/>
          </w:tcPr>
          <w:p w14:paraId="5BCA9EEF" w14:textId="17A7ABB8" w:rsidR="000578B6" w:rsidRPr="00D54A11" w:rsidRDefault="4B1542EF" w:rsidP="00D54A1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보안성</w:t>
            </w:r>
          </w:p>
        </w:tc>
        <w:tc>
          <w:tcPr>
            <w:tcW w:w="6074" w:type="dxa"/>
          </w:tcPr>
          <w:p w14:paraId="0740184F" w14:textId="4231B864" w:rsidR="000578B6" w:rsidRPr="00BA2195" w:rsidRDefault="4B1542EF" w:rsidP="00342162">
            <w:r>
              <w:t>사용자의</w:t>
            </w:r>
            <w:r>
              <w:t xml:space="preserve"> </w:t>
            </w:r>
            <w:r>
              <w:t>개인정보가</w:t>
            </w:r>
            <w:r>
              <w:t xml:space="preserve"> </w:t>
            </w:r>
            <w:r>
              <w:t>유출되지</w:t>
            </w:r>
            <w:r>
              <w:t xml:space="preserve"> </w:t>
            </w:r>
            <w:r>
              <w:t>않게</w:t>
            </w:r>
            <w:r>
              <w:t xml:space="preserve"> </w:t>
            </w:r>
            <w:r>
              <w:t>암호화하여</w:t>
            </w:r>
            <w:r>
              <w:t xml:space="preserve"> </w:t>
            </w:r>
            <w:r>
              <w:t>저장</w:t>
            </w:r>
          </w:p>
        </w:tc>
      </w:tr>
      <w:tr w:rsidR="000578B6" w:rsidRPr="00D54A11" w14:paraId="50AC1F20" w14:textId="77777777" w:rsidTr="4B1542EF">
        <w:tc>
          <w:tcPr>
            <w:tcW w:w="2450" w:type="dxa"/>
          </w:tcPr>
          <w:p w14:paraId="04535534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BF8539B" w14:textId="77777777" w:rsidR="000578B6" w:rsidRPr="00BA2195" w:rsidRDefault="000578B6" w:rsidP="00342162"/>
        </w:tc>
      </w:tr>
      <w:tr w:rsidR="000578B6" w:rsidRPr="00D54A11" w14:paraId="2E94E796" w14:textId="77777777" w:rsidTr="4B1542EF">
        <w:tc>
          <w:tcPr>
            <w:tcW w:w="2450" w:type="dxa"/>
          </w:tcPr>
          <w:p w14:paraId="7632E2D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935589B" w14:textId="77777777" w:rsidR="000578B6" w:rsidRPr="00BA2195" w:rsidRDefault="000578B6" w:rsidP="00342162"/>
        </w:tc>
      </w:tr>
      <w:tr w:rsidR="000578B6" w:rsidRPr="00D54A11" w14:paraId="326D4565" w14:textId="77777777" w:rsidTr="4B1542EF">
        <w:tc>
          <w:tcPr>
            <w:tcW w:w="2450" w:type="dxa"/>
          </w:tcPr>
          <w:p w14:paraId="21851E9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AF34A12" w14:textId="77777777" w:rsidR="000578B6" w:rsidRPr="00BA2195" w:rsidRDefault="000578B6" w:rsidP="00342162"/>
        </w:tc>
      </w:tr>
      <w:tr w:rsidR="000578B6" w:rsidRPr="00D54A11" w14:paraId="4A6FCC95" w14:textId="77777777" w:rsidTr="4B1542EF">
        <w:tc>
          <w:tcPr>
            <w:tcW w:w="2450" w:type="dxa"/>
          </w:tcPr>
          <w:p w14:paraId="250BF7A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72891D7" w14:textId="77777777" w:rsidR="000578B6" w:rsidRPr="00BA2195" w:rsidRDefault="000578B6" w:rsidP="00342162"/>
        </w:tc>
      </w:tr>
      <w:tr w:rsidR="000578B6" w:rsidRPr="00D54A11" w14:paraId="29400B3B" w14:textId="77777777" w:rsidTr="4B1542EF">
        <w:tc>
          <w:tcPr>
            <w:tcW w:w="2450" w:type="dxa"/>
          </w:tcPr>
          <w:p w14:paraId="3E08440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E276AFB" w14:textId="77777777" w:rsidR="000578B6" w:rsidRPr="00BA2195" w:rsidRDefault="000578B6" w:rsidP="00342162"/>
        </w:tc>
      </w:tr>
    </w:tbl>
    <w:p w14:paraId="18FBAD6E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30">
      <wne:acd wne:acdName="acd8"/>
    </wne:keymap>
    <wne:keymap wne:kcmPrimary="1031">
      <wne:acd wne:acdName="acd0"/>
    </wne:keymap>
    <wne:keymap wne:kcmPrimary="1032">
      <wne:acd wne:acdName="acd2"/>
    </wne:keymap>
    <wne:keymap wne:kcmPrimary="1033">
      <wne:acd wne:acdName="acd9"/>
    </wne:keymap>
    <wne:keymap wne:kcmPrimary="1034">
      <wne:acd wne:acdName="acd3"/>
    </wne:keymap>
    <wne:keymap wne:kcmPrimary="1036">
      <wne:acd wne:acdName="acd4"/>
    </wne:keymap>
    <wne:keymap wne:kcmPrimary="1037">
      <wne:acd wne:acdName="acd5"/>
    </wne:keymap>
    <wne:keymap wne:kcmPrimary="1038">
      <wne:acd wne:acdName="acd6"/>
    </wne:keymap>
    <wne:keymap wne:kcmPrimary="1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4844" w14:textId="77777777" w:rsidR="000A4D54" w:rsidRDefault="000A4D54">
      <w:r>
        <w:separator/>
      </w:r>
    </w:p>
    <w:p w14:paraId="51B3261A" w14:textId="77777777" w:rsidR="000A4D54" w:rsidRDefault="000A4D54"/>
    <w:p w14:paraId="60C9A5A2" w14:textId="77777777" w:rsidR="000A4D54" w:rsidRDefault="000A4D54"/>
    <w:p w14:paraId="32E43129" w14:textId="77777777" w:rsidR="000A4D54" w:rsidRDefault="000A4D54"/>
  </w:endnote>
  <w:endnote w:type="continuationSeparator" w:id="0">
    <w:p w14:paraId="3F8AD7ED" w14:textId="77777777" w:rsidR="000A4D54" w:rsidRDefault="000A4D54">
      <w:r>
        <w:continuationSeparator/>
      </w:r>
    </w:p>
    <w:p w14:paraId="4C8A714B" w14:textId="77777777" w:rsidR="000A4D54" w:rsidRDefault="000A4D54"/>
    <w:p w14:paraId="76292E0C" w14:textId="77777777" w:rsidR="000A4D54" w:rsidRDefault="000A4D54"/>
    <w:p w14:paraId="24D88077" w14:textId="77777777" w:rsidR="000A4D54" w:rsidRDefault="000A4D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7FFCA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AFCE3B6" w14:textId="77777777" w:rsidR="0003407A" w:rsidRDefault="0003407A"/>
  <w:p w14:paraId="52B8BCB8" w14:textId="77777777" w:rsidR="0003407A" w:rsidRDefault="0003407A"/>
  <w:p w14:paraId="142CC593" w14:textId="77777777" w:rsidR="0003407A" w:rsidRDefault="0003407A"/>
  <w:p w14:paraId="14A44D01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71E5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60963209" w14:textId="77777777" w:rsidR="0003407A" w:rsidRDefault="00DB582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5535CA" wp14:editId="30FD44E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rect id="Rectangle 35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658303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7F480B94" wp14:editId="09F1348A">
          <wp:extent cx="2057400" cy="241300"/>
          <wp:effectExtent l="0" t="0" r="0" b="0"/>
          <wp:docPr id="4" name="그림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A228" w14:textId="77777777" w:rsidR="000A4D54" w:rsidRDefault="000A4D54">
      <w:r>
        <w:separator/>
      </w:r>
    </w:p>
    <w:p w14:paraId="0254A796" w14:textId="77777777" w:rsidR="000A4D54" w:rsidRDefault="000A4D54"/>
    <w:p w14:paraId="04ADCACF" w14:textId="77777777" w:rsidR="000A4D54" w:rsidRDefault="000A4D54"/>
    <w:p w14:paraId="1A4A2C37" w14:textId="77777777" w:rsidR="000A4D54" w:rsidRDefault="000A4D54"/>
  </w:footnote>
  <w:footnote w:type="continuationSeparator" w:id="0">
    <w:p w14:paraId="47971E72" w14:textId="77777777" w:rsidR="000A4D54" w:rsidRDefault="000A4D54">
      <w:r>
        <w:continuationSeparator/>
      </w:r>
    </w:p>
    <w:p w14:paraId="0B77C39C" w14:textId="77777777" w:rsidR="000A4D54" w:rsidRDefault="000A4D54"/>
    <w:p w14:paraId="0C97FEB5" w14:textId="77777777" w:rsidR="000A4D54" w:rsidRDefault="000A4D54"/>
    <w:p w14:paraId="3E1320B9" w14:textId="77777777" w:rsidR="000A4D54" w:rsidRDefault="000A4D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2"/>
      <w:gridCol w:w="1663"/>
      <w:gridCol w:w="2538"/>
    </w:tblGrid>
    <w:tr w:rsidR="0003407A" w:rsidRPr="00D54A11" w14:paraId="403A3649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712E790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3B4A6CB5" w14:textId="2CEF99EF" w:rsidR="0003407A" w:rsidRPr="00D54A11" w:rsidRDefault="00434AF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코딩천재</w:t>
          </w:r>
        </w:p>
      </w:tc>
      <w:tc>
        <w:tcPr>
          <w:tcW w:w="1698" w:type="dxa"/>
          <w:shd w:val="clear" w:color="auto" w:fill="E6E6E6"/>
          <w:vAlign w:val="center"/>
        </w:tcPr>
        <w:p w14:paraId="31393D16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7BE94CF4" w14:textId="6CF7076C" w:rsidR="0003407A" w:rsidRPr="00D54A11" w:rsidRDefault="00434AF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023.4 ~</w:t>
          </w:r>
        </w:p>
      </w:tc>
    </w:tr>
    <w:tr w:rsidR="0003407A" w:rsidRPr="00D54A11" w14:paraId="07EBDE8F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14415BEC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A703890" w14:textId="3B8F9A5E" w:rsidR="0003407A" w:rsidRPr="00D54A11" w:rsidRDefault="00434AF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2E36BF42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055423BE" w14:textId="13EFDB59" w:rsidR="0003407A" w:rsidRPr="00D54A11" w:rsidRDefault="00434AF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V1.0</w:t>
          </w:r>
        </w:p>
      </w:tc>
    </w:tr>
  </w:tbl>
  <w:p w14:paraId="7EC5BFB4" w14:textId="77777777" w:rsidR="0003407A" w:rsidRPr="00EF53CF" w:rsidRDefault="00DB582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A1839D" wp14:editId="1E42D795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28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5E39A4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6429"/>
    <w:multiLevelType w:val="hybridMultilevel"/>
    <w:tmpl w:val="E73EC4E6"/>
    <w:lvl w:ilvl="0" w:tplc="68726A6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5DACC3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C52FE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5A2F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C32E96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59820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7663D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14CEF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DB4E7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B53DEA"/>
    <w:multiLevelType w:val="hybridMultilevel"/>
    <w:tmpl w:val="A0C2A524"/>
    <w:lvl w:ilvl="0" w:tplc="C1FED56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79AF54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7A2BEF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650E6A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B0071A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E7889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268400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B044FF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1007B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3B05FE"/>
    <w:multiLevelType w:val="hybridMultilevel"/>
    <w:tmpl w:val="4D6A2C68"/>
    <w:lvl w:ilvl="0" w:tplc="EF9CCDE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7266B8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0DC146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BBA91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023BB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52CF3C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520134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12E064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C40311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E1F10A"/>
    <w:multiLevelType w:val="hybridMultilevel"/>
    <w:tmpl w:val="436C0332"/>
    <w:lvl w:ilvl="0" w:tplc="15B2ACE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092131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7AA3F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3F8B5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A02314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170FE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D48E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174D9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6AEDCF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9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48D5A2C6"/>
    <w:multiLevelType w:val="hybridMultilevel"/>
    <w:tmpl w:val="56BCF436"/>
    <w:lvl w:ilvl="0" w:tplc="7F487F5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FBCA13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B4AB7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7D8021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F4E93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5587E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74C262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B261F4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108AF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29DA23"/>
    <w:multiLevelType w:val="hybridMultilevel"/>
    <w:tmpl w:val="92BE313A"/>
    <w:lvl w:ilvl="0" w:tplc="E88AB8E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A148B2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33EA47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CB8DC3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7183C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A04678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E7E6D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07C535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8CB5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90A719"/>
    <w:multiLevelType w:val="hybridMultilevel"/>
    <w:tmpl w:val="D60C3DFC"/>
    <w:lvl w:ilvl="0" w:tplc="5C0A654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572A54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AFA69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304FF0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96C466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F906C3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BDE6C6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F6854A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C7CEB3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7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 w15:restartNumberingAfterBreak="0">
    <w:nsid w:val="7FBA1058"/>
    <w:multiLevelType w:val="hybridMultilevel"/>
    <w:tmpl w:val="C6C03D28"/>
    <w:lvl w:ilvl="0" w:tplc="81D42F3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CAE46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884C78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CEC9E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CDE2B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E96DC9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DDCE77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90AAAE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68EC8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hAnsi="HY헤드라인M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hAnsi="HY헤드라인M" w:hint="default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hAnsi="HY헤드라인M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</w:lvl>
  </w:abstractNum>
  <w:num w:numId="1" w16cid:durableId="1843155289">
    <w:abstractNumId w:val="4"/>
  </w:num>
  <w:num w:numId="2" w16cid:durableId="1445031101">
    <w:abstractNumId w:val="7"/>
  </w:num>
  <w:num w:numId="3" w16cid:durableId="559436926">
    <w:abstractNumId w:val="13"/>
  </w:num>
  <w:num w:numId="4" w16cid:durableId="270019272">
    <w:abstractNumId w:val="11"/>
  </w:num>
  <w:num w:numId="5" w16cid:durableId="1946573087">
    <w:abstractNumId w:val="0"/>
  </w:num>
  <w:num w:numId="6" w16cid:durableId="853111242">
    <w:abstractNumId w:val="14"/>
  </w:num>
  <w:num w:numId="7" w16cid:durableId="2144495448">
    <w:abstractNumId w:val="3"/>
  </w:num>
  <w:num w:numId="8" w16cid:durableId="1171019111">
    <w:abstractNumId w:val="18"/>
  </w:num>
  <w:num w:numId="9" w16cid:durableId="2118522125">
    <w:abstractNumId w:val="19"/>
  </w:num>
  <w:num w:numId="10" w16cid:durableId="909508758">
    <w:abstractNumId w:val="8"/>
  </w:num>
  <w:num w:numId="11" w16cid:durableId="465591509">
    <w:abstractNumId w:val="12"/>
  </w:num>
  <w:num w:numId="12" w16cid:durableId="242299705">
    <w:abstractNumId w:val="1"/>
  </w:num>
  <w:num w:numId="13" w16cid:durableId="1042286563">
    <w:abstractNumId w:val="6"/>
  </w:num>
  <w:num w:numId="14" w16cid:durableId="947158659">
    <w:abstractNumId w:val="10"/>
  </w:num>
  <w:num w:numId="15" w16cid:durableId="1268581043">
    <w:abstractNumId w:val="5"/>
  </w:num>
  <w:num w:numId="16" w16cid:durableId="693194326">
    <w:abstractNumId w:val="9"/>
  </w:num>
  <w:num w:numId="17" w16cid:durableId="2005618881">
    <w:abstractNumId w:val="17"/>
  </w:num>
  <w:num w:numId="18" w16cid:durableId="1200819723">
    <w:abstractNumId w:val="16"/>
  </w:num>
  <w:num w:numId="19" w16cid:durableId="17091807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13952372">
    <w:abstractNumId w:val="2"/>
  </w:num>
  <w:num w:numId="21" w16cid:durableId="1219781030">
    <w:abstractNumId w:val="2"/>
    <w:lvlOverride w:ilvl="0">
      <w:startOverride w:val="1"/>
    </w:lvlOverride>
  </w:num>
  <w:num w:numId="22" w16cid:durableId="1975015914">
    <w:abstractNumId w:val="8"/>
    <w:lvlOverride w:ilvl="0">
      <w:startOverride w:val="1"/>
    </w:lvlOverride>
  </w:num>
  <w:num w:numId="23" w16cid:durableId="993947836">
    <w:abstractNumId w:val="2"/>
  </w:num>
  <w:num w:numId="24" w16cid:durableId="913854312">
    <w:abstractNumId w:val="19"/>
  </w:num>
  <w:num w:numId="25" w16cid:durableId="42756674">
    <w:abstractNumId w:val="19"/>
  </w:num>
  <w:num w:numId="26" w16cid:durableId="1176379775">
    <w:abstractNumId w:val="19"/>
  </w:num>
  <w:num w:numId="27" w16cid:durableId="861211080">
    <w:abstractNumId w:val="19"/>
  </w:num>
  <w:num w:numId="28" w16cid:durableId="1540898635">
    <w:abstractNumId w:val="19"/>
  </w:num>
  <w:num w:numId="29" w16cid:durableId="1911379775">
    <w:abstractNumId w:val="19"/>
  </w:num>
  <w:num w:numId="30" w16cid:durableId="1701708373">
    <w:abstractNumId w:val="19"/>
  </w:num>
  <w:num w:numId="31" w16cid:durableId="95455789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4D54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75F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3FB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D19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ED9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068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3FCE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3B4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425A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0D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808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3F7E80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A08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4AFB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2AA6"/>
    <w:rsid w:val="004831F5"/>
    <w:rsid w:val="00483483"/>
    <w:rsid w:val="004843E9"/>
    <w:rsid w:val="00484FA6"/>
    <w:rsid w:val="004850B0"/>
    <w:rsid w:val="004853C1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5865"/>
    <w:rsid w:val="004D58B6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10C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335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0F19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0E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1F1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0E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5EA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7ED"/>
    <w:rsid w:val="00743817"/>
    <w:rsid w:val="00744260"/>
    <w:rsid w:val="0074477C"/>
    <w:rsid w:val="007451FF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581A"/>
    <w:rsid w:val="00756C2D"/>
    <w:rsid w:val="00757008"/>
    <w:rsid w:val="0076196C"/>
    <w:rsid w:val="007623C8"/>
    <w:rsid w:val="0076255C"/>
    <w:rsid w:val="0076399F"/>
    <w:rsid w:val="00765580"/>
    <w:rsid w:val="00765831"/>
    <w:rsid w:val="0076597C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751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4F24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4C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4F76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675B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534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76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4FE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77667"/>
    <w:rsid w:val="00C80418"/>
    <w:rsid w:val="00C827B2"/>
    <w:rsid w:val="00C82FD8"/>
    <w:rsid w:val="00C83B6D"/>
    <w:rsid w:val="00C850EF"/>
    <w:rsid w:val="00C85C6E"/>
    <w:rsid w:val="00C85FAD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0F16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010A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2EE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230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4FFA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582D"/>
    <w:rsid w:val="00DB5BF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57E50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87B74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2678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060C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4B1542EF"/>
    <w:rsid w:val="5E30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933BA8D"/>
  <w15:chartTrackingRefBased/>
  <w15:docId w15:val="{F542E2D3-B4B9-AA43-9588-026E39A3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9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9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9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012F0F"/>
    <w:pPr>
      <w:keepNext/>
      <w:numPr>
        <w:ilvl w:val="3"/>
        <w:numId w:val="9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character" w:customStyle="1" w:styleId="4Char">
    <w:name w:val="제목 4 Char"/>
    <w:basedOn w:val="a0"/>
    <w:link w:val="4"/>
    <w:rsid w:val="004853C1"/>
    <w:rPr>
      <w:rFonts w:ascii="HY헤드라인M" w:eastAsia="HY헤드라인M" w:hAnsi="Arial"/>
      <w:bCs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</TotalTime>
  <Pages>19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김승엽</cp:lastModifiedBy>
  <cp:revision>2</cp:revision>
  <cp:lastPrinted>2008-01-26T04:17:00Z</cp:lastPrinted>
  <dcterms:created xsi:type="dcterms:W3CDTF">2023-06-07T07:50:00Z</dcterms:created>
  <dcterms:modified xsi:type="dcterms:W3CDTF">2023-06-07T07:50:00Z</dcterms:modified>
</cp:coreProperties>
</file>