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D950" w14:textId="4CDBB732" w:rsidR="00A358BA" w:rsidRDefault="00A358BA" w:rsidP="000C1C63"/>
    <w:p w14:paraId="0493AD8E" w14:textId="77777777"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14:paraId="3075CBBF" w14:textId="77777777" w:rsidR="00BF2488" w:rsidRPr="00137DCF" w:rsidRDefault="00DB582D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0A390405" wp14:editId="485BE9FD">
                <wp:extent cx="5372100" cy="198755"/>
                <wp:effectExtent l="0" t="0" r="0" b="0"/>
                <wp:docPr id="164" name="Canvas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62"/>
                        <wps:cNvSpPr>
                          <a:spLocks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group id="Canvas 164" style="width:423pt;height:15.65pt;mso-position-horizontal-relative:char;mso-position-vertical-relative:line" coordsize="53721,1987" o:spid="_x0000_s1026" editas="canvas" w14:anchorId="15E4CA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&#13;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3721;height:1987;visibility:visible;mso-wrap-style:square" type="#_x0000_t75">
                  <v:fill o:detectmouseclick="t"/>
                  <v:path o:connecttype="none"/>
                </v:shape>
                <v:rect id="Rectangle 162" style="position:absolute;top:556;width:53721;height:1431;visibility:visible;mso-wrap-style:square;v-text-anchor:top" o:spid="_x0000_s1028" fillcolor="#903" stroked="f" strokecolor="blu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">
                  <v:path arrowok="t"/>
                </v:rect>
                <w10:anchorlock/>
              </v:group>
            </w:pict>
          </mc:Fallback>
        </mc:AlternateContent>
      </w:r>
    </w:p>
    <w:p w14:paraId="321629D7" w14:textId="77777777" w:rsidR="00BF2488" w:rsidRPr="00137DCF" w:rsidRDefault="00BF2488" w:rsidP="00BF2488"/>
    <w:p w14:paraId="174FF393" w14:textId="77777777" w:rsidR="00BF2488" w:rsidRPr="00137DCF" w:rsidRDefault="00BF2488" w:rsidP="00BF2488"/>
    <w:p w14:paraId="71401967" w14:textId="77777777" w:rsidR="00BF2488" w:rsidRPr="00137DCF" w:rsidRDefault="00BF2488" w:rsidP="00BF2488"/>
    <w:p w14:paraId="431B7DCD" w14:textId="77777777" w:rsidR="00BF2488" w:rsidRPr="00137DCF" w:rsidRDefault="00BF2488" w:rsidP="00BF2488"/>
    <w:p w14:paraId="10B60535" w14:textId="77777777" w:rsidR="00BF2488" w:rsidRPr="00137DCF" w:rsidRDefault="00BF2488" w:rsidP="00BF2488"/>
    <w:p w14:paraId="31F26CAA" w14:textId="77777777" w:rsidR="00BF2488" w:rsidRPr="00137DCF" w:rsidRDefault="00BF2488" w:rsidP="00BF2488"/>
    <w:p w14:paraId="3C3F8841" w14:textId="77777777" w:rsidR="00BF2488" w:rsidRPr="00137DCF" w:rsidRDefault="00BF2488" w:rsidP="00BF2488"/>
    <w:p w14:paraId="6C5AFEED" w14:textId="77777777" w:rsidR="00BF2488" w:rsidRPr="00137DCF" w:rsidRDefault="00BF2488" w:rsidP="00BF2488"/>
    <w:p w14:paraId="79F2B7B7" w14:textId="77777777" w:rsidR="00BF2488" w:rsidRPr="00137DCF" w:rsidRDefault="00BF2488" w:rsidP="00BF2488"/>
    <w:p w14:paraId="6F7EDDCA" w14:textId="77777777" w:rsidR="005A0F5A" w:rsidRDefault="005A0F5A" w:rsidP="00BF2488"/>
    <w:p w14:paraId="710F8764" w14:textId="77777777" w:rsidR="005A0F5A" w:rsidRDefault="005A0F5A" w:rsidP="00BF2488"/>
    <w:p w14:paraId="7BC9EEA7" w14:textId="77777777" w:rsidR="005A0F5A" w:rsidRDefault="005A0F5A" w:rsidP="00BF2488"/>
    <w:p w14:paraId="0CD56918" w14:textId="77777777" w:rsidR="005A0F5A" w:rsidRDefault="005A0F5A" w:rsidP="00BF2488"/>
    <w:p w14:paraId="722D6AE6" w14:textId="77777777" w:rsidR="005A0F5A" w:rsidRDefault="005A0F5A" w:rsidP="00BF2488"/>
    <w:p w14:paraId="536AE7B3" w14:textId="77777777" w:rsidR="005A0F5A" w:rsidRPr="00137DCF" w:rsidRDefault="005A0F5A" w:rsidP="00BF2488"/>
    <w:p w14:paraId="01750FAB" w14:textId="3744EF52" w:rsidR="5E302461" w:rsidRDefault="5E302461" w:rsidP="5E302461">
      <w:pPr>
        <w:pStyle w:val="af1"/>
        <w:spacing w:line="259" w:lineRule="auto"/>
      </w:pPr>
      <w:r>
        <w:t>코딩천재</w:t>
      </w:r>
    </w:p>
    <w:p w14:paraId="20B0F04A" w14:textId="77777777" w:rsidR="00BF2488" w:rsidRPr="00137DCF" w:rsidRDefault="00BF2488" w:rsidP="00BF2488"/>
    <w:p w14:paraId="3EFEFF4E" w14:textId="77777777" w:rsidR="00BF2488" w:rsidRPr="00137DCF" w:rsidRDefault="00BF2488" w:rsidP="00BF2488"/>
    <w:p w14:paraId="5795248F" w14:textId="77777777" w:rsidR="00E26985" w:rsidRDefault="00616F3A" w:rsidP="00D668F3">
      <w:r w:rsidRPr="00936487">
        <w:br w:type="page"/>
      </w:r>
      <w:bookmarkStart w:id="0" w:name="[문서의_처음]"/>
      <w:bookmarkEnd w:id="0"/>
    </w:p>
    <w:p w14:paraId="0FA857E5" w14:textId="77777777" w:rsidR="0051769F" w:rsidRDefault="0051769F" w:rsidP="00D668F3"/>
    <w:p w14:paraId="4840ACC8" w14:textId="77777777" w:rsidR="000F729C" w:rsidRDefault="000F729C" w:rsidP="00D668F3"/>
    <w:p w14:paraId="74313E28" w14:textId="77777777"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14:paraId="202A8C01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40BD20D9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B49C56D" w14:textId="77777777"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827AFE0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59316F1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6E3EB0D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733BA9B1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A1F77B" w14:textId="5789C780" w:rsidR="000F729C" w:rsidRPr="00BA2195" w:rsidRDefault="001F2D19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023.4.18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FEA93" w14:textId="6117FE99" w:rsidR="000F729C" w:rsidRPr="00BA2195" w:rsidRDefault="001F2D19" w:rsidP="00D668F3">
            <w:pPr>
              <w:rPr>
                <w:kern w:val="0"/>
              </w:rPr>
            </w:pPr>
            <w:r>
              <w:rPr>
                <w:kern w:val="0"/>
              </w:rPr>
              <w:t>V1.0.1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F6C86B" w14:textId="566FC454" w:rsidR="000F729C" w:rsidRPr="00BA2195" w:rsidRDefault="001F2D19" w:rsidP="00D668F3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초안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73817F" w14:textId="5189BF37" w:rsidR="000F729C" w:rsidRPr="004D74F0" w:rsidRDefault="001F2D19" w:rsidP="00D668F3">
            <w:pP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코딩천재팀원</w:t>
            </w:r>
            <w:proofErr w:type="spellEnd"/>
          </w:p>
        </w:tc>
      </w:tr>
      <w:tr w:rsidR="000F729C" w:rsidRPr="00BA2195" w14:paraId="6903812A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E9F338" w14:textId="77777777"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4985D" w14:textId="77777777"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F60CA4" w14:textId="77777777"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4FB5F0" w14:textId="77777777" w:rsidR="000F729C" w:rsidRPr="004D74F0" w:rsidRDefault="000F72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0F729C" w:rsidRPr="00BA2195" w14:paraId="1AC87BB0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7F2550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C74DF9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07101D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020D63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248A2024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3DD7EC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12911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E12AB9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0C1DD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346F1D9E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FFCB6F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2C50AB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F86D1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83B979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208709D1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FF4E4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F29509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4C5BAD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65DAC9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0359D0D0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064A0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7135D3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2AC87B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9CEA9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14:paraId="27AC5D82" w14:textId="77777777" w:rsidR="00D668F3" w:rsidRDefault="000F729C" w:rsidP="00D668F3">
      <w:r>
        <w:br w:type="page"/>
      </w:r>
    </w:p>
    <w:p w14:paraId="1A8C0292" w14:textId="77777777"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14:paraId="084B5350" w14:textId="77777777"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4CC7E759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2C031F85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0EDCF129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4D1C5C14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54054F38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6ABCFD05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14:paraId="6F43954F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14:paraId="0EC3F881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14:paraId="0F2129A2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0646EB3F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69BB769F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14:paraId="57C2AE71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62AB087B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14:paraId="567131F2" w14:textId="77777777" w:rsidR="00121136" w:rsidRDefault="004221DF" w:rsidP="004221DF">
      <w:pPr>
        <w:pStyle w:val="1"/>
      </w:pPr>
      <w:bookmarkStart w:id="4" w:name="_Toc447209002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14:paraId="46BA7002" w14:textId="77777777" w:rsidTr="00FF46A0">
        <w:tc>
          <w:tcPr>
            <w:tcW w:w="8538" w:type="dxa"/>
          </w:tcPr>
          <w:p w14:paraId="4F95F3E5" w14:textId="77777777"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7967D211" w14:textId="77777777" w:rsidR="00FF46A0" w:rsidRPr="00FF46A0" w:rsidRDefault="00FF46A0" w:rsidP="00FF46A0"/>
    <w:p w14:paraId="1EF2D21C" w14:textId="77777777" w:rsidR="00FF46A0" w:rsidRDefault="5E302461" w:rsidP="5E302461">
      <w:pPr>
        <w:rPr>
          <w:rStyle w:val="ae"/>
        </w:rPr>
      </w:pPr>
      <w:r w:rsidRPr="5E302461">
        <w:rPr>
          <w:rStyle w:val="ae"/>
        </w:rPr>
        <w:t>예</w:t>
      </w:r>
      <w:r w:rsidRPr="5E302461">
        <w:rPr>
          <w:rStyle w:val="ae"/>
        </w:rPr>
        <w:t xml:space="preserve">) </w:t>
      </w:r>
      <w:r w:rsidRPr="5E302461">
        <w:rPr>
          <w:rStyle w:val="ae"/>
        </w:rPr>
        <w:t>스마트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뱅킹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프로그램은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어떤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기능을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제공하며</w:t>
      </w:r>
      <w:r w:rsidRPr="5E302461">
        <w:rPr>
          <w:rStyle w:val="ae"/>
        </w:rPr>
        <w:t xml:space="preserve">, </w:t>
      </w:r>
      <w:r w:rsidRPr="5E302461">
        <w:rPr>
          <w:rStyle w:val="ae"/>
        </w:rPr>
        <w:t>어떤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특징이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있으며</w:t>
      </w:r>
      <w:r w:rsidRPr="5E302461">
        <w:rPr>
          <w:rStyle w:val="ae"/>
        </w:rPr>
        <w:t xml:space="preserve">, </w:t>
      </w:r>
      <w:r w:rsidRPr="5E302461">
        <w:rPr>
          <w:rStyle w:val="ae"/>
        </w:rPr>
        <w:t>이를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사용하는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사용자는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어떤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효과를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얻을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수</w:t>
      </w:r>
      <w:r w:rsidRPr="5E302461">
        <w:rPr>
          <w:rStyle w:val="ae"/>
        </w:rPr>
        <w:t xml:space="preserve"> </w:t>
      </w:r>
      <w:r w:rsidRPr="5E302461">
        <w:rPr>
          <w:rStyle w:val="ae"/>
        </w:rPr>
        <w:t>있다</w:t>
      </w:r>
      <w:r w:rsidRPr="5E302461">
        <w:rPr>
          <w:rStyle w:val="ae"/>
        </w:rPr>
        <w:t>.</w:t>
      </w:r>
    </w:p>
    <w:p w14:paraId="2D296FE7" w14:textId="547AA6FA" w:rsidR="5E302461" w:rsidRDefault="5E302461" w:rsidP="5E302461">
      <w:pPr>
        <w:rPr>
          <w:rStyle w:val="ae"/>
        </w:rPr>
      </w:pPr>
    </w:p>
    <w:p w14:paraId="03AE7441" w14:textId="5D4EE363" w:rsidR="5E302461" w:rsidRDefault="5E302461" w:rsidP="5E302461">
      <w:pPr>
        <w:rPr>
          <w:rFonts w:eastAsia="바탕" w:hAnsi="바탕" w:cs="바탕"/>
          <w:b/>
          <w:bCs/>
          <w:color w:val="000000" w:themeColor="text1"/>
          <w:szCs w:val="20"/>
        </w:rPr>
      </w:pPr>
      <w:r w:rsidRPr="5E302461">
        <w:rPr>
          <w:rFonts w:eastAsia="바탕" w:hAnsi="바탕" w:cs="바탕"/>
          <w:b/>
          <w:bCs/>
          <w:color w:val="000000" w:themeColor="text1"/>
          <w:szCs w:val="20"/>
        </w:rPr>
        <w:t>할 일 목록 웹 서비스</w:t>
      </w:r>
    </w:p>
    <w:p w14:paraId="0D7B744C" w14:textId="4C92C794" w:rsidR="5E302461" w:rsidRDefault="5E302461" w:rsidP="5E302461">
      <w:pPr>
        <w:rPr>
          <w:rFonts w:ascii="-apple-system" w:eastAsia="-apple-system" w:hAnsi="-apple-system" w:cs="-apple-system"/>
          <w:color w:val="1F2328"/>
          <w:sz w:val="24"/>
        </w:rPr>
      </w:pPr>
      <w:r w:rsidRPr="5E302461">
        <w:rPr>
          <w:rFonts w:ascii="-apple-system" w:eastAsia="-apple-system" w:hAnsi="-apple-system" w:cs="-apple-system"/>
          <w:color w:val="1F2328"/>
          <w:sz w:val="24"/>
        </w:rPr>
        <w:t xml:space="preserve"> 할 일 목록 웹 서비스에서 본 조는 사용자가 작업을 생성, 관리, 정리할 수 있는 웹 서비스를 개발한다.  </w:t>
      </w:r>
    </w:p>
    <w:p w14:paraId="6BBB8355" w14:textId="076715EB" w:rsidR="5E302461" w:rsidRDefault="5E302461" w:rsidP="5E302461">
      <w:pPr>
        <w:rPr>
          <w:rFonts w:ascii="-apple-system" w:eastAsia="-apple-system" w:hAnsi="-apple-system" w:cs="-apple-system"/>
          <w:color w:val="1F2328"/>
          <w:sz w:val="24"/>
        </w:rPr>
      </w:pPr>
    </w:p>
    <w:p w14:paraId="0F8D3509" w14:textId="3BEB92B5" w:rsidR="5E302461" w:rsidRPr="001F2D19" w:rsidRDefault="4B1542EF" w:rsidP="001F2D19">
      <w:pPr>
        <w:ind w:firstLineChars="50" w:firstLine="120"/>
        <w:rPr>
          <w:rFonts w:eastAsia="바탕" w:hAnsi="바탕" w:cs="바탕" w:hint="eastAsia"/>
          <w:color w:val="1F2328"/>
          <w:sz w:val="24"/>
        </w:rPr>
      </w:pPr>
      <w:r w:rsidRPr="4B1542EF">
        <w:rPr>
          <w:rFonts w:ascii="-apple-system" w:eastAsia="-apple-system" w:hAnsi="-apple-system" w:cs="-apple-system"/>
          <w:color w:val="1F2328"/>
          <w:sz w:val="24"/>
        </w:rPr>
        <w:t>할 일 목록 웹서비스가 기본적으로 포함하는 기능으로는  사용자 등록 및 로그인, 할 일 목록 관리 (추가/조회/수정/삭제),  완료된 작업을 보는 옵션, 마감일 또는 우선순위에 따라 작업을 정렬하는 옵션, 작업에 대한 미리 알림을 설정하는 옵션이 있다. 본 조에서는 이에 더해 간단한 메모 기능</w:t>
      </w:r>
      <w:r w:rsidR="001F2D19">
        <w:rPr>
          <w:rFonts w:eastAsia="바탕" w:hAnsi="바탕" w:cs="바탕" w:hint="eastAsia"/>
          <w:color w:val="1F2328"/>
          <w:sz w:val="24"/>
        </w:rPr>
        <w:t>을 구현할 예정이다.</w:t>
      </w:r>
    </w:p>
    <w:p w14:paraId="4BA12317" w14:textId="322863BD" w:rsidR="4B1542EF" w:rsidRDefault="4B1542EF" w:rsidP="4B1542EF">
      <w:pPr>
        <w:rPr>
          <w:rFonts w:ascii="-apple-system" w:eastAsia="-apple-system" w:hAnsi="-apple-system" w:cs="-apple-system"/>
          <w:color w:val="1F2328"/>
          <w:sz w:val="24"/>
        </w:rPr>
      </w:pPr>
    </w:p>
    <w:p w14:paraId="723D1B44" w14:textId="4937C820" w:rsidR="5E302461" w:rsidRDefault="5E302461" w:rsidP="5E302461">
      <w:pPr>
        <w:rPr>
          <w:rFonts w:ascii="-apple-system" w:eastAsia="-apple-system" w:hAnsi="-apple-system" w:cs="-apple-system"/>
          <w:color w:val="1F2328"/>
          <w:sz w:val="24"/>
        </w:rPr>
      </w:pPr>
      <w:r w:rsidRPr="5E302461">
        <w:rPr>
          <w:rFonts w:ascii="-apple-system" w:eastAsia="-apple-system" w:hAnsi="-apple-system" w:cs="-apple-system"/>
          <w:color w:val="1F2328"/>
          <w:sz w:val="24"/>
        </w:rPr>
        <w:t xml:space="preserve"> 먼저 사용자 등록 및 로그인 기능을 통해 사용자를 회원으로 관리할 수 있고, 사용자의 정보를 서버에 저장할 수 있다. 이에 따라 다른 기기에서도 계정만 있다면 사용자는 언제 어디서든 편하게 본인의 데이터에 접근할 수 있는 효과를 얻을 것이다.</w:t>
      </w:r>
    </w:p>
    <w:p w14:paraId="729DAED5" w14:textId="178F626D" w:rsidR="5E302461" w:rsidRDefault="5E302461" w:rsidP="5E302461">
      <w:pPr>
        <w:rPr>
          <w:rFonts w:ascii="-apple-system" w:eastAsia="-apple-system" w:hAnsi="-apple-system" w:cs="-apple-system"/>
          <w:color w:val="1F2328"/>
          <w:sz w:val="24"/>
        </w:rPr>
      </w:pPr>
    </w:p>
    <w:p w14:paraId="76D10696" w14:textId="029899B7" w:rsidR="5E302461" w:rsidRDefault="5E302461" w:rsidP="5E302461">
      <w:pPr>
        <w:rPr>
          <w:rFonts w:ascii="-apple-system" w:eastAsia="-apple-system" w:hAnsi="-apple-system" w:cs="-apple-system"/>
          <w:color w:val="1F2328"/>
          <w:sz w:val="24"/>
        </w:rPr>
      </w:pPr>
      <w:r w:rsidRPr="5E302461">
        <w:rPr>
          <w:rFonts w:ascii="-apple-system" w:eastAsia="-apple-system" w:hAnsi="-apple-system" w:cs="-apple-system"/>
          <w:color w:val="1F2328"/>
          <w:sz w:val="24"/>
        </w:rPr>
        <w:t xml:space="preserve"> 그 다음으로는 본 서비스의 핵심 기능이라고 할 수 있는 할 일 목록 관리 기능이다. 사용자는 할 일 목록을 생성하고, 각 목록에 작업을 추가할 수 있다. 추가된 작업에 대해 사용자는 수정을 할 수 있다. 또한 작업을 완료로 표시하고, 작업을 삭제할 수 있다. 본 서비스의 </w:t>
      </w:r>
      <w:proofErr w:type="spellStart"/>
      <w:r w:rsidRPr="5E302461">
        <w:rPr>
          <w:rFonts w:ascii="-apple-system" w:eastAsia="-apple-system" w:hAnsi="-apple-system" w:cs="-apple-system"/>
          <w:color w:val="1F2328"/>
          <w:sz w:val="24"/>
        </w:rPr>
        <w:t>할일</w:t>
      </w:r>
      <w:proofErr w:type="spellEnd"/>
      <w:r w:rsidRPr="5E302461">
        <w:rPr>
          <w:rFonts w:ascii="-apple-system" w:eastAsia="-apple-system" w:hAnsi="-apple-system" w:cs="-apple-system"/>
          <w:color w:val="1F2328"/>
          <w:sz w:val="24"/>
        </w:rPr>
        <w:t xml:space="preserve"> 목록에 대한 기본적인 관리기능을 통해 사용자는 본인 스케줄에 대한 기본적인 관리를 할 수 있게 된다.</w:t>
      </w:r>
    </w:p>
    <w:p w14:paraId="4FB854B0" w14:textId="4EFFBD25" w:rsidR="5E302461" w:rsidRDefault="5E302461" w:rsidP="5E302461">
      <w:pPr>
        <w:rPr>
          <w:rFonts w:ascii="-apple-system" w:eastAsia="-apple-system" w:hAnsi="-apple-system" w:cs="-apple-system"/>
          <w:color w:val="1F2328"/>
          <w:sz w:val="24"/>
        </w:rPr>
      </w:pPr>
    </w:p>
    <w:p w14:paraId="6622D5E7" w14:textId="0C7121A0" w:rsidR="5E302461" w:rsidRDefault="5E302461" w:rsidP="5E302461">
      <w:pPr>
        <w:rPr>
          <w:rFonts w:ascii="-apple-system" w:eastAsia="-apple-system" w:hAnsi="-apple-system" w:cs="-apple-system"/>
          <w:color w:val="1F2328"/>
          <w:sz w:val="24"/>
        </w:rPr>
      </w:pPr>
      <w:r w:rsidRPr="5E302461">
        <w:rPr>
          <w:rFonts w:ascii="-apple-system" w:eastAsia="-apple-system" w:hAnsi="-apple-system" w:cs="-apple-system"/>
          <w:color w:val="1F2328"/>
          <w:sz w:val="24"/>
        </w:rPr>
        <w:t xml:space="preserve"> 할 일 목록에 대해서는 마감일 또는 우선순위에 따라 작업을 정렬하는 옵션, 작업에 대한 미리 알림을 설정하는 옵션을 제공할 예정이다. 이에 사용자는 본인 스케줄 관리를 좀 더 용이하게 할 수 있으며, 또한 스케줄을 잊지 않게 관리할 수 있게 된다. 본 조에서는 해당 서비스를 웹으로 구현할 예정이므로, 작업에 대한 미리 알림은 사용자에게 메일 발송을 하는 형식으로 구현 할 예정이다.</w:t>
      </w:r>
    </w:p>
    <w:p w14:paraId="310B96AC" w14:textId="136311E5" w:rsidR="5E302461" w:rsidRDefault="5E302461" w:rsidP="5E302461">
      <w:pPr>
        <w:rPr>
          <w:rFonts w:ascii="-apple-system" w:eastAsia="-apple-system" w:hAnsi="-apple-system" w:cs="-apple-system"/>
          <w:color w:val="1F2328"/>
          <w:sz w:val="24"/>
        </w:rPr>
      </w:pPr>
    </w:p>
    <w:p w14:paraId="3BCD1CA5" w14:textId="67E366D4" w:rsidR="5E302461" w:rsidRDefault="5E302461" w:rsidP="5E302461">
      <w:pPr>
        <w:rPr>
          <w:rFonts w:ascii="-apple-system" w:eastAsia="-apple-system" w:hAnsi="-apple-system" w:cs="-apple-system"/>
          <w:color w:val="1F2328"/>
          <w:sz w:val="24"/>
        </w:rPr>
      </w:pPr>
      <w:r w:rsidRPr="5E302461">
        <w:rPr>
          <w:rFonts w:ascii="-apple-system" w:eastAsia="-apple-system" w:hAnsi="-apple-system" w:cs="-apple-system"/>
          <w:color w:val="1F2328"/>
          <w:sz w:val="24"/>
        </w:rPr>
        <w:lastRenderedPageBreak/>
        <w:t xml:space="preserve"> 간단한 메모 기능에서는 사용자는 메모를 생성, 수정, 확인, 삭제 할 수 있는 관리기능을 사용할 수 있다. 이에 사용자는 본 서비스를 스케줄 관리와 더불어 웹 메모장으로도 사용할 수 있게 된다.</w:t>
      </w:r>
    </w:p>
    <w:p w14:paraId="52511A80" w14:textId="38728F5D" w:rsidR="5E302461" w:rsidRDefault="5E302461" w:rsidP="5E302461">
      <w:pPr>
        <w:rPr>
          <w:rFonts w:ascii="-apple-system" w:eastAsia="-apple-system" w:hAnsi="-apple-system" w:cs="-apple-system"/>
          <w:color w:val="1F2328"/>
          <w:sz w:val="24"/>
        </w:rPr>
      </w:pPr>
    </w:p>
    <w:p w14:paraId="70574D1A" w14:textId="72AE79AA" w:rsidR="5E302461" w:rsidRDefault="5E302461" w:rsidP="5E302461">
      <w:pPr>
        <w:rPr>
          <w:rFonts w:ascii="-apple-system" w:eastAsia="-apple-system" w:hAnsi="-apple-system" w:cs="-apple-system"/>
          <w:color w:val="1F2328"/>
          <w:sz w:val="24"/>
        </w:rPr>
      </w:pPr>
      <w:r w:rsidRPr="5E302461">
        <w:rPr>
          <w:rFonts w:ascii="-apple-system" w:eastAsia="-apple-system" w:hAnsi="-apple-system" w:cs="-apple-system"/>
          <w:color w:val="1F2328"/>
          <w:sz w:val="24"/>
        </w:rPr>
        <w:t xml:space="preserve"> </w:t>
      </w:r>
    </w:p>
    <w:p w14:paraId="527DADFE" w14:textId="7FD5C7BB" w:rsidR="5E302461" w:rsidRDefault="5E302461" w:rsidP="5E302461">
      <w:pPr>
        <w:rPr>
          <w:rFonts w:ascii="-apple-system" w:eastAsia="-apple-system" w:hAnsi="-apple-system" w:cs="-apple-system"/>
          <w:color w:val="1F2328"/>
          <w:sz w:val="24"/>
        </w:rPr>
      </w:pPr>
      <w:r w:rsidRPr="5E302461">
        <w:rPr>
          <w:rFonts w:ascii="-apple-system" w:eastAsia="-apple-system" w:hAnsi="-apple-system" w:cs="-apple-system"/>
          <w:color w:val="1F2328"/>
          <w:sz w:val="24"/>
        </w:rPr>
        <w:t xml:space="preserve"> </w:t>
      </w:r>
    </w:p>
    <w:p w14:paraId="332B6772" w14:textId="05877DCF" w:rsidR="5E302461" w:rsidRDefault="5E302461" w:rsidP="5E302461">
      <w:pPr>
        <w:rPr>
          <w:rFonts w:ascii="-apple-system" w:eastAsia="-apple-system" w:hAnsi="-apple-system" w:cs="-apple-system"/>
          <w:color w:val="1F2328"/>
          <w:sz w:val="24"/>
        </w:rPr>
      </w:pPr>
    </w:p>
    <w:p w14:paraId="0CC3020A" w14:textId="061A84BF" w:rsidR="5E302461" w:rsidRDefault="5E302461" w:rsidP="5E302461">
      <w:pPr>
        <w:rPr>
          <w:rFonts w:ascii="-apple-system" w:eastAsia="-apple-system" w:hAnsi="-apple-system" w:cs="-apple-system"/>
          <w:color w:val="1F2328"/>
          <w:sz w:val="24"/>
        </w:rPr>
      </w:pPr>
      <w:r w:rsidRPr="5E302461">
        <w:rPr>
          <w:rFonts w:ascii="-apple-system" w:eastAsia="-apple-system" w:hAnsi="-apple-system" w:cs="-apple-system"/>
          <w:color w:val="1F2328"/>
          <w:sz w:val="24"/>
        </w:rPr>
        <w:t xml:space="preserve"> </w:t>
      </w:r>
    </w:p>
    <w:p w14:paraId="789B13C6" w14:textId="4BE31BEC" w:rsidR="5E302461" w:rsidRDefault="5E302461" w:rsidP="5E302461">
      <w:pPr>
        <w:rPr>
          <w:rFonts w:ascii="-apple-system" w:eastAsia="-apple-system" w:hAnsi="-apple-system" w:cs="-apple-system"/>
          <w:color w:val="1F2328"/>
          <w:sz w:val="24"/>
        </w:rPr>
      </w:pPr>
      <w:r w:rsidRPr="5E302461">
        <w:rPr>
          <w:rFonts w:ascii="-apple-system" w:eastAsia="-apple-system" w:hAnsi="-apple-system" w:cs="-apple-system"/>
          <w:color w:val="1F2328"/>
          <w:sz w:val="24"/>
        </w:rPr>
        <w:t xml:space="preserve"> </w:t>
      </w:r>
    </w:p>
    <w:p w14:paraId="70E9D078" w14:textId="3B670C8F" w:rsidR="5E302461" w:rsidRDefault="5E302461" w:rsidP="5E302461">
      <w:pPr>
        <w:rPr>
          <w:rFonts w:ascii="-apple-system" w:eastAsia="-apple-system" w:hAnsi="-apple-system" w:cs="-apple-system"/>
          <w:color w:val="1F2328"/>
          <w:sz w:val="24"/>
        </w:rPr>
      </w:pPr>
      <w:r w:rsidRPr="5E302461">
        <w:rPr>
          <w:rFonts w:ascii="-apple-system" w:eastAsia="-apple-system" w:hAnsi="-apple-system" w:cs="-apple-system"/>
          <w:color w:val="1F2328"/>
          <w:sz w:val="24"/>
        </w:rPr>
        <w:t xml:space="preserve"> </w:t>
      </w:r>
    </w:p>
    <w:p w14:paraId="46FA9DF7" w14:textId="23E3CFD5" w:rsidR="5E302461" w:rsidRDefault="5E302461" w:rsidP="5E302461">
      <w:pPr>
        <w:rPr>
          <w:rFonts w:ascii="-apple-system" w:eastAsia="-apple-system" w:hAnsi="-apple-system" w:cs="-apple-system"/>
          <w:color w:val="1F2328"/>
          <w:sz w:val="24"/>
        </w:rPr>
      </w:pPr>
    </w:p>
    <w:p w14:paraId="789F725E" w14:textId="41EC2B94" w:rsidR="5E302461" w:rsidRDefault="5E302461" w:rsidP="5E302461">
      <w:pPr>
        <w:rPr>
          <w:rFonts w:ascii="-apple-system" w:eastAsia="-apple-system" w:hAnsi="-apple-system" w:cs="-apple-system"/>
          <w:color w:val="1F2328"/>
          <w:sz w:val="24"/>
        </w:rPr>
      </w:pPr>
      <w:r w:rsidRPr="5E302461">
        <w:rPr>
          <w:rFonts w:ascii="-apple-system" w:eastAsia="-apple-system" w:hAnsi="-apple-system" w:cs="-apple-system"/>
          <w:color w:val="1F2328"/>
          <w:sz w:val="24"/>
        </w:rPr>
        <w:t xml:space="preserve"> </w:t>
      </w:r>
    </w:p>
    <w:p w14:paraId="63625BF1" w14:textId="7FD3005B" w:rsidR="5E302461" w:rsidRDefault="5E302461" w:rsidP="5E302461">
      <w:pPr>
        <w:rPr>
          <w:rFonts w:ascii="-apple-system" w:eastAsia="-apple-system" w:hAnsi="-apple-system" w:cs="-apple-system"/>
          <w:color w:val="1F2328"/>
          <w:sz w:val="24"/>
        </w:rPr>
      </w:pPr>
    </w:p>
    <w:p w14:paraId="04CA9746" w14:textId="052C2EB5" w:rsidR="5E302461" w:rsidRDefault="5E302461" w:rsidP="5E302461">
      <w:pPr>
        <w:rPr>
          <w:rFonts w:ascii="-apple-system" w:eastAsia="-apple-system" w:hAnsi="-apple-system" w:cs="-apple-system"/>
          <w:color w:val="1F2328"/>
          <w:sz w:val="24"/>
        </w:rPr>
      </w:pPr>
    </w:p>
    <w:p w14:paraId="541CDFAD" w14:textId="7AF17EE0" w:rsidR="5E302461" w:rsidRDefault="5E302461" w:rsidP="5E302461">
      <w:r>
        <w:br/>
      </w:r>
    </w:p>
    <w:p w14:paraId="47B6CAB3" w14:textId="0C377C38" w:rsidR="5E302461" w:rsidRDefault="5E302461" w:rsidP="5E302461">
      <w:pPr>
        <w:rPr>
          <w:rFonts w:eastAsia="바탕" w:hAnsi="바탕" w:cs="바탕"/>
          <w:b/>
          <w:bCs/>
          <w:color w:val="000000" w:themeColor="text1"/>
          <w:szCs w:val="20"/>
        </w:rPr>
      </w:pPr>
    </w:p>
    <w:p w14:paraId="64906E3B" w14:textId="7C773AD7" w:rsidR="5E302461" w:rsidRDefault="5E302461" w:rsidP="5E302461">
      <w:pPr>
        <w:rPr>
          <w:rStyle w:val="ae"/>
        </w:rPr>
      </w:pPr>
    </w:p>
    <w:p w14:paraId="6473406E" w14:textId="77777777" w:rsidR="00FF46A0" w:rsidRPr="00FF46A0" w:rsidRDefault="00FF46A0" w:rsidP="00FF46A0"/>
    <w:p w14:paraId="347BA802" w14:textId="77777777" w:rsidR="00AC6F6C" w:rsidRDefault="00AC6F6C" w:rsidP="004221DF">
      <w:bookmarkStart w:id="5" w:name="_Toc287096150"/>
      <w:r>
        <w:br w:type="page"/>
      </w:r>
    </w:p>
    <w:p w14:paraId="06E92BB9" w14:textId="77777777"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14:paraId="3A3F0743" w14:textId="77777777"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14:paraId="1F0671E1" w14:textId="77777777"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5997"/>
        <w:gridCol w:w="16"/>
      </w:tblGrid>
      <w:tr w:rsidR="005127C2" w:rsidRPr="00BA2195" w14:paraId="4D2FB20E" w14:textId="77777777" w:rsidTr="5E302461">
        <w:trPr>
          <w:gridAfter w:val="1"/>
          <w:wAfter w:w="16" w:type="dxa"/>
        </w:trPr>
        <w:tc>
          <w:tcPr>
            <w:tcW w:w="8594" w:type="dxa"/>
            <w:gridSpan w:val="2"/>
          </w:tcPr>
          <w:p w14:paraId="554B84BA" w14:textId="77777777"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액터를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액터들을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  <w:tr w:rsidR="5E302461" w14:paraId="3750538C" w14:textId="77777777" w:rsidTr="4B1542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30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33D54F8A" w14:textId="024F31F1" w:rsidR="5E302461" w:rsidRDefault="5E302461" w:rsidP="5E302461">
            <w:pPr>
              <w:jc w:val="center"/>
            </w:pPr>
            <w:proofErr w:type="spellStart"/>
            <w:r w:rsidRPr="5E302461">
              <w:rPr>
                <w:rFonts w:ascii="돋움" w:eastAsia="돋움" w:hAnsi="돋움" w:cs="돋움"/>
                <w:b/>
                <w:bCs/>
                <w:color w:val="000000" w:themeColor="text1"/>
                <w:szCs w:val="20"/>
              </w:rPr>
              <w:t>액터</w:t>
            </w:r>
            <w:proofErr w:type="spellEnd"/>
          </w:p>
        </w:tc>
        <w:tc>
          <w:tcPr>
            <w:tcW w:w="58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6AF5CE24" w14:textId="4030F2BB" w:rsidR="5E302461" w:rsidRDefault="5E302461" w:rsidP="5E302461">
            <w:pPr>
              <w:jc w:val="center"/>
            </w:pPr>
            <w:r w:rsidRPr="5E302461">
              <w:rPr>
                <w:rFonts w:ascii="돋움" w:eastAsia="돋움" w:hAnsi="돋움" w:cs="돋움"/>
                <w:b/>
                <w:bCs/>
                <w:color w:val="000000" w:themeColor="text1"/>
                <w:szCs w:val="20"/>
              </w:rPr>
              <w:t>설명</w:t>
            </w:r>
          </w:p>
        </w:tc>
      </w:tr>
      <w:tr w:rsidR="5E302461" w14:paraId="30BF52B2" w14:textId="77777777" w:rsidTr="4B1542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30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76B4C1" w14:textId="29D1BA11" w:rsidR="5E302461" w:rsidRDefault="5E302461" w:rsidP="5E302461">
            <w:pPr>
              <w:jc w:val="center"/>
              <w:rPr>
                <w:rFonts w:ascii="맑은 고딕" w:hAnsi="맑은 고딕" w:cs="맑은 고딕"/>
                <w:szCs w:val="20"/>
              </w:rPr>
            </w:pPr>
            <w:r w:rsidRPr="5E302461">
              <w:rPr>
                <w:rFonts w:ascii="맑은 고딕" w:hAnsi="맑은 고딕" w:cs="맑은 고딕"/>
                <w:szCs w:val="20"/>
              </w:rPr>
              <w:t>사용자</w:t>
            </w:r>
          </w:p>
        </w:tc>
        <w:tc>
          <w:tcPr>
            <w:tcW w:w="58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CFD9F8" w14:textId="0222F41A" w:rsidR="5E302461" w:rsidRDefault="5E302461" w:rsidP="5E302461">
            <w:pPr>
              <w:rPr>
                <w:rFonts w:ascii="맑은 고딕" w:hAnsi="맑은 고딕" w:cs="맑은 고딕"/>
                <w:szCs w:val="20"/>
              </w:rPr>
            </w:pPr>
            <w:r w:rsidRPr="5E302461">
              <w:rPr>
                <w:rFonts w:ascii="맑은 고딕" w:hAnsi="맑은 고딕" w:cs="맑은 고딕"/>
                <w:szCs w:val="20"/>
              </w:rPr>
              <w:t>할 일을 관리하고 사용하는 사용자</w:t>
            </w:r>
          </w:p>
        </w:tc>
      </w:tr>
    </w:tbl>
    <w:p w14:paraId="39CE9ECD" w14:textId="1A0B3078" w:rsidR="00EF53CF" w:rsidRPr="00E917F3" w:rsidRDefault="00EF53CF" w:rsidP="5E302461"/>
    <w:p w14:paraId="034D6F29" w14:textId="77777777" w:rsidR="00EF53CF" w:rsidRDefault="00EF53CF" w:rsidP="00EF53CF"/>
    <w:p w14:paraId="4CAE2513" w14:textId="77777777"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14:paraId="4FD1380C" w14:textId="77777777"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14:paraId="092B73B9" w14:textId="77777777" w:rsidTr="00BA2195">
        <w:tc>
          <w:tcPr>
            <w:tcW w:w="8594" w:type="dxa"/>
          </w:tcPr>
          <w:p w14:paraId="286015A7" w14:textId="77777777"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액터들의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다이어그림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액터부터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630341B1" w14:textId="77777777" w:rsidR="004221DF" w:rsidRDefault="004221DF" w:rsidP="005127C2"/>
    <w:p w14:paraId="0EFC1A11" w14:textId="265BB285" w:rsidR="00FF46A0" w:rsidRPr="00FF46A0" w:rsidRDefault="00FF46A0" w:rsidP="5E302461">
      <w:r>
        <w:rPr>
          <w:noProof/>
        </w:rPr>
        <w:drawing>
          <wp:inline distT="0" distB="0" distL="0" distR="0" wp14:anchorId="0C8422D7" wp14:editId="46CB3FFD">
            <wp:extent cx="819154" cy="1343025"/>
            <wp:effectExtent l="0" t="0" r="0" b="0"/>
            <wp:docPr id="2068547776" name="그림 2068547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7"/>
                    <a:stretch>
                      <a:fillRect/>
                    </a:stretch>
                  </pic:blipFill>
                  <pic:spPr>
                    <a:xfrm>
                      <a:off x="0" y="0"/>
                      <a:ext cx="81915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ADD4" w14:textId="6FBCAE02" w:rsidR="00FF46A0" w:rsidRDefault="00FF46A0" w:rsidP="00FF46A0">
      <w:pPr>
        <w:jc w:val="center"/>
      </w:pPr>
    </w:p>
    <w:p w14:paraId="7B998BEF" w14:textId="7A2A7E73" w:rsidR="004221DF" w:rsidRDefault="004221DF" w:rsidP="5E302461">
      <w:r>
        <w:br w:type="page"/>
      </w:r>
    </w:p>
    <w:p w14:paraId="4C9A3BA5" w14:textId="77777777"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14:paraId="53EF1177" w14:textId="77777777"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14:paraId="157DEAFC" w14:textId="77777777" w:rsidR="000C2157" w:rsidRPr="005A219F" w:rsidRDefault="000C2157" w:rsidP="005A219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BA2195" w14:paraId="6549F13F" w14:textId="77777777" w:rsidTr="5E302461">
        <w:tc>
          <w:tcPr>
            <w:tcW w:w="8524" w:type="dxa"/>
          </w:tcPr>
          <w:p w14:paraId="1AAC767A" w14:textId="3C0FE429" w:rsidR="000C2157" w:rsidRPr="003A2AF1" w:rsidRDefault="5E302461" w:rsidP="5E302461">
            <w:pPr>
              <w:rPr>
                <w:rStyle w:val="ae"/>
              </w:rPr>
            </w:pPr>
            <w:r w:rsidRPr="5E302461">
              <w:rPr>
                <w:rStyle w:val="ae"/>
              </w:rPr>
              <w:t>고객</w:t>
            </w:r>
            <w:r w:rsidRPr="5E302461">
              <w:rPr>
                <w:rStyle w:val="ae"/>
              </w:rPr>
              <w:t xml:space="preserve"> </w:t>
            </w:r>
            <w:r w:rsidRPr="5E302461">
              <w:rPr>
                <w:rStyle w:val="ae"/>
              </w:rPr>
              <w:t>요구사항을</w:t>
            </w:r>
            <w:r w:rsidRPr="5E302461">
              <w:rPr>
                <w:rStyle w:val="ae"/>
              </w:rPr>
              <w:t xml:space="preserve"> </w:t>
            </w:r>
            <w:r w:rsidRPr="5E302461">
              <w:rPr>
                <w:rStyle w:val="ae"/>
              </w:rPr>
              <w:t>기반으로</w:t>
            </w:r>
            <w:r w:rsidRPr="5E302461">
              <w:rPr>
                <w:rStyle w:val="ae"/>
              </w:rPr>
              <w:t xml:space="preserve"> </w:t>
            </w:r>
            <w:r w:rsidRPr="5E302461">
              <w:rPr>
                <w:rStyle w:val="ae"/>
              </w:rPr>
              <w:t>개발에</w:t>
            </w:r>
            <w:r w:rsidRPr="5E302461">
              <w:rPr>
                <w:rStyle w:val="ae"/>
              </w:rPr>
              <w:t xml:space="preserve"> </w:t>
            </w:r>
            <w:r w:rsidRPr="5E302461">
              <w:rPr>
                <w:rStyle w:val="ae"/>
              </w:rPr>
              <w:t>관련된</w:t>
            </w:r>
            <w:r w:rsidRPr="5E302461">
              <w:rPr>
                <w:rStyle w:val="ae"/>
              </w:rPr>
              <w:t xml:space="preserve"> </w:t>
            </w:r>
            <w:r w:rsidRPr="5E302461">
              <w:rPr>
                <w:rStyle w:val="ae"/>
              </w:rPr>
              <w:t>여러</w:t>
            </w:r>
            <w:r w:rsidRPr="5E302461">
              <w:rPr>
                <w:rStyle w:val="ae"/>
              </w:rPr>
              <w:t xml:space="preserve"> </w:t>
            </w:r>
            <w:r w:rsidRPr="5E302461">
              <w:rPr>
                <w:rStyle w:val="ae"/>
              </w:rPr>
              <w:t>가지</w:t>
            </w:r>
            <w:r w:rsidRPr="5E302461">
              <w:rPr>
                <w:rStyle w:val="ae"/>
              </w:rPr>
              <w:t xml:space="preserve"> </w:t>
            </w:r>
            <w:r w:rsidRPr="5E302461">
              <w:rPr>
                <w:rStyle w:val="ae"/>
              </w:rPr>
              <w:t>기능적</w:t>
            </w:r>
            <w:r w:rsidRPr="5E302461">
              <w:rPr>
                <w:rStyle w:val="ae"/>
              </w:rPr>
              <w:t xml:space="preserve"> </w:t>
            </w:r>
            <w:r w:rsidRPr="5E302461">
              <w:rPr>
                <w:rStyle w:val="ae"/>
              </w:rPr>
              <w:t>요구사항을</w:t>
            </w:r>
            <w:r w:rsidRPr="5E302461">
              <w:rPr>
                <w:rStyle w:val="ae"/>
              </w:rPr>
              <w:t xml:space="preserve"> </w:t>
            </w:r>
            <w:r w:rsidRPr="5E302461">
              <w:rPr>
                <w:rStyle w:val="ae"/>
              </w:rPr>
              <w:t>나열한다</w:t>
            </w:r>
            <w:r w:rsidRPr="5E302461">
              <w:rPr>
                <w:rStyle w:val="ae"/>
              </w:rPr>
              <w:t>.</w:t>
            </w:r>
          </w:p>
        </w:tc>
      </w:tr>
    </w:tbl>
    <w:p w14:paraId="60B8F04D" w14:textId="77777777" w:rsidR="000C2157" w:rsidRPr="0003407A" w:rsidRDefault="000C2157" w:rsidP="00440DE6"/>
    <w:tbl>
      <w:tblPr>
        <w:tblW w:w="873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5"/>
        <w:gridCol w:w="6086"/>
        <w:gridCol w:w="774"/>
      </w:tblGrid>
      <w:tr w:rsidR="000C2157" w:rsidRPr="00D54A11" w14:paraId="385C3495" w14:textId="77777777" w:rsidTr="5E302461">
        <w:trPr>
          <w:trHeight w:val="660"/>
        </w:trPr>
        <w:tc>
          <w:tcPr>
            <w:tcW w:w="1875" w:type="dxa"/>
            <w:shd w:val="clear" w:color="auto" w:fill="CCCCCC"/>
            <w:vAlign w:val="center"/>
          </w:tcPr>
          <w:p w14:paraId="31E7A1D3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86" w:type="dxa"/>
            <w:shd w:val="clear" w:color="auto" w:fill="CCCCCC"/>
            <w:vAlign w:val="center"/>
          </w:tcPr>
          <w:p w14:paraId="1E37EC0E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774" w:type="dxa"/>
            <w:shd w:val="clear" w:color="auto" w:fill="CCCCCC"/>
            <w:vAlign w:val="center"/>
          </w:tcPr>
          <w:p w14:paraId="626784BD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14:paraId="3C98E2FE" w14:textId="77777777" w:rsidTr="5E302461">
        <w:trPr>
          <w:trHeight w:val="338"/>
        </w:trPr>
        <w:tc>
          <w:tcPr>
            <w:tcW w:w="1875" w:type="dxa"/>
          </w:tcPr>
          <w:p w14:paraId="43735E4A" w14:textId="269DD98B" w:rsidR="000C2157" w:rsidRPr="00D54A11" w:rsidRDefault="5E302461" w:rsidP="0003407A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 회원가입</w:t>
            </w:r>
          </w:p>
        </w:tc>
        <w:tc>
          <w:tcPr>
            <w:tcW w:w="6086" w:type="dxa"/>
          </w:tcPr>
          <w:p w14:paraId="3BF51F0A" w14:textId="19076A48" w:rsidR="000C2157" w:rsidRPr="00D54A11" w:rsidRDefault="5E302461" w:rsidP="0003407A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새로운 사용자를 등록한다.</w:t>
            </w:r>
          </w:p>
        </w:tc>
        <w:tc>
          <w:tcPr>
            <w:tcW w:w="774" w:type="dxa"/>
          </w:tcPr>
          <w:p w14:paraId="45B49A86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5E302461" w14:paraId="6689C99B" w14:textId="77777777" w:rsidTr="5E302461">
        <w:trPr>
          <w:trHeight w:val="338"/>
        </w:trPr>
        <w:tc>
          <w:tcPr>
            <w:tcW w:w="1875" w:type="dxa"/>
          </w:tcPr>
          <w:p w14:paraId="5381E7BC" w14:textId="2E2788ED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로그인</w:t>
            </w:r>
          </w:p>
        </w:tc>
        <w:tc>
          <w:tcPr>
            <w:tcW w:w="6086" w:type="dxa"/>
          </w:tcPr>
          <w:p w14:paraId="68ADC7DC" w14:textId="5E43A362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회원이 로그인을 한다.</w:t>
            </w:r>
          </w:p>
        </w:tc>
        <w:tc>
          <w:tcPr>
            <w:tcW w:w="774" w:type="dxa"/>
          </w:tcPr>
          <w:p w14:paraId="26894DBF" w14:textId="4F86CD1C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</w:p>
        </w:tc>
      </w:tr>
      <w:tr w:rsidR="5E302461" w14:paraId="760655C5" w14:textId="77777777" w:rsidTr="5E302461">
        <w:trPr>
          <w:trHeight w:val="338"/>
        </w:trPr>
        <w:tc>
          <w:tcPr>
            <w:tcW w:w="1875" w:type="dxa"/>
          </w:tcPr>
          <w:p w14:paraId="7D36AAE7" w14:textId="6573343E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로그아웃</w:t>
            </w:r>
          </w:p>
        </w:tc>
        <w:tc>
          <w:tcPr>
            <w:tcW w:w="6086" w:type="dxa"/>
          </w:tcPr>
          <w:p w14:paraId="6B20D323" w14:textId="2370E4C8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회원이 로그아웃을 한다.</w:t>
            </w:r>
          </w:p>
        </w:tc>
        <w:tc>
          <w:tcPr>
            <w:tcW w:w="774" w:type="dxa"/>
          </w:tcPr>
          <w:p w14:paraId="0346B80F" w14:textId="532B1AD6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</w:p>
        </w:tc>
      </w:tr>
      <w:tr w:rsidR="5E302461" w14:paraId="5EB3A398" w14:textId="77777777" w:rsidTr="5E302461">
        <w:trPr>
          <w:trHeight w:val="338"/>
        </w:trPr>
        <w:tc>
          <w:tcPr>
            <w:tcW w:w="1875" w:type="dxa"/>
          </w:tcPr>
          <w:p w14:paraId="75C5BF6A" w14:textId="7A46161D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회원 탈퇴</w:t>
            </w:r>
          </w:p>
        </w:tc>
        <w:tc>
          <w:tcPr>
            <w:tcW w:w="6086" w:type="dxa"/>
          </w:tcPr>
          <w:p w14:paraId="522FF966" w14:textId="1D7BD889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기존 회원이 회원을 탈퇴한다.</w:t>
            </w:r>
          </w:p>
        </w:tc>
        <w:tc>
          <w:tcPr>
            <w:tcW w:w="774" w:type="dxa"/>
          </w:tcPr>
          <w:p w14:paraId="2792717C" w14:textId="597DF9F1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</w:p>
        </w:tc>
      </w:tr>
      <w:tr w:rsidR="5E302461" w14:paraId="3FA0041E" w14:textId="77777777" w:rsidTr="5E302461">
        <w:trPr>
          <w:trHeight w:val="338"/>
        </w:trPr>
        <w:tc>
          <w:tcPr>
            <w:tcW w:w="1875" w:type="dxa"/>
          </w:tcPr>
          <w:p w14:paraId="5E3DD4B6" w14:textId="0657A1A1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회원 정보 수정</w:t>
            </w:r>
          </w:p>
        </w:tc>
        <w:tc>
          <w:tcPr>
            <w:tcW w:w="6086" w:type="dxa"/>
          </w:tcPr>
          <w:p w14:paraId="2385C803" w14:textId="14C7B7B6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기존 회원의 비밀번호를 수정한다.</w:t>
            </w:r>
          </w:p>
        </w:tc>
        <w:tc>
          <w:tcPr>
            <w:tcW w:w="774" w:type="dxa"/>
          </w:tcPr>
          <w:p w14:paraId="1D180A99" w14:textId="707AB1A7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4154E175" w14:textId="77777777" w:rsidTr="5E302461">
        <w:trPr>
          <w:trHeight w:val="360"/>
        </w:trPr>
        <w:tc>
          <w:tcPr>
            <w:tcW w:w="1875" w:type="dxa"/>
          </w:tcPr>
          <w:p w14:paraId="5048FBB8" w14:textId="02467CE5" w:rsidR="000C2157" w:rsidRPr="00D54A11" w:rsidRDefault="5E302461" w:rsidP="0003407A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할 일 만들기</w:t>
            </w:r>
          </w:p>
        </w:tc>
        <w:tc>
          <w:tcPr>
            <w:tcW w:w="6086" w:type="dxa"/>
          </w:tcPr>
          <w:p w14:paraId="1AEDACB2" w14:textId="542355AA" w:rsidR="000C2157" w:rsidRPr="00D54A11" w:rsidRDefault="5E302461" w:rsidP="0003407A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일을 추가한다.</w:t>
            </w:r>
          </w:p>
        </w:tc>
        <w:tc>
          <w:tcPr>
            <w:tcW w:w="774" w:type="dxa"/>
          </w:tcPr>
          <w:p w14:paraId="2B06DCE4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5E302461" w14:paraId="619A3E5C" w14:textId="77777777" w:rsidTr="5E302461">
        <w:trPr>
          <w:trHeight w:val="360"/>
        </w:trPr>
        <w:tc>
          <w:tcPr>
            <w:tcW w:w="1875" w:type="dxa"/>
          </w:tcPr>
          <w:p w14:paraId="1E2776C1" w14:textId="76224A70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할 일 편집</w:t>
            </w:r>
          </w:p>
        </w:tc>
        <w:tc>
          <w:tcPr>
            <w:tcW w:w="6086" w:type="dxa"/>
          </w:tcPr>
          <w:p w14:paraId="45239B93" w14:textId="42A58723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일을 편집한다.</w:t>
            </w:r>
          </w:p>
        </w:tc>
        <w:tc>
          <w:tcPr>
            <w:tcW w:w="774" w:type="dxa"/>
          </w:tcPr>
          <w:p w14:paraId="327D1E71" w14:textId="0C236144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</w:p>
        </w:tc>
      </w:tr>
      <w:tr w:rsidR="5E302461" w14:paraId="29EB14ED" w14:textId="77777777" w:rsidTr="5E302461">
        <w:trPr>
          <w:trHeight w:val="360"/>
        </w:trPr>
        <w:tc>
          <w:tcPr>
            <w:tcW w:w="1875" w:type="dxa"/>
          </w:tcPr>
          <w:p w14:paraId="0CE3517D" w14:textId="05158518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할 일 삭제</w:t>
            </w:r>
          </w:p>
        </w:tc>
        <w:tc>
          <w:tcPr>
            <w:tcW w:w="6086" w:type="dxa"/>
          </w:tcPr>
          <w:p w14:paraId="7FD3D6D0" w14:textId="0F6B60C2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일을 삭제한다.</w:t>
            </w:r>
          </w:p>
        </w:tc>
        <w:tc>
          <w:tcPr>
            <w:tcW w:w="774" w:type="dxa"/>
          </w:tcPr>
          <w:p w14:paraId="08C33ECF" w14:textId="02A8EB0E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</w:p>
        </w:tc>
      </w:tr>
      <w:tr w:rsidR="5E302461" w14:paraId="57308909" w14:textId="77777777" w:rsidTr="5E302461">
        <w:trPr>
          <w:trHeight w:val="360"/>
        </w:trPr>
        <w:tc>
          <w:tcPr>
            <w:tcW w:w="1875" w:type="dxa"/>
          </w:tcPr>
          <w:p w14:paraId="0CDBFCB0" w14:textId="67DEEC01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할 일 보기</w:t>
            </w:r>
          </w:p>
        </w:tc>
        <w:tc>
          <w:tcPr>
            <w:tcW w:w="6086" w:type="dxa"/>
          </w:tcPr>
          <w:p w14:paraId="50E2299A" w14:textId="3E3A75A0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일을 조회한다.</w:t>
            </w:r>
          </w:p>
        </w:tc>
        <w:tc>
          <w:tcPr>
            <w:tcW w:w="774" w:type="dxa"/>
          </w:tcPr>
          <w:p w14:paraId="64AA4EF0" w14:textId="42BC3044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54DC8F23" w14:textId="77777777" w:rsidTr="5E302461">
        <w:trPr>
          <w:trHeight w:val="338"/>
        </w:trPr>
        <w:tc>
          <w:tcPr>
            <w:tcW w:w="1875" w:type="dxa"/>
          </w:tcPr>
          <w:p w14:paraId="705A1C0B" w14:textId="36C9F1E6" w:rsidR="000C2157" w:rsidRPr="00D54A11" w:rsidRDefault="5E302461" w:rsidP="0003407A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각 목록에 작업 추가</w:t>
            </w:r>
          </w:p>
        </w:tc>
        <w:tc>
          <w:tcPr>
            <w:tcW w:w="6086" w:type="dxa"/>
          </w:tcPr>
          <w:p w14:paraId="4BF2CA55" w14:textId="5A37731F" w:rsidR="000C2157" w:rsidRPr="00D54A11" w:rsidRDefault="5E302461" w:rsidP="0003407A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 목록 내에 작업의 내용과 마감일, 우선순위를 추가한다.</w:t>
            </w:r>
          </w:p>
        </w:tc>
        <w:tc>
          <w:tcPr>
            <w:tcW w:w="774" w:type="dxa"/>
          </w:tcPr>
          <w:p w14:paraId="3C48EDEE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4F1BB4D2" w14:textId="77777777" w:rsidTr="5E302461">
        <w:trPr>
          <w:trHeight w:val="338"/>
        </w:trPr>
        <w:tc>
          <w:tcPr>
            <w:tcW w:w="1875" w:type="dxa"/>
          </w:tcPr>
          <w:p w14:paraId="2C6C1D17" w14:textId="2B5E47EF" w:rsidR="000C2157" w:rsidRPr="00D54A11" w:rsidRDefault="5E302461" w:rsidP="0003407A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작업 완료 표시</w:t>
            </w:r>
          </w:p>
        </w:tc>
        <w:tc>
          <w:tcPr>
            <w:tcW w:w="6086" w:type="dxa"/>
          </w:tcPr>
          <w:p w14:paraId="4AA4B9FF" w14:textId="1AE20AFA" w:rsidR="000C2157" w:rsidRPr="00D54A11" w:rsidRDefault="5E302461" w:rsidP="0003407A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작업에 완료 표시를 한다.</w:t>
            </w:r>
          </w:p>
        </w:tc>
        <w:tc>
          <w:tcPr>
            <w:tcW w:w="774" w:type="dxa"/>
          </w:tcPr>
          <w:p w14:paraId="2C803FC8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5E302461" w14:paraId="50136FB7" w14:textId="77777777" w:rsidTr="5E302461">
        <w:trPr>
          <w:trHeight w:val="338"/>
        </w:trPr>
        <w:tc>
          <w:tcPr>
            <w:tcW w:w="1875" w:type="dxa"/>
          </w:tcPr>
          <w:p w14:paraId="6A5FCD67" w14:textId="77591DBF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작업 보기</w:t>
            </w:r>
          </w:p>
        </w:tc>
        <w:tc>
          <w:tcPr>
            <w:tcW w:w="6086" w:type="dxa"/>
          </w:tcPr>
          <w:p w14:paraId="6F10B5EA" w14:textId="4616AB9A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작업을 조회한다.</w:t>
            </w:r>
          </w:p>
        </w:tc>
        <w:tc>
          <w:tcPr>
            <w:tcW w:w="774" w:type="dxa"/>
          </w:tcPr>
          <w:p w14:paraId="3C492F3A" w14:textId="43438132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77B20222" w14:textId="77777777" w:rsidTr="5E302461">
        <w:trPr>
          <w:trHeight w:val="338"/>
        </w:trPr>
        <w:tc>
          <w:tcPr>
            <w:tcW w:w="1875" w:type="dxa"/>
          </w:tcPr>
          <w:p w14:paraId="74F4BBF8" w14:textId="3F85BF38" w:rsidR="000C2157" w:rsidRPr="00D54A11" w:rsidRDefault="5E302461" w:rsidP="0003407A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작업 삭제</w:t>
            </w:r>
          </w:p>
        </w:tc>
        <w:tc>
          <w:tcPr>
            <w:tcW w:w="6086" w:type="dxa"/>
          </w:tcPr>
          <w:p w14:paraId="6BDC1792" w14:textId="102F90C0" w:rsidR="000C2157" w:rsidRPr="00D54A11" w:rsidRDefault="5E302461" w:rsidP="0003407A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작업을 삭제한다.</w:t>
            </w:r>
          </w:p>
        </w:tc>
        <w:tc>
          <w:tcPr>
            <w:tcW w:w="774" w:type="dxa"/>
          </w:tcPr>
          <w:p w14:paraId="75812D41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26B1A594" w14:textId="77777777" w:rsidTr="5E302461">
        <w:trPr>
          <w:trHeight w:val="353"/>
        </w:trPr>
        <w:tc>
          <w:tcPr>
            <w:tcW w:w="1875" w:type="dxa"/>
          </w:tcPr>
          <w:p w14:paraId="0308C55F" w14:textId="11BB8190" w:rsidR="000C2157" w:rsidRPr="00D54A11" w:rsidRDefault="5E302461" w:rsidP="0003407A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작업 편집</w:t>
            </w:r>
          </w:p>
        </w:tc>
        <w:tc>
          <w:tcPr>
            <w:tcW w:w="6086" w:type="dxa"/>
          </w:tcPr>
          <w:p w14:paraId="02887A19" w14:textId="649166D5" w:rsidR="000C2157" w:rsidRPr="00D54A11" w:rsidRDefault="5E302461" w:rsidP="0003407A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 목록에 등록된 작업의 마감일과 우선순위 내용을 편집한다.</w:t>
            </w:r>
          </w:p>
        </w:tc>
        <w:tc>
          <w:tcPr>
            <w:tcW w:w="774" w:type="dxa"/>
          </w:tcPr>
          <w:p w14:paraId="48C0C77B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5E302461" w14:paraId="355E27AB" w14:textId="77777777" w:rsidTr="5E302461">
        <w:trPr>
          <w:trHeight w:val="353"/>
        </w:trPr>
        <w:tc>
          <w:tcPr>
            <w:tcW w:w="1875" w:type="dxa"/>
          </w:tcPr>
          <w:p w14:paraId="2545CBC5" w14:textId="428628A4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완료된 작업 보기</w:t>
            </w:r>
          </w:p>
        </w:tc>
        <w:tc>
          <w:tcPr>
            <w:tcW w:w="6086" w:type="dxa"/>
          </w:tcPr>
          <w:p w14:paraId="68860976" w14:textId="170D19AC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 목록에 등록된 작업들 중 완료된 작업을 확인한다.</w:t>
            </w:r>
          </w:p>
        </w:tc>
        <w:tc>
          <w:tcPr>
            <w:tcW w:w="774" w:type="dxa"/>
          </w:tcPr>
          <w:p w14:paraId="0ED6A76E" w14:textId="12BB815A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</w:p>
        </w:tc>
      </w:tr>
      <w:tr w:rsidR="5E302461" w14:paraId="1CD6CA7D" w14:textId="77777777" w:rsidTr="5E302461">
        <w:trPr>
          <w:trHeight w:val="353"/>
        </w:trPr>
        <w:tc>
          <w:tcPr>
            <w:tcW w:w="1875" w:type="dxa"/>
          </w:tcPr>
          <w:p w14:paraId="4C0ED6A7" w14:textId="6A7B9A42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정렬 기능</w:t>
            </w:r>
          </w:p>
        </w:tc>
        <w:tc>
          <w:tcPr>
            <w:tcW w:w="6086" w:type="dxa"/>
          </w:tcPr>
          <w:p w14:paraId="4FE3AE58" w14:textId="05BBB442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마감일 또는 우선순위에 따라 작업을 정렬한다.</w:t>
            </w:r>
          </w:p>
        </w:tc>
        <w:tc>
          <w:tcPr>
            <w:tcW w:w="774" w:type="dxa"/>
          </w:tcPr>
          <w:p w14:paraId="11EC2248" w14:textId="06252A19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</w:p>
        </w:tc>
      </w:tr>
      <w:tr w:rsidR="5E302461" w14:paraId="20F2D68C" w14:textId="77777777" w:rsidTr="5E302461">
        <w:trPr>
          <w:trHeight w:val="353"/>
        </w:trPr>
        <w:tc>
          <w:tcPr>
            <w:tcW w:w="1875" w:type="dxa"/>
          </w:tcPr>
          <w:p w14:paraId="1A357AF1" w14:textId="3E839AE8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미리 알림 설정</w:t>
            </w:r>
          </w:p>
        </w:tc>
        <w:tc>
          <w:tcPr>
            <w:tcW w:w="6086" w:type="dxa"/>
          </w:tcPr>
          <w:p w14:paraId="6341A42F" w14:textId="2509C635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1시간 전에 작업에 대한 알림을 미리 보낸다.</w:t>
            </w:r>
          </w:p>
        </w:tc>
        <w:tc>
          <w:tcPr>
            <w:tcW w:w="774" w:type="dxa"/>
          </w:tcPr>
          <w:p w14:paraId="49FD9D28" w14:textId="1E6C3F18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</w:p>
        </w:tc>
      </w:tr>
      <w:tr w:rsidR="5E302461" w14:paraId="5CADA575" w14:textId="77777777" w:rsidTr="5E302461">
        <w:trPr>
          <w:trHeight w:val="353"/>
        </w:trPr>
        <w:tc>
          <w:tcPr>
            <w:tcW w:w="1875" w:type="dxa"/>
          </w:tcPr>
          <w:p w14:paraId="7A5D868A" w14:textId="12683FBC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작업 메모 기능</w:t>
            </w:r>
          </w:p>
        </w:tc>
        <w:tc>
          <w:tcPr>
            <w:tcW w:w="6086" w:type="dxa"/>
          </w:tcPr>
          <w:p w14:paraId="48D6E4AF" w14:textId="409D1D65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작업 및 목록에 메모를 추가한다.</w:t>
            </w:r>
          </w:p>
        </w:tc>
        <w:tc>
          <w:tcPr>
            <w:tcW w:w="774" w:type="dxa"/>
          </w:tcPr>
          <w:p w14:paraId="01DE30F7" w14:textId="625E7284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0829E02F" w14:textId="77777777" w:rsidR="000C2157" w:rsidRDefault="000C2157" w:rsidP="00440DE6"/>
    <w:p w14:paraId="498A0E24" w14:textId="77777777" w:rsidR="000C2157" w:rsidRDefault="000C2157" w:rsidP="00440DE6"/>
    <w:p w14:paraId="504D5537" w14:textId="77777777" w:rsidR="000C2157" w:rsidRDefault="000C2157" w:rsidP="00440DE6"/>
    <w:p w14:paraId="41CB0C87" w14:textId="77777777" w:rsidR="000C2157" w:rsidRDefault="000C2157" w:rsidP="00440DE6"/>
    <w:p w14:paraId="25AC5FF3" w14:textId="77777777" w:rsidR="000C2157" w:rsidRDefault="000C2157" w:rsidP="00440DE6"/>
    <w:p w14:paraId="60E9BD00" w14:textId="77777777" w:rsidR="000C2157" w:rsidRDefault="000C2157" w:rsidP="00440DE6"/>
    <w:p w14:paraId="6B2F05B5" w14:textId="0F138D1A" w:rsidR="000C2157" w:rsidRPr="00440DE6" w:rsidRDefault="000C2157" w:rsidP="00440DE6">
      <w:pPr>
        <w:rPr>
          <w:rFonts w:hint="eastAsia"/>
        </w:rPr>
      </w:pPr>
    </w:p>
    <w:p w14:paraId="05FAD503" w14:textId="77777777"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14:paraId="02CA8911" w14:textId="77777777"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BA2195" w14:paraId="6884847D" w14:textId="77777777" w:rsidTr="00BA2195">
        <w:tc>
          <w:tcPr>
            <w:tcW w:w="8524" w:type="dxa"/>
          </w:tcPr>
          <w:p w14:paraId="2EF914C3" w14:textId="77777777"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proofErr w:type="spellStart"/>
            <w:r w:rsidRPr="00BA2195">
              <w:rPr>
                <w:rStyle w:val="ae"/>
                <w:rFonts w:hint="eastAsia"/>
              </w:rPr>
              <w:t>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14:paraId="249E508A" w14:textId="77777777"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3EDB9EC1" w14:textId="77777777"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14:paraId="794ADBE6" w14:textId="77777777" w:rsidTr="4B1542EF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0A6628CF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0C3846BF" w14:textId="77777777"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65FED40B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7C198ED9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14:paraId="7B8A0766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14:paraId="101812E4" w14:textId="77777777" w:rsidTr="4B1542EF">
        <w:trPr>
          <w:trHeight w:val="356"/>
        </w:trPr>
        <w:tc>
          <w:tcPr>
            <w:tcW w:w="1335" w:type="dxa"/>
          </w:tcPr>
          <w:p w14:paraId="7C2781D3" w14:textId="7C3B5AEA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UC001</w:t>
            </w:r>
          </w:p>
        </w:tc>
        <w:tc>
          <w:tcPr>
            <w:tcW w:w="1714" w:type="dxa"/>
          </w:tcPr>
          <w:p w14:paraId="6AA8F165" w14:textId="2FE60FE6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회원가입하기</w:t>
            </w:r>
          </w:p>
        </w:tc>
        <w:tc>
          <w:tcPr>
            <w:tcW w:w="4360" w:type="dxa"/>
          </w:tcPr>
          <w:p w14:paraId="1909C9F6" w14:textId="19076A48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새로운 사용자를 등록한다.</w:t>
            </w:r>
          </w:p>
        </w:tc>
        <w:tc>
          <w:tcPr>
            <w:tcW w:w="1076" w:type="dxa"/>
          </w:tcPr>
          <w:p w14:paraId="7C136BB6" w14:textId="1464660B" w:rsidR="003A2AF1" w:rsidRPr="00D54A11" w:rsidRDefault="5E302461" w:rsidP="00D54A1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1</w:t>
            </w:r>
          </w:p>
        </w:tc>
      </w:tr>
      <w:tr w:rsidR="003A2AF1" w:rsidRPr="00D54A11" w14:paraId="2337464E" w14:textId="77777777" w:rsidTr="4B1542EF">
        <w:trPr>
          <w:trHeight w:val="356"/>
        </w:trPr>
        <w:tc>
          <w:tcPr>
            <w:tcW w:w="1335" w:type="dxa"/>
          </w:tcPr>
          <w:p w14:paraId="7D86E286" w14:textId="11B683BA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UC002</w:t>
            </w:r>
          </w:p>
        </w:tc>
        <w:tc>
          <w:tcPr>
            <w:tcW w:w="1714" w:type="dxa"/>
          </w:tcPr>
          <w:p w14:paraId="7F10CB67" w14:textId="2E2788ED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로그인</w:t>
            </w:r>
          </w:p>
        </w:tc>
        <w:tc>
          <w:tcPr>
            <w:tcW w:w="4360" w:type="dxa"/>
          </w:tcPr>
          <w:p w14:paraId="0B4BDA68" w14:textId="5E43A362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회원이 로그인을 한다.</w:t>
            </w:r>
          </w:p>
        </w:tc>
        <w:tc>
          <w:tcPr>
            <w:tcW w:w="1076" w:type="dxa"/>
          </w:tcPr>
          <w:p w14:paraId="230C2013" w14:textId="66F5C97E" w:rsidR="003A2AF1" w:rsidRPr="00D54A11" w:rsidRDefault="5E302461" w:rsidP="00D54A1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1</w:t>
            </w:r>
          </w:p>
        </w:tc>
      </w:tr>
      <w:tr w:rsidR="003A2AF1" w:rsidRPr="00D54A11" w14:paraId="212BB470" w14:textId="77777777" w:rsidTr="4B1542EF">
        <w:trPr>
          <w:trHeight w:val="356"/>
        </w:trPr>
        <w:tc>
          <w:tcPr>
            <w:tcW w:w="1335" w:type="dxa"/>
          </w:tcPr>
          <w:p w14:paraId="54BD0F2A" w14:textId="7F2AAEC0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UC003</w:t>
            </w:r>
          </w:p>
        </w:tc>
        <w:tc>
          <w:tcPr>
            <w:tcW w:w="1714" w:type="dxa"/>
          </w:tcPr>
          <w:p w14:paraId="224A0EA9" w14:textId="6573343E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로그아웃</w:t>
            </w:r>
          </w:p>
        </w:tc>
        <w:tc>
          <w:tcPr>
            <w:tcW w:w="4360" w:type="dxa"/>
          </w:tcPr>
          <w:p w14:paraId="128DDE16" w14:textId="2370E4C8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회원이 로그아웃을 한다.</w:t>
            </w:r>
          </w:p>
        </w:tc>
        <w:tc>
          <w:tcPr>
            <w:tcW w:w="1076" w:type="dxa"/>
          </w:tcPr>
          <w:p w14:paraId="5D3DA68F" w14:textId="1864F96B" w:rsidR="003A2AF1" w:rsidRPr="00D54A11" w:rsidRDefault="5E302461" w:rsidP="00D54A1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1</w:t>
            </w:r>
          </w:p>
        </w:tc>
      </w:tr>
      <w:tr w:rsidR="5E302461" w14:paraId="2EE6787C" w14:textId="77777777" w:rsidTr="4B1542EF">
        <w:trPr>
          <w:trHeight w:val="356"/>
        </w:trPr>
        <w:tc>
          <w:tcPr>
            <w:tcW w:w="1335" w:type="dxa"/>
          </w:tcPr>
          <w:p w14:paraId="6AD547D1" w14:textId="6523207C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UC004</w:t>
            </w:r>
          </w:p>
        </w:tc>
        <w:tc>
          <w:tcPr>
            <w:tcW w:w="1714" w:type="dxa"/>
          </w:tcPr>
          <w:p w14:paraId="6AEE7B18" w14:textId="7A1647AB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회원 탈퇴</w:t>
            </w:r>
          </w:p>
        </w:tc>
        <w:tc>
          <w:tcPr>
            <w:tcW w:w="4360" w:type="dxa"/>
          </w:tcPr>
          <w:p w14:paraId="1523CFBD" w14:textId="7A1647AB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기존 회원이 회원을 탈퇴한다.</w:t>
            </w:r>
          </w:p>
        </w:tc>
        <w:tc>
          <w:tcPr>
            <w:tcW w:w="1076" w:type="dxa"/>
          </w:tcPr>
          <w:p w14:paraId="1C7AC29D" w14:textId="489E61BF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1</w:t>
            </w:r>
          </w:p>
        </w:tc>
      </w:tr>
      <w:tr w:rsidR="003A2AF1" w:rsidRPr="00D54A11" w14:paraId="5965BD9E" w14:textId="77777777" w:rsidTr="4B1542EF">
        <w:trPr>
          <w:trHeight w:val="356"/>
        </w:trPr>
        <w:tc>
          <w:tcPr>
            <w:tcW w:w="1335" w:type="dxa"/>
          </w:tcPr>
          <w:p w14:paraId="710456CF" w14:textId="76465E81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UC005</w:t>
            </w:r>
          </w:p>
        </w:tc>
        <w:tc>
          <w:tcPr>
            <w:tcW w:w="1714" w:type="dxa"/>
          </w:tcPr>
          <w:p w14:paraId="3AB576D9" w14:textId="02790B51" w:rsidR="5E302461" w:rsidRDefault="4B1542EF" w:rsidP="5E30246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아이디 및 비밀번호 찾기</w:t>
            </w:r>
          </w:p>
        </w:tc>
        <w:tc>
          <w:tcPr>
            <w:tcW w:w="4360" w:type="dxa"/>
          </w:tcPr>
          <w:p w14:paraId="5E3EF597" w14:textId="5503BAD1" w:rsidR="5E302461" w:rsidRDefault="4B1542EF" w:rsidP="5E30246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회원의 ID와 PW</w:t>
            </w:r>
            <w:proofErr w:type="spellStart"/>
            <w:r w:rsidRPr="4B1542EF">
              <w:rPr>
                <w:rFonts w:ascii="돋움" w:eastAsia="돋움" w:hAnsi="돋움"/>
              </w:rPr>
              <w:t>를</w:t>
            </w:r>
            <w:proofErr w:type="spellEnd"/>
            <w:r w:rsidRPr="4B1542EF">
              <w:rPr>
                <w:rFonts w:ascii="돋움" w:eastAsia="돋움" w:hAnsi="돋움"/>
              </w:rPr>
              <w:t xml:space="preserve"> 찾는다.</w:t>
            </w:r>
          </w:p>
        </w:tc>
        <w:tc>
          <w:tcPr>
            <w:tcW w:w="1076" w:type="dxa"/>
          </w:tcPr>
          <w:p w14:paraId="6365F49B" w14:textId="68271D35" w:rsidR="003A2AF1" w:rsidRPr="00D54A11" w:rsidRDefault="5E302461" w:rsidP="00D54A1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1</w:t>
            </w:r>
          </w:p>
        </w:tc>
      </w:tr>
      <w:tr w:rsidR="003A2AF1" w:rsidRPr="00D54A11" w14:paraId="48C06C5B" w14:textId="77777777" w:rsidTr="4B1542EF">
        <w:trPr>
          <w:trHeight w:val="356"/>
        </w:trPr>
        <w:tc>
          <w:tcPr>
            <w:tcW w:w="1335" w:type="dxa"/>
          </w:tcPr>
          <w:p w14:paraId="6C2110A3" w14:textId="591AFE7A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UC006</w:t>
            </w:r>
          </w:p>
        </w:tc>
        <w:tc>
          <w:tcPr>
            <w:tcW w:w="1714" w:type="dxa"/>
          </w:tcPr>
          <w:p w14:paraId="77A2C2DC" w14:textId="0657A1A1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회원 정보 수정</w:t>
            </w:r>
          </w:p>
        </w:tc>
        <w:tc>
          <w:tcPr>
            <w:tcW w:w="4360" w:type="dxa"/>
          </w:tcPr>
          <w:p w14:paraId="60A0328E" w14:textId="14C7B7B6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기존 회원의 비밀번호를 수정한다.</w:t>
            </w:r>
          </w:p>
        </w:tc>
        <w:tc>
          <w:tcPr>
            <w:tcW w:w="1076" w:type="dxa"/>
          </w:tcPr>
          <w:p w14:paraId="151459A9" w14:textId="43FF4636" w:rsidR="003A2AF1" w:rsidRPr="00D54A11" w:rsidRDefault="5E302461" w:rsidP="00D54A1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1</w:t>
            </w:r>
          </w:p>
        </w:tc>
      </w:tr>
      <w:tr w:rsidR="003A2AF1" w:rsidRPr="00D54A11" w14:paraId="435C45DF" w14:textId="77777777" w:rsidTr="4B1542EF">
        <w:trPr>
          <w:trHeight w:val="372"/>
        </w:trPr>
        <w:tc>
          <w:tcPr>
            <w:tcW w:w="1335" w:type="dxa"/>
          </w:tcPr>
          <w:p w14:paraId="3A917360" w14:textId="2923CDF8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UC007</w:t>
            </w:r>
          </w:p>
        </w:tc>
        <w:tc>
          <w:tcPr>
            <w:tcW w:w="1714" w:type="dxa"/>
          </w:tcPr>
          <w:p w14:paraId="362C4A30" w14:textId="02467CE5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할 일 만들기</w:t>
            </w:r>
          </w:p>
        </w:tc>
        <w:tc>
          <w:tcPr>
            <w:tcW w:w="4360" w:type="dxa"/>
          </w:tcPr>
          <w:p w14:paraId="08ED4ED6" w14:textId="542355AA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일을 추가한다.</w:t>
            </w:r>
          </w:p>
        </w:tc>
        <w:tc>
          <w:tcPr>
            <w:tcW w:w="1076" w:type="dxa"/>
          </w:tcPr>
          <w:p w14:paraId="6FEF1DEF" w14:textId="0AD71C43" w:rsidR="003A2AF1" w:rsidRPr="00D54A11" w:rsidRDefault="5E302461" w:rsidP="00D54A1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2</w:t>
            </w:r>
          </w:p>
        </w:tc>
      </w:tr>
      <w:tr w:rsidR="5E302461" w14:paraId="3C1A39DE" w14:textId="77777777" w:rsidTr="4B1542EF">
        <w:trPr>
          <w:trHeight w:val="372"/>
        </w:trPr>
        <w:tc>
          <w:tcPr>
            <w:tcW w:w="1335" w:type="dxa"/>
          </w:tcPr>
          <w:p w14:paraId="13BBD328" w14:textId="7E2A892A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UC008</w:t>
            </w:r>
          </w:p>
        </w:tc>
        <w:tc>
          <w:tcPr>
            <w:tcW w:w="1714" w:type="dxa"/>
          </w:tcPr>
          <w:p w14:paraId="13A880E7" w14:textId="76224A70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할 일 편집</w:t>
            </w:r>
          </w:p>
        </w:tc>
        <w:tc>
          <w:tcPr>
            <w:tcW w:w="4360" w:type="dxa"/>
          </w:tcPr>
          <w:p w14:paraId="2022FAA4" w14:textId="42A58723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일을 편집한다.</w:t>
            </w:r>
          </w:p>
        </w:tc>
        <w:tc>
          <w:tcPr>
            <w:tcW w:w="1076" w:type="dxa"/>
          </w:tcPr>
          <w:p w14:paraId="3EB08999" w14:textId="3FD3B22A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2</w:t>
            </w:r>
          </w:p>
        </w:tc>
      </w:tr>
      <w:tr w:rsidR="5E302461" w14:paraId="15518B9C" w14:textId="77777777" w:rsidTr="4B1542EF">
        <w:trPr>
          <w:trHeight w:val="372"/>
        </w:trPr>
        <w:tc>
          <w:tcPr>
            <w:tcW w:w="1335" w:type="dxa"/>
          </w:tcPr>
          <w:p w14:paraId="2B456538" w14:textId="07525D39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UC009</w:t>
            </w:r>
          </w:p>
        </w:tc>
        <w:tc>
          <w:tcPr>
            <w:tcW w:w="1714" w:type="dxa"/>
          </w:tcPr>
          <w:p w14:paraId="55B6A0E7" w14:textId="05158518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할 일 삭제</w:t>
            </w:r>
          </w:p>
        </w:tc>
        <w:tc>
          <w:tcPr>
            <w:tcW w:w="4360" w:type="dxa"/>
          </w:tcPr>
          <w:p w14:paraId="33B172F0" w14:textId="0F6B60C2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일을 삭제한다.</w:t>
            </w:r>
          </w:p>
        </w:tc>
        <w:tc>
          <w:tcPr>
            <w:tcW w:w="1076" w:type="dxa"/>
          </w:tcPr>
          <w:p w14:paraId="1D655BF8" w14:textId="52A58BC1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2</w:t>
            </w:r>
          </w:p>
        </w:tc>
      </w:tr>
      <w:tr w:rsidR="5E302461" w14:paraId="467BE1A6" w14:textId="77777777" w:rsidTr="4B1542EF">
        <w:trPr>
          <w:trHeight w:val="372"/>
        </w:trPr>
        <w:tc>
          <w:tcPr>
            <w:tcW w:w="1335" w:type="dxa"/>
          </w:tcPr>
          <w:p w14:paraId="75649220" w14:textId="6374605C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UC010</w:t>
            </w:r>
          </w:p>
        </w:tc>
        <w:tc>
          <w:tcPr>
            <w:tcW w:w="1714" w:type="dxa"/>
          </w:tcPr>
          <w:p w14:paraId="0E64E05C" w14:textId="67DEEC01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할 일 보기</w:t>
            </w:r>
          </w:p>
        </w:tc>
        <w:tc>
          <w:tcPr>
            <w:tcW w:w="4360" w:type="dxa"/>
          </w:tcPr>
          <w:p w14:paraId="001159DF" w14:textId="3E3A75A0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일을 조회한다.</w:t>
            </w:r>
          </w:p>
        </w:tc>
        <w:tc>
          <w:tcPr>
            <w:tcW w:w="1076" w:type="dxa"/>
          </w:tcPr>
          <w:p w14:paraId="33255973" w14:textId="57863187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2</w:t>
            </w:r>
          </w:p>
        </w:tc>
      </w:tr>
      <w:tr w:rsidR="5E302461" w14:paraId="1EDF8F29" w14:textId="77777777" w:rsidTr="4B1542EF">
        <w:trPr>
          <w:trHeight w:val="372"/>
        </w:trPr>
        <w:tc>
          <w:tcPr>
            <w:tcW w:w="1335" w:type="dxa"/>
          </w:tcPr>
          <w:p w14:paraId="2296EB35" w14:textId="188658F9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UC011</w:t>
            </w:r>
          </w:p>
        </w:tc>
        <w:tc>
          <w:tcPr>
            <w:tcW w:w="1714" w:type="dxa"/>
          </w:tcPr>
          <w:p w14:paraId="713BA512" w14:textId="36C9F1E6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각 목록에 작업 추가</w:t>
            </w:r>
          </w:p>
        </w:tc>
        <w:tc>
          <w:tcPr>
            <w:tcW w:w="4360" w:type="dxa"/>
          </w:tcPr>
          <w:p w14:paraId="42510142" w14:textId="5A37731F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 목록 내에 작업의 내용과 마감일, 우선순위를 추가한다.</w:t>
            </w:r>
          </w:p>
        </w:tc>
        <w:tc>
          <w:tcPr>
            <w:tcW w:w="1076" w:type="dxa"/>
          </w:tcPr>
          <w:p w14:paraId="125D3753" w14:textId="6A09F384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2</w:t>
            </w:r>
          </w:p>
        </w:tc>
      </w:tr>
      <w:tr w:rsidR="5E302461" w14:paraId="0B872D06" w14:textId="77777777" w:rsidTr="4B1542EF">
        <w:trPr>
          <w:trHeight w:val="372"/>
        </w:trPr>
        <w:tc>
          <w:tcPr>
            <w:tcW w:w="1335" w:type="dxa"/>
          </w:tcPr>
          <w:p w14:paraId="64E0C29F" w14:textId="26922157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UC012</w:t>
            </w:r>
          </w:p>
        </w:tc>
        <w:tc>
          <w:tcPr>
            <w:tcW w:w="1714" w:type="dxa"/>
          </w:tcPr>
          <w:p w14:paraId="41A76F6A" w14:textId="2B5E47EF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작업 완료 표시</w:t>
            </w:r>
          </w:p>
        </w:tc>
        <w:tc>
          <w:tcPr>
            <w:tcW w:w="4360" w:type="dxa"/>
          </w:tcPr>
          <w:p w14:paraId="31FD06B5" w14:textId="1AE20AFA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작업에 완료 표시를 한다.</w:t>
            </w:r>
          </w:p>
        </w:tc>
        <w:tc>
          <w:tcPr>
            <w:tcW w:w="1076" w:type="dxa"/>
          </w:tcPr>
          <w:p w14:paraId="0BEC6F99" w14:textId="35866084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2</w:t>
            </w:r>
          </w:p>
        </w:tc>
      </w:tr>
      <w:tr w:rsidR="5E302461" w14:paraId="0108A87D" w14:textId="77777777" w:rsidTr="4B1542EF">
        <w:trPr>
          <w:trHeight w:val="360"/>
        </w:trPr>
        <w:tc>
          <w:tcPr>
            <w:tcW w:w="1335" w:type="dxa"/>
          </w:tcPr>
          <w:p w14:paraId="0E39B474" w14:textId="5415AFCA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UC013</w:t>
            </w:r>
          </w:p>
        </w:tc>
        <w:tc>
          <w:tcPr>
            <w:tcW w:w="1714" w:type="dxa"/>
          </w:tcPr>
          <w:p w14:paraId="36A81C32" w14:textId="77591DBF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작업 보기</w:t>
            </w:r>
          </w:p>
        </w:tc>
        <w:tc>
          <w:tcPr>
            <w:tcW w:w="4360" w:type="dxa"/>
          </w:tcPr>
          <w:p w14:paraId="6E01456B" w14:textId="4616AB9A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작업을 조회한다.</w:t>
            </w:r>
          </w:p>
        </w:tc>
        <w:tc>
          <w:tcPr>
            <w:tcW w:w="1076" w:type="dxa"/>
          </w:tcPr>
          <w:p w14:paraId="24E4436F" w14:textId="511A2F31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2</w:t>
            </w:r>
          </w:p>
        </w:tc>
      </w:tr>
      <w:tr w:rsidR="5E302461" w14:paraId="082057BC" w14:textId="77777777" w:rsidTr="4B1542EF">
        <w:trPr>
          <w:trHeight w:val="372"/>
        </w:trPr>
        <w:tc>
          <w:tcPr>
            <w:tcW w:w="1335" w:type="dxa"/>
          </w:tcPr>
          <w:p w14:paraId="0715607B" w14:textId="2CFCBD93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UC014</w:t>
            </w:r>
          </w:p>
        </w:tc>
        <w:tc>
          <w:tcPr>
            <w:tcW w:w="1714" w:type="dxa"/>
          </w:tcPr>
          <w:p w14:paraId="78F46C60" w14:textId="3F85BF38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작업 삭제</w:t>
            </w:r>
          </w:p>
        </w:tc>
        <w:tc>
          <w:tcPr>
            <w:tcW w:w="4360" w:type="dxa"/>
          </w:tcPr>
          <w:p w14:paraId="7E025E54" w14:textId="102F90C0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작업을 삭제한다.</w:t>
            </w:r>
          </w:p>
        </w:tc>
        <w:tc>
          <w:tcPr>
            <w:tcW w:w="1076" w:type="dxa"/>
          </w:tcPr>
          <w:p w14:paraId="6BC34271" w14:textId="3CB5F7D8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2</w:t>
            </w:r>
          </w:p>
        </w:tc>
      </w:tr>
      <w:tr w:rsidR="5E302461" w14:paraId="3775F3BC" w14:textId="77777777" w:rsidTr="4B1542EF">
        <w:trPr>
          <w:trHeight w:val="372"/>
        </w:trPr>
        <w:tc>
          <w:tcPr>
            <w:tcW w:w="1335" w:type="dxa"/>
          </w:tcPr>
          <w:p w14:paraId="38760A1C" w14:textId="31145337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UC015</w:t>
            </w:r>
          </w:p>
        </w:tc>
        <w:tc>
          <w:tcPr>
            <w:tcW w:w="1714" w:type="dxa"/>
          </w:tcPr>
          <w:p w14:paraId="3691AFE4" w14:textId="11BB8190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작업 편집</w:t>
            </w:r>
          </w:p>
        </w:tc>
        <w:tc>
          <w:tcPr>
            <w:tcW w:w="4360" w:type="dxa"/>
          </w:tcPr>
          <w:p w14:paraId="7EB64C62" w14:textId="649166D5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 목록에 등록된 작업의 마감일과 우선순위 내용을 편집한다.</w:t>
            </w:r>
          </w:p>
        </w:tc>
        <w:tc>
          <w:tcPr>
            <w:tcW w:w="1076" w:type="dxa"/>
          </w:tcPr>
          <w:p w14:paraId="7116B6E5" w14:textId="21782D61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2</w:t>
            </w:r>
          </w:p>
        </w:tc>
      </w:tr>
      <w:tr w:rsidR="5E302461" w14:paraId="62AFAAB1" w14:textId="77777777" w:rsidTr="4B1542EF">
        <w:trPr>
          <w:trHeight w:val="372"/>
        </w:trPr>
        <w:tc>
          <w:tcPr>
            <w:tcW w:w="1335" w:type="dxa"/>
          </w:tcPr>
          <w:p w14:paraId="2CA8BAEF" w14:textId="4C5B7B1E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UC016</w:t>
            </w:r>
          </w:p>
        </w:tc>
        <w:tc>
          <w:tcPr>
            <w:tcW w:w="1714" w:type="dxa"/>
          </w:tcPr>
          <w:p w14:paraId="4FEE4514" w14:textId="428628A4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완료된 작업 보기</w:t>
            </w:r>
          </w:p>
        </w:tc>
        <w:tc>
          <w:tcPr>
            <w:tcW w:w="4360" w:type="dxa"/>
          </w:tcPr>
          <w:p w14:paraId="3475D3A7" w14:textId="170D19AC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할 일 목록에 등록된 작업들 중 완료된 작업을 확인한다.</w:t>
            </w:r>
          </w:p>
        </w:tc>
        <w:tc>
          <w:tcPr>
            <w:tcW w:w="1076" w:type="dxa"/>
          </w:tcPr>
          <w:p w14:paraId="761F3004" w14:textId="4BC18714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2</w:t>
            </w:r>
          </w:p>
        </w:tc>
      </w:tr>
      <w:tr w:rsidR="5E302461" w14:paraId="0BEC9B16" w14:textId="77777777" w:rsidTr="4B1542EF">
        <w:trPr>
          <w:trHeight w:val="372"/>
        </w:trPr>
        <w:tc>
          <w:tcPr>
            <w:tcW w:w="1335" w:type="dxa"/>
          </w:tcPr>
          <w:p w14:paraId="3291F74C" w14:textId="4EF016A7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UC017</w:t>
            </w:r>
          </w:p>
        </w:tc>
        <w:tc>
          <w:tcPr>
            <w:tcW w:w="1714" w:type="dxa"/>
          </w:tcPr>
          <w:p w14:paraId="472EA3AC" w14:textId="6FDBEC98" w:rsidR="5E302461" w:rsidRDefault="4B1542EF" w:rsidP="5E30246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작업 정렬 기능</w:t>
            </w:r>
          </w:p>
        </w:tc>
        <w:tc>
          <w:tcPr>
            <w:tcW w:w="4360" w:type="dxa"/>
          </w:tcPr>
          <w:p w14:paraId="74661EC3" w14:textId="05BBB442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마감일 또는 우선순위에 따라 작업을 정렬한다.</w:t>
            </w:r>
          </w:p>
        </w:tc>
        <w:tc>
          <w:tcPr>
            <w:tcW w:w="1076" w:type="dxa"/>
          </w:tcPr>
          <w:p w14:paraId="6EF4E617" w14:textId="0B39CF8B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4</w:t>
            </w:r>
          </w:p>
        </w:tc>
      </w:tr>
      <w:tr w:rsidR="4B1542EF" w14:paraId="5AF8105A" w14:textId="77777777" w:rsidTr="4B1542EF">
        <w:trPr>
          <w:trHeight w:val="372"/>
        </w:trPr>
        <w:tc>
          <w:tcPr>
            <w:tcW w:w="1335" w:type="dxa"/>
          </w:tcPr>
          <w:p w14:paraId="357738CB" w14:textId="654B8835" w:rsidR="4B1542EF" w:rsidRDefault="4B1542EF" w:rsidP="4B1542EF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UC018</w:t>
            </w:r>
          </w:p>
        </w:tc>
        <w:tc>
          <w:tcPr>
            <w:tcW w:w="1714" w:type="dxa"/>
          </w:tcPr>
          <w:p w14:paraId="51F1AECA" w14:textId="6DF191A1" w:rsidR="4B1542EF" w:rsidRDefault="4B1542EF" w:rsidP="4B1542EF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할 일 정렬 기능</w:t>
            </w:r>
          </w:p>
        </w:tc>
        <w:tc>
          <w:tcPr>
            <w:tcW w:w="4360" w:type="dxa"/>
          </w:tcPr>
          <w:p w14:paraId="4D4CE22F" w14:textId="68CCFCCF" w:rsidR="4B1542EF" w:rsidRDefault="4B1542EF" w:rsidP="4B1542EF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마감일 또는 우선순위에 따라 할 일을 정렬한다.</w:t>
            </w:r>
          </w:p>
        </w:tc>
        <w:tc>
          <w:tcPr>
            <w:tcW w:w="1076" w:type="dxa"/>
          </w:tcPr>
          <w:p w14:paraId="662FDD30" w14:textId="01A0F5D2" w:rsidR="4B1542EF" w:rsidRDefault="4B1542EF" w:rsidP="4B1542EF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4</w:t>
            </w:r>
          </w:p>
        </w:tc>
      </w:tr>
      <w:tr w:rsidR="5E302461" w14:paraId="31E79B54" w14:textId="77777777" w:rsidTr="4B1542EF">
        <w:trPr>
          <w:trHeight w:val="372"/>
        </w:trPr>
        <w:tc>
          <w:tcPr>
            <w:tcW w:w="1335" w:type="dxa"/>
          </w:tcPr>
          <w:p w14:paraId="4EF81DAB" w14:textId="74EA44C7" w:rsidR="5E302461" w:rsidRDefault="4B1542EF" w:rsidP="5E30246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UC019</w:t>
            </w:r>
          </w:p>
        </w:tc>
        <w:tc>
          <w:tcPr>
            <w:tcW w:w="1714" w:type="dxa"/>
          </w:tcPr>
          <w:p w14:paraId="42AC2384" w14:textId="3E839AE8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미리 알림 설정</w:t>
            </w:r>
          </w:p>
        </w:tc>
        <w:tc>
          <w:tcPr>
            <w:tcW w:w="4360" w:type="dxa"/>
          </w:tcPr>
          <w:p w14:paraId="6759D78D" w14:textId="2509C635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1시간 전에 작업에 대한 알림을 미리 보낸다.</w:t>
            </w:r>
          </w:p>
        </w:tc>
        <w:tc>
          <w:tcPr>
            <w:tcW w:w="1076" w:type="dxa"/>
          </w:tcPr>
          <w:p w14:paraId="74C2E426" w14:textId="4F76318B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3</w:t>
            </w:r>
          </w:p>
        </w:tc>
      </w:tr>
      <w:tr w:rsidR="5E302461" w14:paraId="30DF53A4" w14:textId="77777777" w:rsidTr="4B1542EF">
        <w:trPr>
          <w:trHeight w:val="372"/>
        </w:trPr>
        <w:tc>
          <w:tcPr>
            <w:tcW w:w="1335" w:type="dxa"/>
          </w:tcPr>
          <w:p w14:paraId="7EEB132B" w14:textId="4A41BEF9" w:rsidR="5E302461" w:rsidRDefault="4B1542EF" w:rsidP="5E30246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UC020</w:t>
            </w:r>
          </w:p>
        </w:tc>
        <w:tc>
          <w:tcPr>
            <w:tcW w:w="1714" w:type="dxa"/>
          </w:tcPr>
          <w:p w14:paraId="475AC27D" w14:textId="0BAD7B11" w:rsidR="5E302461" w:rsidRDefault="4B1542EF" w:rsidP="5E30246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작업 메모 기능</w:t>
            </w:r>
          </w:p>
        </w:tc>
        <w:tc>
          <w:tcPr>
            <w:tcW w:w="4360" w:type="dxa"/>
          </w:tcPr>
          <w:p w14:paraId="39DD5406" w14:textId="409D1D65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사용자의 작업 및 목록에 메모를 추가한다.</w:t>
            </w:r>
          </w:p>
        </w:tc>
        <w:tc>
          <w:tcPr>
            <w:tcW w:w="1076" w:type="dxa"/>
          </w:tcPr>
          <w:p w14:paraId="528310DA" w14:textId="0D484F34" w:rsidR="5E302461" w:rsidRDefault="5E302461" w:rsidP="5E302461">
            <w:pPr>
              <w:jc w:val="center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3</w:t>
            </w:r>
          </w:p>
        </w:tc>
      </w:tr>
    </w:tbl>
    <w:p w14:paraId="560FE286" w14:textId="47291B92" w:rsidR="00357453" w:rsidRDefault="00357453" w:rsidP="00BE571A"/>
    <w:p w14:paraId="62A9B4D5" w14:textId="77777777" w:rsidR="001F2D19" w:rsidRDefault="4B1542EF" w:rsidP="4B1542EF">
      <w:pPr>
        <w:pStyle w:val="3"/>
        <w:tabs>
          <w:tab w:val="num" w:pos="200"/>
        </w:tabs>
        <w:ind w:left="567"/>
      </w:pPr>
      <w:bookmarkStart w:id="14" w:name="_Toc287096156"/>
      <w:bookmarkStart w:id="15" w:name="_Toc447209009"/>
      <w:proofErr w:type="spellStart"/>
      <w:r>
        <w:t>유스케이스</w:t>
      </w:r>
      <w:proofErr w:type="spellEnd"/>
      <w:r>
        <w:t xml:space="preserve"> 다이어그램</w:t>
      </w:r>
      <w:bookmarkEnd w:id="14"/>
      <w:bookmarkEnd w:id="15"/>
    </w:p>
    <w:p w14:paraId="3A7202FA" w14:textId="7C18E8D9" w:rsidR="006A1701" w:rsidRDefault="00357453" w:rsidP="001F2D19">
      <w:pPr>
        <w:pStyle w:val="3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5F170E32" wp14:editId="5A3C1CDD">
            <wp:extent cx="5800725" cy="4072592"/>
            <wp:effectExtent l="0" t="0" r="0" b="0"/>
            <wp:docPr id="1695207205" name="그림 1695207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7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8520" w14:textId="33E4EFF7" w:rsidR="0017696D" w:rsidRDefault="0017696D" w:rsidP="5E302461"/>
    <w:p w14:paraId="6AFEB802" w14:textId="761DF7D4" w:rsidR="5E302461" w:rsidRDefault="5E302461" w:rsidP="5E302461"/>
    <w:p w14:paraId="590BECCC" w14:textId="77777777" w:rsidR="004221DF" w:rsidRDefault="004221DF" w:rsidP="008A302C"/>
    <w:p w14:paraId="39883596" w14:textId="77777777" w:rsidR="001723F7" w:rsidRPr="001723F7" w:rsidRDefault="001723F7" w:rsidP="003A2AF1">
      <w:bookmarkStart w:id="16" w:name="_Toc287096158"/>
    </w:p>
    <w:p w14:paraId="397C8F6A" w14:textId="77777777" w:rsidR="001723F7" w:rsidRPr="001723F7" w:rsidRDefault="001723F7" w:rsidP="001723F7">
      <w:r>
        <w:br w:type="page"/>
      </w:r>
    </w:p>
    <w:p w14:paraId="7A9699C4" w14:textId="77777777" w:rsidR="000C1642" w:rsidRDefault="5E302461" w:rsidP="003C1E0F">
      <w:pPr>
        <w:pStyle w:val="3"/>
        <w:tabs>
          <w:tab w:val="num" w:pos="200"/>
        </w:tabs>
        <w:ind w:left="567"/>
      </w:pPr>
      <w:bookmarkStart w:id="17" w:name="_Toc447209010"/>
      <w:proofErr w:type="spellStart"/>
      <w:r>
        <w:lastRenderedPageBreak/>
        <w:t>유스케이스</w:t>
      </w:r>
      <w:proofErr w:type="spellEnd"/>
      <w:r>
        <w:t xml:space="preserve"> 기술</w:t>
      </w:r>
      <w:bookmarkEnd w:id="16"/>
      <w:bookmarkEnd w:id="17"/>
    </w:p>
    <w:p w14:paraId="0BB11AEB" w14:textId="58ABEFB5" w:rsidR="5E302461" w:rsidRDefault="4B1542EF" w:rsidP="5E302461">
      <w:pPr>
        <w:pStyle w:val="4"/>
        <w:numPr>
          <w:ilvl w:val="0"/>
          <w:numId w:val="8"/>
        </w:numPr>
        <w:spacing w:line="259" w:lineRule="auto"/>
      </w:pPr>
      <w:r>
        <w:t>UC001: 사용자 회원가입</w:t>
      </w:r>
    </w:p>
    <w:p w14:paraId="56C8CE64" w14:textId="77777777"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927"/>
        <w:gridCol w:w="5913"/>
      </w:tblGrid>
      <w:tr w:rsidR="00BD575C" w:rsidRPr="00D54A11" w14:paraId="4459013E" w14:textId="77777777" w:rsidTr="4B1542EF">
        <w:tc>
          <w:tcPr>
            <w:tcW w:w="1550" w:type="dxa"/>
            <w:shd w:val="clear" w:color="auto" w:fill="CCCCCC"/>
            <w:vAlign w:val="center"/>
          </w:tcPr>
          <w:p w14:paraId="317B0A23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840ADD1" w14:textId="1D003045" w:rsidR="0060277A" w:rsidRPr="007E70C2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새로운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사용자를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등록한다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00BD575C" w:rsidRPr="00D54A11" w14:paraId="3A2CB9E6" w14:textId="77777777" w:rsidTr="4B1542EF">
        <w:tc>
          <w:tcPr>
            <w:tcW w:w="1550" w:type="dxa"/>
            <w:shd w:val="clear" w:color="auto" w:fill="CCCCCC"/>
            <w:vAlign w:val="center"/>
          </w:tcPr>
          <w:p w14:paraId="25918AF5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5B8C8DE7" w14:textId="10C3502F" w:rsidR="00BD575C" w:rsidRPr="007E70C2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00BD575C" w:rsidRPr="00D54A11" w14:paraId="3D687821" w14:textId="77777777" w:rsidTr="4B1542EF">
        <w:tc>
          <w:tcPr>
            <w:tcW w:w="1550" w:type="dxa"/>
            <w:shd w:val="clear" w:color="auto" w:fill="CCCCCC"/>
            <w:vAlign w:val="center"/>
          </w:tcPr>
          <w:p w14:paraId="60E4845E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39B705DB" w14:textId="06C1526B" w:rsidR="00BD575C" w:rsidRPr="007E70C2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웹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페이지를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접속한다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00BD575C" w:rsidRPr="00D54A11" w14:paraId="3E7B7E09" w14:textId="77777777" w:rsidTr="4B1542EF">
        <w:tc>
          <w:tcPr>
            <w:tcW w:w="1550" w:type="dxa"/>
            <w:shd w:val="clear" w:color="auto" w:fill="CCCCCC"/>
            <w:vAlign w:val="center"/>
          </w:tcPr>
          <w:p w14:paraId="6BD54E19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121F330" w14:textId="51D208F0" w:rsidR="00BD575C" w:rsidRPr="007E70C2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회원가입을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완료하고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로그인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페이지로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돌아간다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0060277A" w:rsidRPr="00D54A11" w14:paraId="77B4AB5B" w14:textId="77777777" w:rsidTr="4B1542EF">
        <w:tc>
          <w:tcPr>
            <w:tcW w:w="1550" w:type="dxa"/>
            <w:vMerge w:val="restart"/>
            <w:shd w:val="clear" w:color="auto" w:fill="CCCCCC"/>
            <w:vAlign w:val="center"/>
          </w:tcPr>
          <w:p w14:paraId="229EF404" w14:textId="77777777" w:rsidR="0060277A" w:rsidRPr="00D54A11" w:rsidRDefault="0060277A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 w:rsidR="001723F7"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470401A3" w14:textId="77777777" w:rsidR="0060277A" w:rsidRPr="007E70C2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FBFAF4A" w14:textId="2DAB01C9" w:rsidR="0060277A" w:rsidRPr="007E70C2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웹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페이지를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접속하여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회원가입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버튼을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누른다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0060277A" w:rsidRPr="00D54A11" w14:paraId="47F6BBD2" w14:textId="77777777" w:rsidTr="4B1542EF">
        <w:tc>
          <w:tcPr>
            <w:tcW w:w="1550" w:type="dxa"/>
            <w:vMerge/>
            <w:vAlign w:val="center"/>
          </w:tcPr>
          <w:p w14:paraId="691EBD77" w14:textId="77777777"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5B575E5D" w14:textId="5CA52063" w:rsidR="0060277A" w:rsidRPr="007E70C2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41CBF159" w14:textId="4D5E8B1F" w:rsidR="0060277A" w:rsidRPr="007E70C2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원하는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아이디</w:t>
            </w:r>
            <w:r w:rsidRPr="5E302461">
              <w:rPr>
                <w:rStyle w:val="ae"/>
                <w:color w:val="auto"/>
              </w:rPr>
              <w:t xml:space="preserve">, </w:t>
            </w:r>
            <w:r w:rsidRPr="5E302461">
              <w:rPr>
                <w:rStyle w:val="ae"/>
                <w:color w:val="auto"/>
              </w:rPr>
              <w:t>비밀번호와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이메일을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입력한다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0E8B97E0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58412794" w14:textId="77777777" w:rsidR="004D58B6" w:rsidRDefault="004D58B6"/>
        </w:tc>
        <w:tc>
          <w:tcPr>
            <w:tcW w:w="930" w:type="dxa"/>
            <w:shd w:val="clear" w:color="auto" w:fill="auto"/>
          </w:tcPr>
          <w:p w14:paraId="68F9297A" w14:textId="326A613B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60FBC502" w14:textId="65C69265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아이디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중복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확인을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6E94550E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6D388A87" w14:textId="77777777" w:rsidR="004D58B6" w:rsidRDefault="004D58B6"/>
        </w:tc>
        <w:tc>
          <w:tcPr>
            <w:tcW w:w="930" w:type="dxa"/>
            <w:shd w:val="clear" w:color="auto" w:fill="auto"/>
          </w:tcPr>
          <w:p w14:paraId="30BCDAFD" w14:textId="571A9403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131E5A98" w14:textId="14140EB2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회원가입을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001723F7" w:rsidRPr="00D54A11" w14:paraId="0B124EFB" w14:textId="77777777" w:rsidTr="4B1542EF">
        <w:tc>
          <w:tcPr>
            <w:tcW w:w="1550" w:type="dxa"/>
            <w:vMerge w:val="restart"/>
            <w:shd w:val="clear" w:color="auto" w:fill="CCCCCC"/>
            <w:vAlign w:val="center"/>
          </w:tcPr>
          <w:p w14:paraId="5F9054FC" w14:textId="77777777" w:rsidR="001723F7" w:rsidRPr="00D54A11" w:rsidRDefault="001723F7" w:rsidP="007E70C2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3F191E64" w14:textId="124C839D" w:rsidR="001723F7" w:rsidRPr="007E70C2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41AFA9CF" w14:textId="13DB6935" w:rsidR="001723F7" w:rsidRPr="007E70C2" w:rsidRDefault="5E302461" w:rsidP="5E302461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중복된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아이디를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입력했을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경우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,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다른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아이디를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달라는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메세지를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출력한다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001723F7" w:rsidRPr="00D54A11" w14:paraId="4198B4BC" w14:textId="77777777" w:rsidTr="4B1542EF">
        <w:tc>
          <w:tcPr>
            <w:tcW w:w="1550" w:type="dxa"/>
            <w:vMerge/>
            <w:vAlign w:val="center"/>
          </w:tcPr>
          <w:p w14:paraId="586CB26C" w14:textId="77777777" w:rsidR="001723F7" w:rsidRPr="00D54A11" w:rsidRDefault="001723F7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5D05BEC3" w14:textId="3BD9A68A" w:rsidR="001723F7" w:rsidRPr="007E70C2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A02</w:t>
            </w:r>
          </w:p>
        </w:tc>
        <w:tc>
          <w:tcPr>
            <w:tcW w:w="6042" w:type="dxa"/>
            <w:shd w:val="clear" w:color="auto" w:fill="auto"/>
          </w:tcPr>
          <w:p w14:paraId="40741D66" w14:textId="659B2BC7" w:rsidR="001723F7" w:rsidRPr="007E70C2" w:rsidRDefault="4B1542EF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아이디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,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비밀번호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,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이메일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중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누락된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칸이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있을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경우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작성해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달라는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알림이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나타나고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,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사용자는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누락된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칸을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채운다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00FF46A0" w:rsidRPr="00D54A11" w14:paraId="4FC2B12A" w14:textId="77777777" w:rsidTr="4B1542EF">
        <w:tc>
          <w:tcPr>
            <w:tcW w:w="1514" w:type="dxa"/>
            <w:vMerge w:val="restart"/>
            <w:shd w:val="clear" w:color="auto" w:fill="CCCCCC"/>
            <w:vAlign w:val="center"/>
          </w:tcPr>
          <w:p w14:paraId="040F317E" w14:textId="77777777" w:rsidR="00FF46A0" w:rsidRPr="00D54A11" w:rsidRDefault="00FF46A0" w:rsidP="007E70C2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55EA55E3" w14:textId="77777777" w:rsidR="00FF46A0" w:rsidRPr="007E70C2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6042" w:type="dxa"/>
          </w:tcPr>
          <w:p w14:paraId="19EDB843" w14:textId="3D01EA3D" w:rsidR="00FF46A0" w:rsidRPr="007E70C2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B03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B04</w:t>
            </w:r>
          </w:p>
        </w:tc>
      </w:tr>
      <w:tr w:rsidR="5E302461" w14:paraId="58248CA5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7ECF35E9" w14:textId="77777777" w:rsidR="004D58B6" w:rsidRDefault="004D58B6"/>
        </w:tc>
        <w:tc>
          <w:tcPr>
            <w:tcW w:w="930" w:type="dxa"/>
          </w:tcPr>
          <w:p w14:paraId="7ED7D4CA" w14:textId="35C49B42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6FED71C5" w14:textId="1E72E69B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B03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A01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B03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B04</w:t>
            </w:r>
          </w:p>
        </w:tc>
      </w:tr>
      <w:tr w:rsidR="5E302461" w14:paraId="16D066AE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511BC0B4" w14:textId="77777777" w:rsidR="004D58B6" w:rsidRDefault="004D58B6"/>
        </w:tc>
        <w:tc>
          <w:tcPr>
            <w:tcW w:w="930" w:type="dxa"/>
          </w:tcPr>
          <w:p w14:paraId="5A6E2D24" w14:textId="49D01CD6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SN003</w:t>
            </w:r>
          </w:p>
        </w:tc>
        <w:tc>
          <w:tcPr>
            <w:tcW w:w="5872" w:type="dxa"/>
          </w:tcPr>
          <w:p w14:paraId="3301279A" w14:textId="4EE9D931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B03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A02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B03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B04</w:t>
            </w:r>
          </w:p>
        </w:tc>
      </w:tr>
    </w:tbl>
    <w:p w14:paraId="348B7511" w14:textId="2E1679FC" w:rsidR="007E70C2" w:rsidRDefault="007E70C2" w:rsidP="5E302461"/>
    <w:p w14:paraId="474782D4" w14:textId="4869E5CE" w:rsidR="5E302461" w:rsidRDefault="4B1542EF" w:rsidP="5E302461">
      <w:pPr>
        <w:pStyle w:val="4"/>
        <w:numPr>
          <w:ilvl w:val="0"/>
          <w:numId w:val="8"/>
        </w:numPr>
        <w:spacing w:line="259" w:lineRule="auto"/>
      </w:pPr>
      <w:r>
        <w:t>UC002: 사용자 로그인</w:t>
      </w:r>
    </w:p>
    <w:p w14:paraId="6FF168B4" w14:textId="3FB520BB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136B9A72" w14:textId="77777777" w:rsidTr="5E302461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12553DF" w14:textId="6D2EDAFE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238E33C7" w14:textId="2DA4A40D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로그인을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41447F98" w14:textId="77777777" w:rsidTr="5E302461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89487B0" w14:textId="6D2EDAFE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BDB38A3" w14:textId="018A0450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</w:t>
            </w:r>
          </w:p>
        </w:tc>
      </w:tr>
      <w:tr w:rsidR="5E302461" w14:paraId="2AB06441" w14:textId="77777777" w:rsidTr="5E302461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70E7494" w14:textId="6D2EDAFE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11AC7A73" w14:textId="6D2EDAFE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웹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페이지를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접속한다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142B6EED" w14:textId="77777777" w:rsidTr="5E302461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80AE384" w14:textId="6D2EDAFE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5E848206" w14:textId="21B36ADC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로그인을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완료하고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홈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화면으로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접속한다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72004936" w14:textId="77777777" w:rsidTr="5E302461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6268CB2" w14:textId="1B1C2DB7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71695095" w14:textId="1B1C2DB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27DDC28B" w14:textId="1B1C2DB7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웹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페이지를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접속한다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63E1FCF0" w14:textId="77777777" w:rsidTr="5E302461">
        <w:trPr>
          <w:trHeight w:val="300"/>
        </w:trPr>
        <w:tc>
          <w:tcPr>
            <w:tcW w:w="1514" w:type="dxa"/>
            <w:vMerge/>
          </w:tcPr>
          <w:p w14:paraId="7EC995BE" w14:textId="77777777" w:rsidR="004D58B6" w:rsidRDefault="004D58B6"/>
        </w:tc>
        <w:tc>
          <w:tcPr>
            <w:tcW w:w="930" w:type="dxa"/>
            <w:shd w:val="clear" w:color="auto" w:fill="auto"/>
          </w:tcPr>
          <w:p w14:paraId="09C4A876" w14:textId="1B1C2DB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58CCD01E" w14:textId="0D47508C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아이디</w:t>
            </w:r>
            <w:r w:rsidRPr="5E302461">
              <w:rPr>
                <w:rStyle w:val="ae"/>
                <w:color w:val="auto"/>
              </w:rPr>
              <w:t xml:space="preserve">, </w:t>
            </w:r>
            <w:r w:rsidRPr="5E302461">
              <w:rPr>
                <w:rStyle w:val="ae"/>
                <w:color w:val="auto"/>
              </w:rPr>
              <w:t>비밀번호를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입력한다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19E655C8" w14:textId="77777777" w:rsidTr="5E302461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5D309013" w14:textId="77777777" w:rsidR="004D58B6" w:rsidRDefault="004D58B6"/>
        </w:tc>
        <w:tc>
          <w:tcPr>
            <w:tcW w:w="930" w:type="dxa"/>
            <w:shd w:val="clear" w:color="auto" w:fill="auto"/>
          </w:tcPr>
          <w:p w14:paraId="20B6C25E" w14:textId="1B1C2DB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51F252CD" w14:textId="284D9EDD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로그인을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323B3E4D" w14:textId="77777777" w:rsidTr="5E302461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FD3F391" w14:textId="038C542F" w:rsidR="5E302461" w:rsidRDefault="5E302461" w:rsidP="5E302461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5D45408E" w14:textId="1B1C2DB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0E5897B1" w14:textId="11A6FB7C" w:rsidR="5E302461" w:rsidRDefault="5E302461" w:rsidP="5E302461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아이디나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비밀번호를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잘못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입력했을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경우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,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아이디와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비밀번호를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다시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입력해달라는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메세지를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출력한다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0EAC7376" w14:textId="77777777" w:rsidTr="5E302461">
        <w:trPr>
          <w:trHeight w:val="300"/>
        </w:trPr>
        <w:tc>
          <w:tcPr>
            <w:tcW w:w="1514" w:type="dxa"/>
            <w:vMerge/>
          </w:tcPr>
          <w:p w14:paraId="0D75854A" w14:textId="77777777" w:rsidR="004D58B6" w:rsidRDefault="004D58B6"/>
        </w:tc>
        <w:tc>
          <w:tcPr>
            <w:tcW w:w="930" w:type="dxa"/>
            <w:shd w:val="clear" w:color="auto" w:fill="auto"/>
          </w:tcPr>
          <w:p w14:paraId="6B2F08AC" w14:textId="3417FDFC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A02</w:t>
            </w:r>
          </w:p>
        </w:tc>
        <w:tc>
          <w:tcPr>
            <w:tcW w:w="5872" w:type="dxa"/>
            <w:shd w:val="clear" w:color="auto" w:fill="auto"/>
          </w:tcPr>
          <w:p w14:paraId="72E0D16B" w14:textId="4FB4F5B3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아이디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,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비밀번호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중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누락된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칸이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있을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경우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작성해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달라는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알림이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나타난다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34ED0DD2" w14:textId="77777777" w:rsidTr="5E302461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977367C" w14:textId="752F6D71" w:rsidR="5E302461" w:rsidRDefault="5E302461" w:rsidP="5E302461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2791A7C5" w14:textId="7C637B33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1BB3DBA5" w14:textId="5ACF2B78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B03</w:t>
            </w:r>
          </w:p>
        </w:tc>
      </w:tr>
      <w:tr w:rsidR="5E302461" w14:paraId="0ECC08B0" w14:textId="77777777" w:rsidTr="5E302461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53314D87" w14:textId="77777777" w:rsidR="004D58B6" w:rsidRDefault="004D58B6"/>
        </w:tc>
        <w:tc>
          <w:tcPr>
            <w:tcW w:w="930" w:type="dxa"/>
          </w:tcPr>
          <w:p w14:paraId="0B1BD554" w14:textId="35C49B42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381551C9" w14:textId="3A61F9FE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A01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B03</w:t>
            </w:r>
          </w:p>
        </w:tc>
      </w:tr>
      <w:tr w:rsidR="5E302461" w14:paraId="27ED95DE" w14:textId="77777777" w:rsidTr="5E302461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6E7516BA" w14:textId="77777777" w:rsidR="004D58B6" w:rsidRDefault="004D58B6"/>
        </w:tc>
        <w:tc>
          <w:tcPr>
            <w:tcW w:w="930" w:type="dxa"/>
          </w:tcPr>
          <w:p w14:paraId="7BFCF3E9" w14:textId="49D01CD6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SN003</w:t>
            </w:r>
          </w:p>
        </w:tc>
        <w:tc>
          <w:tcPr>
            <w:tcW w:w="5872" w:type="dxa"/>
          </w:tcPr>
          <w:p w14:paraId="18AAA5A4" w14:textId="5E10F275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A02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B03</w:t>
            </w:r>
          </w:p>
        </w:tc>
      </w:tr>
    </w:tbl>
    <w:p w14:paraId="56BF768B" w14:textId="2C74EB6D" w:rsidR="5E302461" w:rsidRDefault="5E302461" w:rsidP="5E302461"/>
    <w:p w14:paraId="069C5C4F" w14:textId="660E4FD2" w:rsidR="5E302461" w:rsidRDefault="5E302461" w:rsidP="5E302461">
      <w:pPr>
        <w:pStyle w:val="4"/>
        <w:numPr>
          <w:ilvl w:val="0"/>
          <w:numId w:val="8"/>
        </w:numPr>
        <w:spacing w:line="259" w:lineRule="auto"/>
      </w:pPr>
      <w:r>
        <w:t>UC003: 사용자 로그아웃</w:t>
      </w:r>
    </w:p>
    <w:p w14:paraId="4B7CC387" w14:textId="6ABCC0B5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5C32A14E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42CCA16" w14:textId="6D2EDAFE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1BC3709F" w14:textId="1E696F95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사용자가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로그아웃을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한다</w:t>
            </w:r>
            <w:r w:rsidRPr="4B1542EF">
              <w:rPr>
                <w:rStyle w:val="ae"/>
                <w:color w:val="auto"/>
              </w:rPr>
              <w:t>.</w:t>
            </w:r>
          </w:p>
        </w:tc>
      </w:tr>
      <w:tr w:rsidR="5E302461" w14:paraId="44B8673D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7E9E4A6" w14:textId="6D2EDAFE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6410DD5D" w14:textId="727A99D4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</w:t>
            </w:r>
          </w:p>
        </w:tc>
      </w:tr>
      <w:tr w:rsidR="5E302461" w14:paraId="1A50AEF4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FF942FF" w14:textId="6D2EDAFE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4DFF7FB8" w14:textId="736E57AA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로그인이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되어있는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상황이다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160875A0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98E1B19" w14:textId="6D2EDAFE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2CCFC8A4" w14:textId="30B93B96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로그아웃을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완료하고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메인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페이지로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돌아간다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211AF9DC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0F74C9B8" w14:textId="1B1C2DB7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09BD26C7" w14:textId="1B1C2DB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66A9855F" w14:textId="387A81E3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메인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화면에서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로그아웃을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누른다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1140B75F" w14:textId="77777777" w:rsidTr="4B1542EF">
        <w:trPr>
          <w:trHeight w:val="300"/>
        </w:trPr>
        <w:tc>
          <w:tcPr>
            <w:tcW w:w="1514" w:type="dxa"/>
            <w:vMerge/>
          </w:tcPr>
          <w:p w14:paraId="3C9B3859" w14:textId="77777777" w:rsidR="004D58B6" w:rsidRDefault="004D58B6"/>
        </w:tc>
        <w:tc>
          <w:tcPr>
            <w:tcW w:w="930" w:type="dxa"/>
            <w:shd w:val="clear" w:color="auto" w:fill="auto"/>
          </w:tcPr>
          <w:p w14:paraId="0F3C992F" w14:textId="1B1C2DB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035BA0A4" w14:textId="6E7F2B8B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사용자에게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로그아웃을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물어보는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메세지가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출력된다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785BDC32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7F3DE641" w14:textId="77777777" w:rsidR="004D58B6" w:rsidRDefault="004D58B6"/>
        </w:tc>
        <w:tc>
          <w:tcPr>
            <w:tcW w:w="930" w:type="dxa"/>
            <w:shd w:val="clear" w:color="auto" w:fill="auto"/>
          </w:tcPr>
          <w:p w14:paraId="17371DB7" w14:textId="6406B614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562D14E3" w14:textId="6350A52D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“</w:t>
            </w:r>
            <w:r w:rsidRPr="5E302461">
              <w:rPr>
                <w:rStyle w:val="ae"/>
                <w:color w:val="auto"/>
              </w:rPr>
              <w:t>예</w:t>
            </w:r>
            <w:r w:rsidRPr="5E302461">
              <w:rPr>
                <w:rStyle w:val="ae"/>
                <w:color w:val="auto"/>
              </w:rPr>
              <w:t>"</w:t>
            </w:r>
            <w:proofErr w:type="spellStart"/>
            <w:r w:rsidRPr="5E302461">
              <w:rPr>
                <w:rStyle w:val="ae"/>
                <w:color w:val="auto"/>
              </w:rPr>
              <w:t>를</w:t>
            </w:r>
            <w:proofErr w:type="spellEnd"/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누르고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로그아웃을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47D90EE3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E659F6D" w14:textId="4C060163" w:rsidR="5E302461" w:rsidRDefault="5E302461" w:rsidP="5E302461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A4C1DD1" w14:textId="5BF4D6B2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79BE2A58" w14:textId="45116619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"</w:t>
            </w:r>
            <w:proofErr w:type="spellStart"/>
            <w:r w:rsidRPr="5E302461">
              <w:rPr>
                <w:rStyle w:val="ae"/>
                <w:color w:val="auto"/>
              </w:rPr>
              <w:t>아니오</w:t>
            </w:r>
            <w:proofErr w:type="spellEnd"/>
            <w:r w:rsidRPr="5E302461">
              <w:rPr>
                <w:rStyle w:val="ae"/>
                <w:color w:val="auto"/>
              </w:rPr>
              <w:t>"</w:t>
            </w:r>
            <w:proofErr w:type="spellStart"/>
            <w:r w:rsidRPr="5E302461">
              <w:rPr>
                <w:rStyle w:val="ae"/>
                <w:color w:val="auto"/>
              </w:rPr>
              <w:t>를</w:t>
            </w:r>
            <w:proofErr w:type="spellEnd"/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선택했을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경우</w:t>
            </w:r>
            <w:r w:rsidRPr="5E302461">
              <w:rPr>
                <w:rStyle w:val="ae"/>
                <w:color w:val="auto"/>
              </w:rPr>
              <w:t xml:space="preserve">, </w:t>
            </w:r>
            <w:r w:rsidRPr="5E302461">
              <w:rPr>
                <w:rStyle w:val="ae"/>
                <w:color w:val="auto"/>
              </w:rPr>
              <w:t>로그아웃을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취소한다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06676AD0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359EA3D" w14:textId="77777777" w:rsidR="5E302461" w:rsidRDefault="5E302461" w:rsidP="5E302461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51DF8981" w14:textId="46C04EEF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444EE396" w14:textId="308B628B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B03</w:t>
            </w:r>
          </w:p>
        </w:tc>
      </w:tr>
      <w:tr w:rsidR="5E302461" w14:paraId="005BB706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533A0ADD" w14:textId="77777777" w:rsidR="004D58B6" w:rsidRDefault="004D58B6"/>
        </w:tc>
        <w:tc>
          <w:tcPr>
            <w:tcW w:w="930" w:type="dxa"/>
          </w:tcPr>
          <w:p w14:paraId="2DF0C0D6" w14:textId="7B1EA042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29C13785" w14:textId="1EF35644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A01</w:t>
            </w:r>
          </w:p>
        </w:tc>
      </w:tr>
    </w:tbl>
    <w:p w14:paraId="3EEBCCD6" w14:textId="711C6216" w:rsidR="5E302461" w:rsidRDefault="5E302461"/>
    <w:p w14:paraId="2E98B266" w14:textId="5152A274" w:rsidR="5E302461" w:rsidRDefault="5E302461" w:rsidP="5E302461"/>
    <w:p w14:paraId="552076F2" w14:textId="42456E0D" w:rsidR="5E302461" w:rsidRDefault="5E302461" w:rsidP="5E302461">
      <w:pPr>
        <w:pStyle w:val="4"/>
        <w:numPr>
          <w:ilvl w:val="0"/>
          <w:numId w:val="8"/>
        </w:numPr>
        <w:spacing w:line="259" w:lineRule="auto"/>
      </w:pPr>
      <w:r>
        <w:t>UC004: 사용자 회원 탈퇴</w:t>
      </w:r>
    </w:p>
    <w:p w14:paraId="5BC371E6" w14:textId="5D0277F5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4D37090E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B2DC29C" w14:textId="6D2EDAFE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58D91009" w14:textId="015008D0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회원을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탈퇴한다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7851EA59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CED522C" w14:textId="6D2EDAFE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59EBF9F5" w14:textId="4267F55C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4FA0C501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FE701E2" w14:textId="6D2EDAFE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29F804D1" w14:textId="736E57AA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로그인이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되어있는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상황이다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21632380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8A77FA3" w14:textId="6D2EDAFE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1F48C728" w14:textId="2C2156F7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회원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탈퇴를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완료하고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로그인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화면으로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돌아간다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74A0C406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4813DC7" w14:textId="1B1C2DB7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389D7F80" w14:textId="1B1C2DB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27627D43" w14:textId="158040A9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설정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페이지로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이동한다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0D13BE6E" w14:textId="77777777" w:rsidTr="4B1542EF">
        <w:trPr>
          <w:trHeight w:val="300"/>
        </w:trPr>
        <w:tc>
          <w:tcPr>
            <w:tcW w:w="1514" w:type="dxa"/>
            <w:vMerge/>
          </w:tcPr>
          <w:p w14:paraId="1BBB4185" w14:textId="77777777" w:rsidR="004D58B6" w:rsidRDefault="004D58B6"/>
        </w:tc>
        <w:tc>
          <w:tcPr>
            <w:tcW w:w="930" w:type="dxa"/>
            <w:shd w:val="clear" w:color="auto" w:fill="auto"/>
          </w:tcPr>
          <w:p w14:paraId="7A2654AF" w14:textId="1B1C2DB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1F5D778B" w14:textId="0AD8090C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회원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탈퇴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버튼을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누른다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6E604960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4178D054" w14:textId="77777777" w:rsidR="004D58B6" w:rsidRDefault="004D58B6"/>
        </w:tc>
        <w:tc>
          <w:tcPr>
            <w:tcW w:w="930" w:type="dxa"/>
            <w:shd w:val="clear" w:color="auto" w:fill="auto"/>
          </w:tcPr>
          <w:p w14:paraId="17CBCC48" w14:textId="6406B614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72B23445" w14:textId="71562537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비밀번호를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입력한다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440E45DB" w14:textId="77777777" w:rsidTr="4B1542EF">
        <w:trPr>
          <w:trHeight w:val="300"/>
        </w:trPr>
        <w:tc>
          <w:tcPr>
            <w:tcW w:w="1514" w:type="dxa"/>
            <w:vMerge/>
          </w:tcPr>
          <w:p w14:paraId="1C972FB5" w14:textId="77777777" w:rsidR="004D58B6" w:rsidRDefault="004D58B6"/>
        </w:tc>
        <w:tc>
          <w:tcPr>
            <w:tcW w:w="930" w:type="dxa"/>
            <w:shd w:val="clear" w:color="auto" w:fill="auto"/>
          </w:tcPr>
          <w:p w14:paraId="4F92CC3E" w14:textId="1C679C30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2B2AD2C1" w14:textId="54ADF658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회원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탈퇴를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339EE094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76AAE27" w14:textId="0A26E6A9" w:rsidR="5E302461" w:rsidRDefault="5E302461" w:rsidP="5E302461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35A01DA5" w14:textId="5BF4D6B2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10674724" w14:textId="788A2C66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잘못된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비밀번호를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입력했을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경우</w:t>
            </w:r>
            <w:r w:rsidRPr="5E302461">
              <w:rPr>
                <w:rStyle w:val="ae"/>
                <w:color w:val="auto"/>
              </w:rPr>
              <w:t xml:space="preserve">, </w:t>
            </w:r>
            <w:r w:rsidRPr="5E302461">
              <w:rPr>
                <w:rStyle w:val="ae"/>
                <w:color w:val="auto"/>
              </w:rPr>
              <w:t>다시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입력하라는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메세지를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출력한다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6551A9E0" w14:textId="77777777" w:rsidTr="4B1542EF">
        <w:trPr>
          <w:trHeight w:val="300"/>
        </w:trPr>
        <w:tc>
          <w:tcPr>
            <w:tcW w:w="1514" w:type="dxa"/>
            <w:vMerge/>
          </w:tcPr>
          <w:p w14:paraId="5FEC5FEA" w14:textId="77777777" w:rsidR="004D58B6" w:rsidRDefault="004D58B6"/>
        </w:tc>
        <w:tc>
          <w:tcPr>
            <w:tcW w:w="930" w:type="dxa"/>
            <w:shd w:val="clear" w:color="auto" w:fill="auto"/>
          </w:tcPr>
          <w:p w14:paraId="30427483" w14:textId="46C04EEF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  <w:shd w:val="clear" w:color="auto" w:fill="auto"/>
          </w:tcPr>
          <w:p w14:paraId="40A24C17" w14:textId="40E189F9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B03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B04</w:t>
            </w:r>
          </w:p>
        </w:tc>
      </w:tr>
      <w:tr w:rsidR="5E302461" w14:paraId="70967C13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3257FDD" w14:textId="77777777" w:rsidR="5E302461" w:rsidRDefault="5E302461" w:rsidP="5E302461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7C76D7F7" w14:textId="7B1EA042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2ACD2BF1" w14:textId="14B2DD42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B03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A01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B03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B04</w:t>
            </w:r>
          </w:p>
        </w:tc>
      </w:tr>
    </w:tbl>
    <w:p w14:paraId="260CB74D" w14:textId="066A02C9" w:rsidR="5E302461" w:rsidRDefault="5E302461" w:rsidP="5E302461"/>
    <w:p w14:paraId="14408CD3" w14:textId="0B1DF51F" w:rsidR="5E302461" w:rsidRDefault="4B1542EF" w:rsidP="4B1542EF">
      <w:pPr>
        <w:pStyle w:val="4"/>
        <w:numPr>
          <w:ilvl w:val="0"/>
          <w:numId w:val="8"/>
        </w:numPr>
        <w:spacing w:line="259" w:lineRule="auto"/>
        <w:rPr>
          <w:rFonts w:ascii="돋움" w:eastAsia="돋움" w:hAnsi="돋움"/>
        </w:rPr>
      </w:pPr>
      <w:r>
        <w:t xml:space="preserve">UC005: </w:t>
      </w:r>
      <w:r w:rsidRPr="4B1542EF">
        <w:rPr>
          <w:rFonts w:ascii="돋움" w:eastAsia="돋움" w:hAnsi="돋움"/>
        </w:rPr>
        <w:t>아이디 및 비밀번호 찾기</w:t>
      </w:r>
    </w:p>
    <w:p w14:paraId="12FBBCC3" w14:textId="22B978C5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005388B3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DDB2C31" w14:textId="1B02634A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3CE5800B" w14:textId="5F2DBFAC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회원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정보를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찾는다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2B9F4718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3457889" w14:textId="1B02634A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1A69F98" w14:textId="1F5CDD08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6CD60155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4065CBF" w14:textId="1B02634A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797E394C" w14:textId="65CA7806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홈페이지에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접속한다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4FDFD5CB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CF57AC3" w14:textId="48EFB602" w:rsidR="5E302461" w:rsidRDefault="5E302461" w:rsidP="5E302461">
            <w:pPr>
              <w:pStyle w:val="af"/>
            </w:pPr>
            <w:r>
              <w:lastRenderedPageBreak/>
              <w:t>사후 조건</w:t>
            </w:r>
          </w:p>
        </w:tc>
        <w:tc>
          <w:tcPr>
            <w:tcW w:w="6802" w:type="dxa"/>
            <w:gridSpan w:val="2"/>
          </w:tcPr>
          <w:p w14:paraId="76E7053B" w14:textId="1843D7C7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사용자가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비밀번호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발급을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완료하고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홈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화면으로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돌아간다</w:t>
            </w:r>
            <w:r w:rsidRPr="4B1542EF">
              <w:rPr>
                <w:rStyle w:val="ae"/>
                <w:color w:val="auto"/>
              </w:rPr>
              <w:t>.</w:t>
            </w:r>
          </w:p>
        </w:tc>
      </w:tr>
      <w:tr w:rsidR="5E302461" w14:paraId="33E03668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ACF9BEF" w14:textId="48EFB602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5BF0876B" w14:textId="48EFB602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29AD1790" w14:textId="17522A29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웹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페이지를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접속한다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5AC9517C" w14:textId="77777777" w:rsidTr="4B1542EF">
        <w:trPr>
          <w:trHeight w:val="300"/>
        </w:trPr>
        <w:tc>
          <w:tcPr>
            <w:tcW w:w="1514" w:type="dxa"/>
            <w:vMerge/>
          </w:tcPr>
          <w:p w14:paraId="48009216" w14:textId="77777777" w:rsidR="004D58B6" w:rsidRDefault="004D58B6"/>
        </w:tc>
        <w:tc>
          <w:tcPr>
            <w:tcW w:w="930" w:type="dxa"/>
            <w:shd w:val="clear" w:color="auto" w:fill="auto"/>
          </w:tcPr>
          <w:p w14:paraId="62472785" w14:textId="48EFB602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4F37A8EC" w14:textId="64CB15D2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회원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정보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찾기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버튼을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누른다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7EEDFC7A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76D2CBD5" w14:textId="77777777" w:rsidR="004D58B6" w:rsidRDefault="004D58B6"/>
        </w:tc>
        <w:tc>
          <w:tcPr>
            <w:tcW w:w="930" w:type="dxa"/>
            <w:shd w:val="clear" w:color="auto" w:fill="auto"/>
          </w:tcPr>
          <w:p w14:paraId="63BFF02E" w14:textId="48EFB602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7A1A3698" w14:textId="47D14CB5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아이디와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이메일을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입력한다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66F2449C" w14:textId="77777777" w:rsidTr="4B1542EF">
        <w:trPr>
          <w:trHeight w:val="300"/>
        </w:trPr>
        <w:tc>
          <w:tcPr>
            <w:tcW w:w="1514" w:type="dxa"/>
            <w:vMerge/>
          </w:tcPr>
          <w:p w14:paraId="1BDA9567" w14:textId="77777777" w:rsidR="004D58B6" w:rsidRDefault="004D58B6"/>
        </w:tc>
        <w:tc>
          <w:tcPr>
            <w:tcW w:w="930" w:type="dxa"/>
            <w:shd w:val="clear" w:color="auto" w:fill="auto"/>
          </w:tcPr>
          <w:p w14:paraId="0D9ABEE4" w14:textId="48EFB602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7E2C195B" w14:textId="1D854950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비밀번호를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이메일을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통해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재발급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6C7A9918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099230B" w14:textId="48EFB602" w:rsidR="5E302461" w:rsidRDefault="5E302461" w:rsidP="5E302461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7C8090DC" w14:textId="48EFB602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2E6F6813" w14:textId="334F2739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등록되지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않은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아이디나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이메일의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경우</w:t>
            </w:r>
            <w:r w:rsidRPr="5E302461">
              <w:rPr>
                <w:rStyle w:val="ae"/>
                <w:color w:val="auto"/>
              </w:rPr>
              <w:t xml:space="preserve">, </w:t>
            </w:r>
            <w:r w:rsidRPr="5E302461">
              <w:rPr>
                <w:rStyle w:val="ae"/>
                <w:color w:val="auto"/>
              </w:rPr>
              <w:t>다시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입력하라는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메세지를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출력한다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6914E6A0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26DAC44D" w14:textId="77777777" w:rsidR="004D58B6" w:rsidRDefault="004D58B6"/>
        </w:tc>
        <w:tc>
          <w:tcPr>
            <w:tcW w:w="930" w:type="dxa"/>
            <w:shd w:val="clear" w:color="auto" w:fill="auto"/>
          </w:tcPr>
          <w:p w14:paraId="49CD5B0A" w14:textId="14FF2B5B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A02</w:t>
            </w:r>
          </w:p>
        </w:tc>
        <w:tc>
          <w:tcPr>
            <w:tcW w:w="5872" w:type="dxa"/>
            <w:shd w:val="clear" w:color="auto" w:fill="auto"/>
          </w:tcPr>
          <w:p w14:paraId="72243EE5" w14:textId="5D81F84A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입력한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아이디와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이메일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정보가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다를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경우</w:t>
            </w:r>
            <w:r w:rsidRPr="5E302461">
              <w:rPr>
                <w:rStyle w:val="ae"/>
                <w:color w:val="auto"/>
              </w:rPr>
              <w:t xml:space="preserve">, </w:t>
            </w:r>
            <w:r w:rsidRPr="5E302461">
              <w:rPr>
                <w:rStyle w:val="ae"/>
                <w:color w:val="auto"/>
              </w:rPr>
              <w:t>다시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입력하라는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메세지를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출력한다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0B367312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CAA5C6B" w14:textId="33FE338F" w:rsidR="5E302461" w:rsidRDefault="5E302461" w:rsidP="5E302461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36BF8143" w14:textId="17EA6C62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1CB09441" w14:textId="16382AD3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B03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B04</w:t>
            </w:r>
          </w:p>
        </w:tc>
      </w:tr>
      <w:tr w:rsidR="5E302461" w14:paraId="3C437CF1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7522D718" w14:textId="77777777" w:rsidR="004D58B6" w:rsidRDefault="004D58B6"/>
        </w:tc>
        <w:tc>
          <w:tcPr>
            <w:tcW w:w="930" w:type="dxa"/>
          </w:tcPr>
          <w:p w14:paraId="56FCB82D" w14:textId="44678CFC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2C27CF62" w14:textId="33FE338F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B03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A01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B03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B04</w:t>
            </w:r>
          </w:p>
        </w:tc>
      </w:tr>
      <w:tr w:rsidR="5E302461" w14:paraId="5C5CD2C8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4ABCCDFB" w14:textId="77777777" w:rsidR="004D58B6" w:rsidRDefault="004D58B6"/>
        </w:tc>
        <w:tc>
          <w:tcPr>
            <w:tcW w:w="930" w:type="dxa"/>
          </w:tcPr>
          <w:p w14:paraId="235D32E3" w14:textId="24410A83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SN003</w:t>
            </w:r>
          </w:p>
        </w:tc>
        <w:tc>
          <w:tcPr>
            <w:tcW w:w="5872" w:type="dxa"/>
          </w:tcPr>
          <w:p w14:paraId="46F9536C" w14:textId="33184713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B03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A02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B03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B04</w:t>
            </w:r>
          </w:p>
        </w:tc>
      </w:tr>
    </w:tbl>
    <w:p w14:paraId="57934F35" w14:textId="4064FB05" w:rsidR="5E302461" w:rsidRDefault="5E302461" w:rsidP="5E302461"/>
    <w:p w14:paraId="55BAC43F" w14:textId="13DFA7BA" w:rsidR="5E302461" w:rsidRDefault="5E302461" w:rsidP="5E302461">
      <w:pPr>
        <w:pStyle w:val="4"/>
        <w:numPr>
          <w:ilvl w:val="0"/>
          <w:numId w:val="8"/>
        </w:numPr>
        <w:spacing w:line="259" w:lineRule="auto"/>
      </w:pPr>
      <w:r>
        <w:t>UC006: 회원정보 수정</w:t>
      </w:r>
    </w:p>
    <w:p w14:paraId="3FC1E732" w14:textId="4543AE25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55E19C00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C33908C" w14:textId="1B02634A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4BAD51A6" w14:textId="3DA416CB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회원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정보를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수정한다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0CB00B97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E9BEF60" w14:textId="1B02634A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4303218F" w14:textId="3E41856D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1DE33544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2A8038E" w14:textId="1B02634A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168EF9D9" w14:textId="710E8AB6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로그인이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되어있는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상태이다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70837E44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24ED333" w14:textId="48EFB602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1C371CE9" w14:textId="38E11337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회원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수정을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완료하고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메인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화면으로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돌아간다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0EC36372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868FAC8" w14:textId="48EFB602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5FC34BD3" w14:textId="48EFB602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3A1C62FB" w14:textId="1030A501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설정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페이지로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이동한다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0D831C9C" w14:textId="77777777" w:rsidTr="4B1542EF">
        <w:trPr>
          <w:trHeight w:val="300"/>
        </w:trPr>
        <w:tc>
          <w:tcPr>
            <w:tcW w:w="1514" w:type="dxa"/>
            <w:vMerge/>
          </w:tcPr>
          <w:p w14:paraId="59205610" w14:textId="77777777" w:rsidR="004D58B6" w:rsidRDefault="004D58B6"/>
        </w:tc>
        <w:tc>
          <w:tcPr>
            <w:tcW w:w="930" w:type="dxa"/>
            <w:shd w:val="clear" w:color="auto" w:fill="auto"/>
          </w:tcPr>
          <w:p w14:paraId="6CF6B4D4" w14:textId="48EFB602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76237547" w14:textId="3D48372E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회원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정보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수정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버튼을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누른다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0165654E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03781B80" w14:textId="77777777" w:rsidR="004D58B6" w:rsidRDefault="004D58B6"/>
        </w:tc>
        <w:tc>
          <w:tcPr>
            <w:tcW w:w="930" w:type="dxa"/>
            <w:shd w:val="clear" w:color="auto" w:fill="auto"/>
          </w:tcPr>
          <w:p w14:paraId="21CB6C0C" w14:textId="48EFB602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53601FD2" w14:textId="458E53AF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비밀번호를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입력한다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6EAE0083" w14:textId="77777777" w:rsidTr="4B1542EF">
        <w:trPr>
          <w:trHeight w:val="300"/>
        </w:trPr>
        <w:tc>
          <w:tcPr>
            <w:tcW w:w="1514" w:type="dxa"/>
            <w:vMerge/>
          </w:tcPr>
          <w:p w14:paraId="7D43C41A" w14:textId="77777777" w:rsidR="004D58B6" w:rsidRDefault="004D58B6"/>
        </w:tc>
        <w:tc>
          <w:tcPr>
            <w:tcW w:w="930" w:type="dxa"/>
            <w:shd w:val="clear" w:color="auto" w:fill="auto"/>
          </w:tcPr>
          <w:p w14:paraId="3F227EDB" w14:textId="48EFB602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54B77A98" w14:textId="3D6FB0F4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비밀번호를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수정한다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53B0C0EC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F2E877F" w14:textId="48EFB602" w:rsidR="5E302461" w:rsidRDefault="5E302461" w:rsidP="5E302461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02BCF033" w14:textId="48EFB602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050F2EDA" w14:textId="774884C1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비밀번호와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다를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경우</w:t>
            </w:r>
            <w:r w:rsidRPr="5E302461">
              <w:rPr>
                <w:rStyle w:val="ae"/>
                <w:color w:val="auto"/>
              </w:rPr>
              <w:t xml:space="preserve">, </w:t>
            </w:r>
            <w:r w:rsidRPr="5E302461">
              <w:rPr>
                <w:rStyle w:val="ae"/>
                <w:color w:val="auto"/>
              </w:rPr>
              <w:t>다시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입력하라는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메세지를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출력한다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2E7663C3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7FAD463" w14:textId="33FE338F" w:rsidR="5E302461" w:rsidRDefault="5E302461" w:rsidP="5E302461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67356B7F" w14:textId="6690AAE0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758088F2" w14:textId="29DC8A1C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B03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B04</w:t>
            </w:r>
          </w:p>
        </w:tc>
      </w:tr>
      <w:tr w:rsidR="5E302461" w14:paraId="548B2E1A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59E7F6A7" w14:textId="77777777" w:rsidR="004D58B6" w:rsidRDefault="004D58B6"/>
        </w:tc>
        <w:tc>
          <w:tcPr>
            <w:tcW w:w="930" w:type="dxa"/>
          </w:tcPr>
          <w:p w14:paraId="4BA52D4D" w14:textId="7DEFD172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785E3BAD" w14:textId="6BFE70C1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B03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A01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B03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B04</w:t>
            </w:r>
          </w:p>
        </w:tc>
      </w:tr>
    </w:tbl>
    <w:p w14:paraId="6CF61D07" w14:textId="349877CA" w:rsidR="5E302461" w:rsidRDefault="5E302461" w:rsidP="5E302461">
      <w:pPr>
        <w:pStyle w:val="4"/>
        <w:numPr>
          <w:ilvl w:val="3"/>
          <w:numId w:val="0"/>
        </w:numPr>
        <w:spacing w:line="259" w:lineRule="auto"/>
      </w:pPr>
    </w:p>
    <w:p w14:paraId="3307F7D9" w14:textId="4086273C" w:rsidR="5E302461" w:rsidRDefault="5E302461" w:rsidP="5E302461">
      <w:pPr>
        <w:pStyle w:val="4"/>
        <w:numPr>
          <w:ilvl w:val="0"/>
          <w:numId w:val="8"/>
        </w:numPr>
        <w:spacing w:line="259" w:lineRule="auto"/>
      </w:pPr>
      <w:r>
        <w:t>UC007: 할 일 만들기</w:t>
      </w:r>
    </w:p>
    <w:p w14:paraId="40A12762" w14:textId="29F72F27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3E9B773B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8039302" w14:textId="1B02634A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7619206B" w14:textId="692A97C5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만든다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25C831D9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8DAC3D9" w14:textId="1B02634A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7D46EEC9" w14:textId="6D366C1D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755063FD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0544A7C" w14:textId="1B02634A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7CDD9882" w14:textId="710E8AB6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로그인이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되어있는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상태이다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51BA5399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77460A0" w14:textId="48EFB602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37EFAAE1" w14:textId="3F56B83A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생성을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58739042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D2D02A6" w14:textId="48EFB602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4799B566" w14:textId="48EFB602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142E404C" w14:textId="775BDC31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메인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화면에서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새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만들기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"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버튼을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클릭한다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61B57AB2" w14:textId="77777777" w:rsidTr="4B1542EF">
        <w:trPr>
          <w:trHeight w:val="300"/>
        </w:trPr>
        <w:tc>
          <w:tcPr>
            <w:tcW w:w="1514" w:type="dxa"/>
            <w:vMerge/>
          </w:tcPr>
          <w:p w14:paraId="439DD115" w14:textId="77777777" w:rsidR="004D58B6" w:rsidRDefault="004D58B6"/>
        </w:tc>
        <w:tc>
          <w:tcPr>
            <w:tcW w:w="930" w:type="dxa"/>
            <w:shd w:val="clear" w:color="auto" w:fill="auto"/>
          </w:tcPr>
          <w:p w14:paraId="2A3D26B8" w14:textId="48EFB602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7271A149" w14:textId="06C13891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내용을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입력하고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누른다</w:t>
            </w:r>
            <w:r w:rsidRPr="5E302461">
              <w:rPr>
                <w:rStyle w:val="ae"/>
                <w:color w:val="auto"/>
              </w:rPr>
              <w:t xml:space="preserve">. </w:t>
            </w:r>
          </w:p>
        </w:tc>
      </w:tr>
      <w:tr w:rsidR="5E302461" w14:paraId="2230D6C4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67B5331" w14:textId="33FE338F" w:rsidR="5E302461" w:rsidRDefault="5E302461" w:rsidP="5E302461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70843F9B" w14:textId="6690AAE0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6DCE7004" w14:textId="75CD81EB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</w:p>
        </w:tc>
      </w:tr>
    </w:tbl>
    <w:p w14:paraId="546CD3F5" w14:textId="04D585FE" w:rsidR="5E302461" w:rsidRDefault="5E302461" w:rsidP="5E302461"/>
    <w:p w14:paraId="66818A4F" w14:textId="29F72F27" w:rsidR="5E302461" w:rsidRDefault="5E302461" w:rsidP="5E302461"/>
    <w:p w14:paraId="00C11BB5" w14:textId="33BBC6E9" w:rsidR="5E302461" w:rsidRDefault="5E302461" w:rsidP="5E302461">
      <w:pPr>
        <w:pStyle w:val="4"/>
        <w:numPr>
          <w:ilvl w:val="0"/>
          <w:numId w:val="8"/>
        </w:numPr>
        <w:spacing w:line="259" w:lineRule="auto"/>
        <w:rPr>
          <w:rFonts w:ascii="돋움" w:eastAsia="돋움" w:hAnsi="돋움"/>
        </w:rPr>
      </w:pPr>
      <w:r>
        <w:t xml:space="preserve">UC008: </w:t>
      </w:r>
      <w:r w:rsidRPr="5E302461">
        <w:rPr>
          <w:rFonts w:ascii="돋움" w:eastAsia="돋움" w:hAnsi="돋움"/>
        </w:rPr>
        <w:t>할 일 편집</w:t>
      </w:r>
    </w:p>
    <w:p w14:paraId="1B37D7F9" w14:textId="77777777" w:rsidR="5E302461" w:rsidRDefault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690EFCFD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49B6227" w14:textId="77777777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6F601C0C" w14:textId="4E880D6B" w:rsidR="5E302461" w:rsidRDefault="5E302461" w:rsidP="5E302461">
            <w:pPr>
              <w:jc w:val="left"/>
              <w:rPr>
                <w:rFonts w:ascii="맑은 고딕" w:hAnsi="맑은 고딕" w:cs="맑은 고딕"/>
                <w:szCs w:val="20"/>
              </w:rPr>
            </w:pPr>
            <w:r w:rsidRPr="5E302461">
              <w:rPr>
                <w:rFonts w:ascii="돋움" w:eastAsia="돋움" w:hAnsi="돋움" w:cs="돋움"/>
                <w:color w:val="000000" w:themeColor="text1"/>
                <w:szCs w:val="20"/>
              </w:rPr>
              <w:t>사용자의 할 일을 편집한다.</w:t>
            </w:r>
          </w:p>
        </w:tc>
      </w:tr>
      <w:tr w:rsidR="5E302461" w14:paraId="76B532A2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4CA58C0" w14:textId="77777777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702F1D47" w14:textId="0C5F6C1A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6341198A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52E496A" w14:textId="77777777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41AAC13A" w14:textId="2F334FBA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등록된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있다</w:t>
            </w:r>
            <w:r w:rsidRPr="5E302461">
              <w:rPr>
                <w:rStyle w:val="ae"/>
                <w:color w:val="auto"/>
              </w:rPr>
              <w:t xml:space="preserve">.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목록들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중에서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내용을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편집할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선택한다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74C5CFB1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5A7044B" w14:textId="77777777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39883D2E" w14:textId="2757CA3D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대한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정보가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수정된다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453DF646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F13359F" w14:textId="77777777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43977529" w14:textId="7777777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7B20FDB5" w14:textId="2C358E12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편집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버튼을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클릭하면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수정할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수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있는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상태로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바뀐다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7DD3F183" w14:textId="77777777" w:rsidTr="4B1542EF">
        <w:trPr>
          <w:trHeight w:val="300"/>
        </w:trPr>
        <w:tc>
          <w:tcPr>
            <w:tcW w:w="1514" w:type="dxa"/>
            <w:vMerge/>
          </w:tcPr>
          <w:p w14:paraId="70AA5A37" w14:textId="77777777" w:rsidR="004D58B6" w:rsidRDefault="004D58B6"/>
        </w:tc>
        <w:tc>
          <w:tcPr>
            <w:tcW w:w="930" w:type="dxa"/>
            <w:shd w:val="clear" w:color="auto" w:fill="auto"/>
          </w:tcPr>
          <w:p w14:paraId="0C742CB7" w14:textId="491E028A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48C71048" w14:textId="18FBCE0D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내용을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편집하고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확인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버튼을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누른다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6669ED5E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5308F81" w14:textId="59100003" w:rsidR="5E302461" w:rsidRDefault="5E302461" w:rsidP="5E302461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2E1EF18" w14:textId="4B6D6899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18181C0E" w14:textId="34AF18F6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편집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도중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취소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버튼을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누르면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편집이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취소된다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3625E1CB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1F25CEA" w14:textId="77777777" w:rsidR="5E302461" w:rsidRDefault="5E302461" w:rsidP="5E302461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0520CBE5" w14:textId="77777777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5171DBF2" w14:textId="2700A4F2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B02</w:t>
            </w:r>
          </w:p>
        </w:tc>
      </w:tr>
      <w:tr w:rsidR="5E302461" w14:paraId="25017829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58D2BF07" w14:textId="77777777" w:rsidR="004D58B6" w:rsidRDefault="004D58B6"/>
        </w:tc>
        <w:tc>
          <w:tcPr>
            <w:tcW w:w="930" w:type="dxa"/>
          </w:tcPr>
          <w:p w14:paraId="42F36828" w14:textId="397289B2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1E5302FF" w14:textId="658E0A05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A01</w:t>
            </w:r>
          </w:p>
        </w:tc>
      </w:tr>
    </w:tbl>
    <w:p w14:paraId="3403E26B" w14:textId="204E920C" w:rsidR="5E302461" w:rsidRDefault="5E302461" w:rsidP="5E302461"/>
    <w:p w14:paraId="5D2C5CC3" w14:textId="66E23262" w:rsidR="5E302461" w:rsidRDefault="5E302461" w:rsidP="5E302461">
      <w:pPr>
        <w:pStyle w:val="4"/>
        <w:numPr>
          <w:ilvl w:val="0"/>
          <w:numId w:val="8"/>
        </w:numPr>
        <w:spacing w:line="259" w:lineRule="auto"/>
      </w:pPr>
      <w:r>
        <w:t>UC009: 할 일 삭제</w:t>
      </w:r>
    </w:p>
    <w:p w14:paraId="3F42D539" w14:textId="38D622B0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06C701DD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D86F1CD" w14:textId="77777777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42816E5E" w14:textId="343B102F" w:rsidR="5E302461" w:rsidRDefault="5E302461" w:rsidP="5E302461">
            <w:pPr>
              <w:jc w:val="left"/>
              <w:rPr>
                <w:rFonts w:eastAsia="바탕" w:hAnsi="바탕" w:cs="바탕"/>
                <w:szCs w:val="20"/>
              </w:rPr>
            </w:pPr>
            <w:r w:rsidRPr="5E302461">
              <w:rPr>
                <w:rFonts w:ascii="돋움" w:eastAsia="돋움" w:hAnsi="돋움" w:cs="돋움"/>
                <w:color w:val="000000" w:themeColor="text1"/>
                <w:szCs w:val="20"/>
              </w:rPr>
              <w:t>사용자의 할 일을 삭제한다.</w:t>
            </w:r>
          </w:p>
        </w:tc>
      </w:tr>
      <w:tr w:rsidR="5E302461" w14:paraId="6A2BEB98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3ABC403" w14:textId="77777777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2B9A0E88" w14:textId="495CB2B5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068E900B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4A3E3DF" w14:textId="77777777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61E9017C" w14:textId="6548B9F3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등록된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있다</w:t>
            </w:r>
            <w:r w:rsidRPr="5E302461">
              <w:rPr>
                <w:rStyle w:val="ae"/>
                <w:color w:val="auto"/>
              </w:rPr>
              <w:t xml:space="preserve">.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목록들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중에서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삭제할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선택한다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55A747DF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6403226" w14:textId="77777777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407E0456" w14:textId="69CDBF58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삭제된다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36B35AF7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B1E9E92" w14:textId="77777777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3096BDDA" w14:textId="7777777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42B23E33" w14:textId="0F29DA3D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삭제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버튼을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클릭한다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7066D90D" w14:textId="77777777" w:rsidTr="4B1542EF">
        <w:trPr>
          <w:trHeight w:val="300"/>
        </w:trPr>
        <w:tc>
          <w:tcPr>
            <w:tcW w:w="1514" w:type="dxa"/>
            <w:vMerge/>
          </w:tcPr>
          <w:p w14:paraId="76D6A1D6" w14:textId="77777777" w:rsidR="004D58B6" w:rsidRDefault="004D58B6"/>
        </w:tc>
        <w:tc>
          <w:tcPr>
            <w:tcW w:w="930" w:type="dxa"/>
            <w:shd w:val="clear" w:color="auto" w:fill="auto"/>
          </w:tcPr>
          <w:p w14:paraId="3E77F79F" w14:textId="1EBE2CA9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50B5171D" w14:textId="33017898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삭제된다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4B1542EF" w14:paraId="1392F061" w14:textId="77777777" w:rsidTr="4B1542EF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1C2CE0AC" w14:textId="77777777" w:rsidR="004D58B6" w:rsidRDefault="004D58B6"/>
        </w:tc>
        <w:tc>
          <w:tcPr>
            <w:tcW w:w="930" w:type="dxa"/>
            <w:shd w:val="clear" w:color="auto" w:fill="auto"/>
          </w:tcPr>
          <w:p w14:paraId="3129B0B3" w14:textId="1406BF99" w:rsidR="4B1542E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0AB5B454" w14:textId="4AAD0C9F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내에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포함되어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작업도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함께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삭제된다</w:t>
            </w:r>
            <w:r w:rsidRPr="4B1542EF">
              <w:rPr>
                <w:rStyle w:val="ae"/>
                <w:color w:val="auto"/>
              </w:rPr>
              <w:t>.</w:t>
            </w:r>
          </w:p>
        </w:tc>
      </w:tr>
      <w:tr w:rsidR="5E302461" w14:paraId="15559DC6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D37A0F4" w14:textId="77777777" w:rsidR="5E302461" w:rsidRDefault="5E302461" w:rsidP="5E302461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5BCD181B" w14:textId="77777777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44307396" w14:textId="39664737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B01</w:t>
            </w:r>
            <w:r w:rsidRPr="4B1542EF">
              <w:rPr>
                <w:rStyle w:val="ae"/>
                <w:color w:val="auto"/>
              </w:rPr>
              <w:t>→</w:t>
            </w:r>
            <w:r w:rsidRPr="4B1542EF">
              <w:rPr>
                <w:rStyle w:val="ae"/>
                <w:color w:val="auto"/>
              </w:rPr>
              <w:t xml:space="preserve"> B02 </w:t>
            </w:r>
            <w:r w:rsidRPr="4B1542EF">
              <w:rPr>
                <w:rStyle w:val="ae"/>
                <w:color w:val="auto"/>
              </w:rPr>
              <w:t>→</w:t>
            </w:r>
            <w:r w:rsidRPr="4B1542EF">
              <w:rPr>
                <w:rStyle w:val="ae"/>
                <w:color w:val="auto"/>
              </w:rPr>
              <w:t xml:space="preserve"> B03</w:t>
            </w:r>
          </w:p>
        </w:tc>
      </w:tr>
    </w:tbl>
    <w:p w14:paraId="72B49B76" w14:textId="204E920C" w:rsidR="5E302461" w:rsidRDefault="5E302461" w:rsidP="5E302461"/>
    <w:p w14:paraId="26309143" w14:textId="088382EA" w:rsidR="5E302461" w:rsidRDefault="5E302461" w:rsidP="5E302461">
      <w:pPr>
        <w:pStyle w:val="4"/>
        <w:numPr>
          <w:ilvl w:val="0"/>
          <w:numId w:val="8"/>
        </w:numPr>
        <w:spacing w:line="259" w:lineRule="auto"/>
      </w:pPr>
      <w:r>
        <w:t>UC010: 할 일 보기</w:t>
      </w:r>
    </w:p>
    <w:p w14:paraId="79CE77D4" w14:textId="475DEB17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1C782752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B3FEAFD" w14:textId="77777777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700FB205" w14:textId="1F56F10C" w:rsidR="5E302461" w:rsidRDefault="5E302461" w:rsidP="5E302461">
            <w:pPr>
              <w:jc w:val="left"/>
              <w:rPr>
                <w:rFonts w:eastAsia="바탕" w:hAnsi="바탕" w:cs="바탕"/>
                <w:szCs w:val="20"/>
              </w:rPr>
            </w:pPr>
            <w:r w:rsidRPr="5E302461">
              <w:rPr>
                <w:rFonts w:ascii="돋움" w:eastAsia="돋움" w:hAnsi="돋움" w:cs="돋움"/>
                <w:color w:val="000000" w:themeColor="text1"/>
                <w:szCs w:val="20"/>
              </w:rPr>
              <w:t>사용자의 할 일을 조회한다.</w:t>
            </w:r>
          </w:p>
        </w:tc>
      </w:tr>
      <w:tr w:rsidR="5E302461" w14:paraId="2DA838F8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778D252" w14:textId="77777777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18E7CBEC" w14:textId="3E8737AA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0CAF847B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914C57E" w14:textId="77777777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6BF55A9F" w14:textId="0712B030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웹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페이지에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접속하여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로그인을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5524A189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026D375" w14:textId="77777777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690806D6" w14:textId="1C3C77DA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목록이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사용자에게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보여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진다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6B9619EB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0468C23" w14:textId="77777777" w:rsidR="5E302461" w:rsidRDefault="5E302461" w:rsidP="5E302461">
            <w:pPr>
              <w:pStyle w:val="af"/>
            </w:pPr>
            <w:r>
              <w:lastRenderedPageBreak/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2F8ACFA7" w14:textId="7777777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1AD64ACC" w14:textId="34705483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로그인을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2BA8B55C" w14:textId="77777777" w:rsidTr="4B1542EF">
        <w:trPr>
          <w:trHeight w:val="300"/>
        </w:trPr>
        <w:tc>
          <w:tcPr>
            <w:tcW w:w="1514" w:type="dxa"/>
            <w:vMerge/>
          </w:tcPr>
          <w:p w14:paraId="6D0F2D81" w14:textId="77777777" w:rsidR="004D58B6" w:rsidRDefault="004D58B6"/>
        </w:tc>
        <w:tc>
          <w:tcPr>
            <w:tcW w:w="930" w:type="dxa"/>
            <w:shd w:val="clear" w:color="auto" w:fill="auto"/>
          </w:tcPr>
          <w:p w14:paraId="52B03083" w14:textId="1C70D750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64810134" w14:textId="0BCF95A8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목록이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조회된다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0C086E5D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8663E62" w14:textId="77777777" w:rsidR="5E302461" w:rsidRDefault="5E302461" w:rsidP="5E302461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6574A253" w14:textId="1F08375F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2CE69BB" w14:textId="060538A7" w:rsidR="5E302461" w:rsidRDefault="5E302461" w:rsidP="5E302461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등록된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없는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경우</w:t>
            </w:r>
          </w:p>
          <w:p w14:paraId="2078E25D" w14:textId="4D82A18C" w:rsidR="5E302461" w:rsidRDefault="5E302461" w:rsidP="5E302461">
            <w:pPr>
              <w:pStyle w:val="af"/>
              <w:numPr>
                <w:ilvl w:val="0"/>
                <w:numId w:val="6"/>
              </w:numPr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1.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등록된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없다고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표시한다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0DD5F650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BB96D6C" w14:textId="77777777" w:rsidR="5E302461" w:rsidRDefault="5E302461" w:rsidP="5E302461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7AD1457A" w14:textId="77777777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3C0E79EC" w14:textId="4FBCCB43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B02</w:t>
            </w:r>
          </w:p>
        </w:tc>
      </w:tr>
      <w:tr w:rsidR="5E302461" w14:paraId="6EDBAE6F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1D9E97D4" w14:textId="77777777" w:rsidR="004D58B6" w:rsidRDefault="004D58B6"/>
        </w:tc>
        <w:tc>
          <w:tcPr>
            <w:tcW w:w="930" w:type="dxa"/>
          </w:tcPr>
          <w:p w14:paraId="61B7D9BC" w14:textId="37039537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0C54D1A9" w14:textId="349030B9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E01</w:t>
            </w:r>
          </w:p>
        </w:tc>
      </w:tr>
    </w:tbl>
    <w:p w14:paraId="43C28FC5" w14:textId="204E920C" w:rsidR="5E302461" w:rsidRDefault="5E302461" w:rsidP="5E302461"/>
    <w:p w14:paraId="1CD22523" w14:textId="7D91B1F2" w:rsidR="5E302461" w:rsidRDefault="5E302461" w:rsidP="5E302461">
      <w:pPr>
        <w:pStyle w:val="4"/>
        <w:numPr>
          <w:ilvl w:val="0"/>
          <w:numId w:val="8"/>
        </w:numPr>
        <w:spacing w:line="259" w:lineRule="auto"/>
      </w:pPr>
      <w:r>
        <w:t xml:space="preserve">UC011: 각 목록에 작업 추가 </w:t>
      </w:r>
    </w:p>
    <w:p w14:paraId="7F47909C" w14:textId="1D5C399E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23B7F6FE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CA3DEEB" w14:textId="77777777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534436BC" w14:textId="28DD2BB8" w:rsidR="5E302461" w:rsidRDefault="5E302461" w:rsidP="5E302461">
            <w:pPr>
              <w:jc w:val="left"/>
              <w:rPr>
                <w:rFonts w:ascii="맑은 고딕" w:hAnsi="맑은 고딕" w:cs="맑은 고딕"/>
                <w:szCs w:val="20"/>
              </w:rPr>
            </w:pPr>
            <w:r w:rsidRPr="5E302461">
              <w:rPr>
                <w:rFonts w:ascii="돋움" w:eastAsia="돋움" w:hAnsi="돋움" w:cs="돋움"/>
                <w:color w:val="000000" w:themeColor="text1"/>
                <w:szCs w:val="20"/>
              </w:rPr>
              <w:t>사용자의 할 일 목록 내에 작업의 내용과 마감일, 우선순위를 추가한다.</w:t>
            </w:r>
          </w:p>
        </w:tc>
      </w:tr>
      <w:tr w:rsidR="5E302461" w14:paraId="60A82B97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BA8601E" w14:textId="77777777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74F4DEB4" w14:textId="24ACA218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4290AC42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7116280" w14:textId="77777777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784EF712" w14:textId="72895BF2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등록된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목록이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있다</w:t>
            </w:r>
            <w:r w:rsidRPr="4B1542EF">
              <w:rPr>
                <w:rStyle w:val="ae"/>
                <w:color w:val="auto"/>
              </w:rPr>
              <w:t xml:space="preserve">. </w:t>
            </w:r>
            <w:r w:rsidRPr="4B1542EF">
              <w:rPr>
                <w:rStyle w:val="ae"/>
                <w:color w:val="auto"/>
              </w:rPr>
              <w:t>사용자가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작업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추가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버튼을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누른다</w:t>
            </w:r>
            <w:r w:rsidRPr="4B1542EF">
              <w:rPr>
                <w:rStyle w:val="ae"/>
                <w:color w:val="auto"/>
              </w:rPr>
              <w:t>.</w:t>
            </w:r>
          </w:p>
        </w:tc>
      </w:tr>
      <w:tr w:rsidR="5E302461" w14:paraId="254A417B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E8B413B" w14:textId="77777777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68CB29C3" w14:textId="4B45ED2D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목록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내에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추가된다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1A75C2DE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7A2576C" w14:textId="77777777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229813BD" w14:textId="7777777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63F40682" w14:textId="79112EB9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추가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버튼을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클릭한다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3587C777" w14:textId="77777777" w:rsidTr="4B1542EF">
        <w:trPr>
          <w:trHeight w:val="300"/>
        </w:trPr>
        <w:tc>
          <w:tcPr>
            <w:tcW w:w="1514" w:type="dxa"/>
            <w:vMerge/>
          </w:tcPr>
          <w:p w14:paraId="677C1965" w14:textId="77777777" w:rsidR="004D58B6" w:rsidRDefault="004D58B6"/>
        </w:tc>
        <w:tc>
          <w:tcPr>
            <w:tcW w:w="930" w:type="dxa"/>
            <w:shd w:val="clear" w:color="auto" w:fill="auto"/>
          </w:tcPr>
          <w:p w14:paraId="29CB6861" w14:textId="336D2520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6F552074" w14:textId="0FC93745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작업의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내용과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마감일</w:t>
            </w:r>
            <w:r w:rsidRPr="5E302461">
              <w:rPr>
                <w:rStyle w:val="ae"/>
                <w:color w:val="auto"/>
              </w:rPr>
              <w:t xml:space="preserve">, </w:t>
            </w:r>
            <w:r w:rsidRPr="5E302461">
              <w:rPr>
                <w:rStyle w:val="ae"/>
                <w:color w:val="auto"/>
              </w:rPr>
              <w:t>우선순위를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적고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확인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버튼을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클릭한다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79D6E3D2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485CE404" w14:textId="77777777" w:rsidR="004D58B6" w:rsidRDefault="004D58B6"/>
        </w:tc>
        <w:tc>
          <w:tcPr>
            <w:tcW w:w="930" w:type="dxa"/>
            <w:shd w:val="clear" w:color="auto" w:fill="auto"/>
          </w:tcPr>
          <w:p w14:paraId="25070042" w14:textId="052D7112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0A43AC44" w14:textId="33C98A11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목록에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추가된다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762DF096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AC77ACB" w14:textId="204A88DC" w:rsidR="5E302461" w:rsidRDefault="5E302461" w:rsidP="5E302461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7BD464DE" w14:textId="68375739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68024DAD" w14:textId="21FBBDE9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취소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버튼을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누르면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취소된다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1AB9882F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399D3A4" w14:textId="77777777" w:rsidR="5E302461" w:rsidRDefault="5E302461" w:rsidP="5E302461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3DE4E04A" w14:textId="0D3B2BE3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490AC1B" w14:textId="3773046C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작업의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내용을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작성하지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않은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경우</w:t>
            </w:r>
          </w:p>
          <w:p w14:paraId="15CFC03C" w14:textId="5B20C3A9" w:rsidR="5E302461" w:rsidRDefault="5E302461" w:rsidP="5E302461">
            <w:pPr>
              <w:pStyle w:val="af"/>
              <w:numPr>
                <w:ilvl w:val="0"/>
                <w:numId w:val="4"/>
              </w:numPr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1.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작업의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내용을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입력하라고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요청한다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014F74C6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9564DE5" w14:textId="77777777" w:rsidR="5E302461" w:rsidRDefault="5E302461" w:rsidP="5E302461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15ED4ECC" w14:textId="77777777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3622F546" w14:textId="73CAF7B8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B03</w:t>
            </w:r>
          </w:p>
        </w:tc>
      </w:tr>
      <w:tr w:rsidR="5E302461" w14:paraId="5E75767F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6432EC36" w14:textId="77777777" w:rsidR="004D58B6" w:rsidRDefault="004D58B6"/>
        </w:tc>
        <w:tc>
          <w:tcPr>
            <w:tcW w:w="930" w:type="dxa"/>
          </w:tcPr>
          <w:p w14:paraId="45D0FF4C" w14:textId="1492C9D7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660C8291" w14:textId="1970E7D0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A01</w:t>
            </w:r>
          </w:p>
        </w:tc>
      </w:tr>
      <w:tr w:rsidR="5E302461" w14:paraId="056C8298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2E563EBF" w14:textId="77777777" w:rsidR="004D58B6" w:rsidRDefault="004D58B6"/>
        </w:tc>
        <w:tc>
          <w:tcPr>
            <w:tcW w:w="930" w:type="dxa"/>
          </w:tcPr>
          <w:p w14:paraId="40D56561" w14:textId="1457DC1A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SN003</w:t>
            </w:r>
          </w:p>
        </w:tc>
        <w:tc>
          <w:tcPr>
            <w:tcW w:w="5872" w:type="dxa"/>
          </w:tcPr>
          <w:p w14:paraId="0AA0D6F9" w14:textId="2984B11C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E01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B03</w:t>
            </w:r>
          </w:p>
        </w:tc>
      </w:tr>
    </w:tbl>
    <w:p w14:paraId="7865F6B0" w14:textId="204E920C" w:rsidR="5E302461" w:rsidRDefault="5E302461" w:rsidP="5E302461"/>
    <w:p w14:paraId="3B0C6A71" w14:textId="03B71DD0" w:rsidR="5E302461" w:rsidRDefault="5E302461" w:rsidP="5E302461">
      <w:pPr>
        <w:pStyle w:val="4"/>
        <w:numPr>
          <w:ilvl w:val="0"/>
          <w:numId w:val="8"/>
        </w:numPr>
        <w:spacing w:line="259" w:lineRule="auto"/>
      </w:pPr>
      <w:r>
        <w:t>UC012: 작업 완료 표시</w:t>
      </w:r>
    </w:p>
    <w:p w14:paraId="2AB8AAAE" w14:textId="5439C332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41607932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4E517D7" w14:textId="782C7EE3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2E91024F" w14:textId="3057E284" w:rsidR="5E302461" w:rsidRDefault="5E302461" w:rsidP="5E302461">
            <w:pPr>
              <w:jc w:val="left"/>
              <w:rPr>
                <w:rFonts w:ascii="맑은 고딕" w:hAnsi="맑은 고딕" w:cs="맑은 고딕"/>
                <w:szCs w:val="20"/>
              </w:rPr>
            </w:pPr>
            <w:r w:rsidRPr="5E302461">
              <w:rPr>
                <w:rFonts w:ascii="돋움" w:eastAsia="돋움" w:hAnsi="돋움" w:cs="돋움"/>
                <w:color w:val="000000" w:themeColor="text1"/>
                <w:szCs w:val="20"/>
              </w:rPr>
              <w:t>사용자의 작업에 완료 표시를 한다.</w:t>
            </w:r>
          </w:p>
        </w:tc>
      </w:tr>
      <w:tr w:rsidR="5E302461" w14:paraId="3B729378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375245A" w14:textId="77777777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79FA72F" w14:textId="7A3713DE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0B911D75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D8FB39B" w14:textId="77777777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0AD90CC2" w14:textId="5B8BD63C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등록된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있다</w:t>
            </w:r>
            <w:r w:rsidRPr="5E302461">
              <w:rPr>
                <w:rStyle w:val="ae"/>
                <w:color w:val="auto"/>
              </w:rPr>
              <w:t xml:space="preserve">. </w:t>
            </w: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버튼을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누른다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591ACC05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C104B72" w14:textId="77777777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633486EB" w14:textId="53AD2E32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작업이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상태로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바뀐다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28306E5D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07528A8A" w14:textId="77777777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4472AB94" w14:textId="7777777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594F116B" w14:textId="047205BD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완료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버튼을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누른다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4F5228CE" w14:textId="77777777" w:rsidTr="4B1542EF">
        <w:trPr>
          <w:trHeight w:val="300"/>
        </w:trPr>
        <w:tc>
          <w:tcPr>
            <w:tcW w:w="1514" w:type="dxa"/>
            <w:vMerge/>
          </w:tcPr>
          <w:p w14:paraId="204032B0" w14:textId="77777777" w:rsidR="004D58B6" w:rsidRDefault="004D58B6"/>
        </w:tc>
        <w:tc>
          <w:tcPr>
            <w:tcW w:w="930" w:type="dxa"/>
            <w:shd w:val="clear" w:color="auto" w:fill="auto"/>
          </w:tcPr>
          <w:p w14:paraId="70E69D8D" w14:textId="3852F7B1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589E31A0" w14:textId="522CBF2C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작업이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상태로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바뀐다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76475998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34C0C9D" w14:textId="77777777" w:rsidR="5E302461" w:rsidRDefault="5E302461" w:rsidP="5E302461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200010BA" w14:textId="77777777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75C02DA7" w14:textId="79473E10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B02</w:t>
            </w:r>
          </w:p>
        </w:tc>
      </w:tr>
    </w:tbl>
    <w:p w14:paraId="14DC9C85" w14:textId="204E920C" w:rsidR="5E302461" w:rsidRDefault="5E302461" w:rsidP="5E302461"/>
    <w:p w14:paraId="5C925AED" w14:textId="752D2C72" w:rsidR="5E302461" w:rsidRDefault="5E302461" w:rsidP="5E302461">
      <w:pPr>
        <w:pStyle w:val="4"/>
        <w:numPr>
          <w:ilvl w:val="0"/>
          <w:numId w:val="8"/>
        </w:numPr>
        <w:spacing w:line="259" w:lineRule="auto"/>
      </w:pPr>
      <w:r>
        <w:lastRenderedPageBreak/>
        <w:t>UC013: 작업 보기</w:t>
      </w:r>
    </w:p>
    <w:p w14:paraId="7CE002EC" w14:textId="442243C4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58F52AAD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7278A1F" w14:textId="77777777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13669415" w14:textId="0C137628" w:rsidR="5E302461" w:rsidRDefault="5E302461" w:rsidP="5E302461">
            <w:pPr>
              <w:jc w:val="left"/>
              <w:rPr>
                <w:rFonts w:eastAsia="바탕" w:hAnsi="바탕" w:cs="바탕"/>
                <w:szCs w:val="20"/>
              </w:rPr>
            </w:pPr>
            <w:r w:rsidRPr="5E302461">
              <w:rPr>
                <w:rFonts w:ascii="돋움" w:eastAsia="돋움" w:hAnsi="돋움" w:cs="돋움"/>
                <w:color w:val="000000" w:themeColor="text1"/>
                <w:szCs w:val="20"/>
              </w:rPr>
              <w:t>사용자의 작업을 조회한다.</w:t>
            </w:r>
          </w:p>
        </w:tc>
      </w:tr>
      <w:tr w:rsidR="5E302461" w14:paraId="2A7E2022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8F6AB47" w14:textId="77777777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5F2EAA50" w14:textId="6B8748E3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716A47EA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5E73CCE" w14:textId="77777777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26DEA92E" w14:textId="7AD7BFF2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웹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페이지에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접속하여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로그인을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33465429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DD8D8F7" w14:textId="77777777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54F5D567" w14:textId="392C65CB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아래에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표시된다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20134030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E54DFE9" w14:textId="77777777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6FC827D6" w14:textId="7777777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5AC12250" w14:textId="58EC181D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로그인을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08C649CA" w14:textId="77777777" w:rsidTr="4B1542EF">
        <w:trPr>
          <w:trHeight w:val="300"/>
        </w:trPr>
        <w:tc>
          <w:tcPr>
            <w:tcW w:w="1514" w:type="dxa"/>
            <w:vMerge/>
          </w:tcPr>
          <w:p w14:paraId="4B3594D9" w14:textId="77777777" w:rsidR="004D58B6" w:rsidRDefault="004D58B6"/>
        </w:tc>
        <w:tc>
          <w:tcPr>
            <w:tcW w:w="930" w:type="dxa"/>
            <w:shd w:val="clear" w:color="auto" w:fill="auto"/>
          </w:tcPr>
          <w:p w14:paraId="6A0BEA91" w14:textId="571D4212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7FCDAC72" w14:textId="3C65D09E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아래에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작업들이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표시된다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444A9ECF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CE4D55C" w14:textId="77777777" w:rsidR="5E302461" w:rsidRDefault="5E302461" w:rsidP="5E302461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40954C3C" w14:textId="2E3B1D94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540EC4B2" w14:textId="0FBD9885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등록된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없는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경우</w:t>
            </w:r>
          </w:p>
          <w:p w14:paraId="3390DA90" w14:textId="46DE15EE" w:rsidR="5E302461" w:rsidRDefault="5E302461" w:rsidP="5E302461">
            <w:pPr>
              <w:pStyle w:val="af"/>
              <w:numPr>
                <w:ilvl w:val="0"/>
                <w:numId w:val="5"/>
              </w:numPr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1.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등록된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없다고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표시한다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0DE87EDB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05AC30BC" w14:textId="77777777" w:rsidR="5E302461" w:rsidRDefault="5E302461" w:rsidP="5E302461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2BB7A1AE" w14:textId="77777777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2B19D46F" w14:textId="5D2A38E8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B02</w:t>
            </w:r>
          </w:p>
        </w:tc>
      </w:tr>
      <w:tr w:rsidR="5E302461" w14:paraId="39B9B49B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29BA1220" w14:textId="77777777" w:rsidR="004D58B6" w:rsidRDefault="004D58B6"/>
        </w:tc>
        <w:tc>
          <w:tcPr>
            <w:tcW w:w="930" w:type="dxa"/>
          </w:tcPr>
          <w:p w14:paraId="7BAB59E0" w14:textId="56F26599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5F09211E" w14:textId="51C07BF1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 xml:space="preserve"> E01</w:t>
            </w:r>
          </w:p>
        </w:tc>
      </w:tr>
    </w:tbl>
    <w:p w14:paraId="02FFEE94" w14:textId="204E920C" w:rsidR="5E302461" w:rsidRDefault="5E302461" w:rsidP="5E302461"/>
    <w:p w14:paraId="3B8091AE" w14:textId="3DB6E12A" w:rsidR="5E302461" w:rsidRDefault="5E302461" w:rsidP="5E302461">
      <w:pPr>
        <w:pStyle w:val="4"/>
        <w:numPr>
          <w:ilvl w:val="0"/>
          <w:numId w:val="8"/>
        </w:numPr>
        <w:spacing w:line="259" w:lineRule="auto"/>
      </w:pPr>
      <w:r>
        <w:t>UC014: 작업 삭제</w:t>
      </w:r>
    </w:p>
    <w:p w14:paraId="60E94941" w14:textId="5250E2A3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734B0196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F85BBDD" w14:textId="77777777" w:rsidR="5E302461" w:rsidRDefault="5E302461" w:rsidP="5E302461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4E7720C8" w14:textId="124815B1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삭제한다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0384BF8E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A72DF7A" w14:textId="77777777" w:rsidR="5E302461" w:rsidRDefault="5E302461" w:rsidP="5E302461">
            <w:pPr>
              <w:pStyle w:val="af"/>
            </w:pPr>
            <w:r>
              <w:t xml:space="preserve">관련 </w:t>
            </w:r>
            <w:proofErr w:type="spellStart"/>
            <w: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60B56927" w14:textId="2BAD5909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074C7BF2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AA69FDC" w14:textId="77777777" w:rsidR="5E302461" w:rsidRDefault="5E302461" w:rsidP="5E302461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1DE91DD5" w14:textId="6D34F34B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등록된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있다</w:t>
            </w:r>
            <w:r w:rsidRPr="5E302461">
              <w:rPr>
                <w:rStyle w:val="ae"/>
                <w:color w:val="auto"/>
              </w:rPr>
              <w:t xml:space="preserve">, </w:t>
            </w:r>
            <w:r w:rsidRPr="5E302461">
              <w:rPr>
                <w:rStyle w:val="ae"/>
                <w:color w:val="auto"/>
              </w:rPr>
              <w:t>작업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보기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페이지로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이동한다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20AC43B6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8AC8469" w14:textId="77777777" w:rsidR="5E302461" w:rsidRDefault="5E302461" w:rsidP="5E302461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499BC4D1" w14:textId="45F3B868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작업을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삭제한다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1117E985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748B7DB" w14:textId="77777777" w:rsidR="5E302461" w:rsidRDefault="5E302461" w:rsidP="5E302461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12C58610" w14:textId="7777777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609B1F8C" w14:textId="38EA5AAC" w:rsidR="5E302461" w:rsidRDefault="5E302461" w:rsidP="5E302461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조회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버튼을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눌러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보기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페이지로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이동한다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716F5002" w14:textId="77777777" w:rsidTr="4B1542EF">
        <w:trPr>
          <w:trHeight w:val="300"/>
        </w:trPr>
        <w:tc>
          <w:tcPr>
            <w:tcW w:w="1514" w:type="dxa"/>
            <w:vMerge/>
          </w:tcPr>
          <w:p w14:paraId="4DABC3D8" w14:textId="77777777" w:rsidR="004D58B6" w:rsidRDefault="004D58B6"/>
        </w:tc>
        <w:tc>
          <w:tcPr>
            <w:tcW w:w="930" w:type="dxa"/>
            <w:shd w:val="clear" w:color="auto" w:fill="auto"/>
            <w:vAlign w:val="center"/>
          </w:tcPr>
          <w:p w14:paraId="43D89C87" w14:textId="2E301928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7133E5FC" w14:textId="7E085047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삭제할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삭제버튼을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눌러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삭제한다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581803E2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2215309" w14:textId="77777777" w:rsidR="5E302461" w:rsidRDefault="5E302461" w:rsidP="5E302461">
            <w:pPr>
              <w:pStyle w:val="af"/>
            </w:pPr>
            <w:r w:rsidRPr="5E302461">
              <w:t>시나리오</w:t>
            </w:r>
          </w:p>
        </w:tc>
        <w:tc>
          <w:tcPr>
            <w:tcW w:w="930" w:type="dxa"/>
            <w:vAlign w:val="center"/>
          </w:tcPr>
          <w:p w14:paraId="5284FBFA" w14:textId="77777777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34A90985" w14:textId="7DDA156B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</w:p>
        </w:tc>
      </w:tr>
    </w:tbl>
    <w:p w14:paraId="019B5A3F" w14:textId="204E920C" w:rsidR="5E302461" w:rsidRDefault="5E302461" w:rsidP="5E302461"/>
    <w:p w14:paraId="193A75A2" w14:textId="153B0173" w:rsidR="5E302461" w:rsidRDefault="5E302461" w:rsidP="5E302461">
      <w:pPr>
        <w:pStyle w:val="4"/>
        <w:numPr>
          <w:ilvl w:val="0"/>
          <w:numId w:val="8"/>
        </w:numPr>
        <w:spacing w:line="259" w:lineRule="auto"/>
      </w:pPr>
      <w:r w:rsidRPr="5E302461">
        <w:t>UC015: 작업 편집</w:t>
      </w:r>
    </w:p>
    <w:p w14:paraId="519A4238" w14:textId="77777777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6DCF0979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1507CAB" w14:textId="77777777" w:rsidR="5E302461" w:rsidRDefault="5E302461" w:rsidP="5E302461">
            <w:pPr>
              <w:pStyle w:val="af"/>
            </w:pPr>
            <w:r w:rsidRPr="5E302461">
              <w:t>설명</w:t>
            </w:r>
          </w:p>
        </w:tc>
        <w:tc>
          <w:tcPr>
            <w:tcW w:w="6802" w:type="dxa"/>
            <w:gridSpan w:val="2"/>
          </w:tcPr>
          <w:p w14:paraId="57CE202F" w14:textId="21C75482" w:rsidR="5E302461" w:rsidRDefault="5E302461" w:rsidP="5E302461">
            <w:pPr>
              <w:spacing w:line="259" w:lineRule="auto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목록에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등록된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마감일과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우선순위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내용을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편집한다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57E4008F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9543168" w14:textId="77777777" w:rsidR="5E302461" w:rsidRDefault="5E302461" w:rsidP="5E302461">
            <w:pPr>
              <w:pStyle w:val="af"/>
            </w:pPr>
            <w:r w:rsidRPr="5E302461">
              <w:t xml:space="preserve">관련 </w:t>
            </w:r>
            <w:proofErr w:type="spellStart"/>
            <w:r w:rsidRPr="5E302461"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0C64E817" w14:textId="1256D78A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4E31550A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F808C4B" w14:textId="77777777" w:rsidR="5E302461" w:rsidRDefault="5E302461" w:rsidP="5E302461">
            <w:pPr>
              <w:pStyle w:val="af"/>
            </w:pPr>
            <w:r w:rsidRPr="5E302461">
              <w:t>사전 조건</w:t>
            </w:r>
          </w:p>
        </w:tc>
        <w:tc>
          <w:tcPr>
            <w:tcW w:w="6802" w:type="dxa"/>
            <w:gridSpan w:val="2"/>
          </w:tcPr>
          <w:p w14:paraId="7F313D17" w14:textId="19DD15FC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등록된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있다</w:t>
            </w:r>
            <w:r w:rsidRPr="5E302461">
              <w:rPr>
                <w:rStyle w:val="ae"/>
                <w:color w:val="auto"/>
              </w:rPr>
              <w:t xml:space="preserve">, </w:t>
            </w:r>
            <w:r w:rsidRPr="5E302461">
              <w:rPr>
                <w:rStyle w:val="ae"/>
                <w:color w:val="auto"/>
              </w:rPr>
              <w:t>작업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보기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페이지로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이동한다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20819A05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F4C25B3" w14:textId="77777777" w:rsidR="5E302461" w:rsidRDefault="5E302461" w:rsidP="5E302461">
            <w:pPr>
              <w:pStyle w:val="af"/>
            </w:pPr>
            <w:r w:rsidRPr="5E302461">
              <w:t>사후 조건</w:t>
            </w:r>
          </w:p>
        </w:tc>
        <w:tc>
          <w:tcPr>
            <w:tcW w:w="6802" w:type="dxa"/>
            <w:gridSpan w:val="2"/>
          </w:tcPr>
          <w:p w14:paraId="287AE047" w14:textId="31194014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작업의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마감일과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우선순위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내용이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편집된다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4F131C9C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157F0A8" w14:textId="77777777" w:rsidR="5E302461" w:rsidRDefault="5E302461" w:rsidP="5E302461">
            <w:pPr>
              <w:pStyle w:val="af"/>
            </w:pPr>
            <w:r w:rsidRPr="5E302461">
              <w:t>기본 흐름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63C4CC5E" w14:textId="7777777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39292A4A" w14:textId="740AA657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조회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버튼을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눌러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보기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페이지로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이동한다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2DD9F587" w14:textId="77777777" w:rsidTr="4B1542EF">
        <w:trPr>
          <w:trHeight w:val="300"/>
        </w:trPr>
        <w:tc>
          <w:tcPr>
            <w:tcW w:w="1514" w:type="dxa"/>
            <w:vMerge/>
          </w:tcPr>
          <w:p w14:paraId="0BB08518" w14:textId="77777777" w:rsidR="004D58B6" w:rsidRDefault="004D58B6"/>
        </w:tc>
        <w:tc>
          <w:tcPr>
            <w:tcW w:w="930" w:type="dxa"/>
            <w:shd w:val="clear" w:color="auto" w:fill="auto"/>
            <w:vAlign w:val="center"/>
          </w:tcPr>
          <w:p w14:paraId="437927E7" w14:textId="17556B4D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6682D07E" w14:textId="0B061566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편집할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편집버튼을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눌러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편집한다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63D7EF91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0422306" w14:textId="77777777" w:rsidR="5E302461" w:rsidRDefault="5E302461" w:rsidP="5E302461">
            <w:pPr>
              <w:pStyle w:val="af"/>
            </w:pPr>
            <w:r w:rsidRPr="5E302461">
              <w:t>시나리오</w:t>
            </w:r>
          </w:p>
        </w:tc>
        <w:tc>
          <w:tcPr>
            <w:tcW w:w="930" w:type="dxa"/>
            <w:vAlign w:val="center"/>
          </w:tcPr>
          <w:p w14:paraId="6FF28B82" w14:textId="77777777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40625640" w14:textId="70B85025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</w:p>
        </w:tc>
      </w:tr>
    </w:tbl>
    <w:p w14:paraId="3CBAD0E2" w14:textId="204E920C" w:rsidR="5E302461" w:rsidRDefault="5E302461" w:rsidP="5E302461"/>
    <w:p w14:paraId="6FDEDD54" w14:textId="5776CE1C" w:rsidR="5E302461" w:rsidRDefault="5E302461" w:rsidP="5E302461">
      <w:pPr>
        <w:pStyle w:val="4"/>
        <w:numPr>
          <w:ilvl w:val="0"/>
          <w:numId w:val="8"/>
        </w:numPr>
        <w:spacing w:line="259" w:lineRule="auto"/>
      </w:pPr>
      <w:r w:rsidRPr="5E302461">
        <w:t>UC016: 완료된 작업 보기</w:t>
      </w:r>
    </w:p>
    <w:p w14:paraId="78F09ED5" w14:textId="77777777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4555C8C4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98EE47C" w14:textId="77777777" w:rsidR="5E302461" w:rsidRDefault="5E302461" w:rsidP="5E302461">
            <w:pPr>
              <w:pStyle w:val="af"/>
            </w:pPr>
            <w:r w:rsidRPr="5E302461">
              <w:t>설명</w:t>
            </w:r>
          </w:p>
        </w:tc>
        <w:tc>
          <w:tcPr>
            <w:tcW w:w="6802" w:type="dxa"/>
            <w:gridSpan w:val="2"/>
          </w:tcPr>
          <w:p w14:paraId="4F73022C" w14:textId="1CFC2652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목록에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등록된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작업들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중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완료된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확인한다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46C63596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AEBA512" w14:textId="77777777" w:rsidR="5E302461" w:rsidRDefault="5E302461" w:rsidP="5E302461">
            <w:pPr>
              <w:pStyle w:val="af"/>
            </w:pPr>
            <w:r w:rsidRPr="5E302461">
              <w:t xml:space="preserve">관련 </w:t>
            </w:r>
            <w:proofErr w:type="spellStart"/>
            <w:r w:rsidRPr="5E302461"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694E1457" w14:textId="0AC45EDA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0C287169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6C990AA" w14:textId="77777777" w:rsidR="5E302461" w:rsidRDefault="5E302461" w:rsidP="5E302461">
            <w:pPr>
              <w:pStyle w:val="af"/>
            </w:pPr>
            <w:r w:rsidRPr="5E302461">
              <w:t>사전 조건</w:t>
            </w:r>
          </w:p>
        </w:tc>
        <w:tc>
          <w:tcPr>
            <w:tcW w:w="6802" w:type="dxa"/>
            <w:gridSpan w:val="2"/>
          </w:tcPr>
          <w:p w14:paraId="4EBD32CA" w14:textId="0A59BB47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등록된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있다</w:t>
            </w:r>
            <w:r w:rsidRPr="5E302461">
              <w:rPr>
                <w:rStyle w:val="ae"/>
                <w:color w:val="auto"/>
              </w:rPr>
              <w:t xml:space="preserve">, </w:t>
            </w:r>
            <w:r w:rsidRPr="5E302461">
              <w:rPr>
                <w:rStyle w:val="ae"/>
                <w:color w:val="auto"/>
              </w:rPr>
              <w:t>작업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보기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페이지로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이동한다</w:t>
            </w:r>
            <w:r w:rsidRPr="5E302461">
              <w:rPr>
                <w:rStyle w:val="ae"/>
                <w:color w:val="auto"/>
              </w:rPr>
              <w:t xml:space="preserve">, </w:t>
            </w:r>
            <w:r w:rsidRPr="5E302461">
              <w:rPr>
                <w:rStyle w:val="ae"/>
                <w:color w:val="auto"/>
              </w:rPr>
              <w:t>완료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상태인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있다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4563E9E8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D6FA19B" w14:textId="77777777" w:rsidR="5E302461" w:rsidRDefault="5E302461" w:rsidP="5E302461">
            <w:pPr>
              <w:pStyle w:val="af"/>
            </w:pPr>
            <w:r w:rsidRPr="5E302461">
              <w:t>사후 조건</w:t>
            </w:r>
          </w:p>
        </w:tc>
        <w:tc>
          <w:tcPr>
            <w:tcW w:w="6802" w:type="dxa"/>
            <w:gridSpan w:val="2"/>
          </w:tcPr>
          <w:p w14:paraId="4248B72B" w14:textId="044473DA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완료된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상태인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작업들이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나열된다</w:t>
            </w:r>
            <w:r w:rsidRPr="5E302461">
              <w:rPr>
                <w:rStyle w:val="ae"/>
                <w:color w:val="auto"/>
              </w:rPr>
              <w:t xml:space="preserve">. </w:t>
            </w:r>
          </w:p>
        </w:tc>
      </w:tr>
      <w:tr w:rsidR="5E302461" w14:paraId="56BDD8F4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669551C" w14:textId="77777777" w:rsidR="5E302461" w:rsidRDefault="5E302461" w:rsidP="5E302461">
            <w:pPr>
              <w:pStyle w:val="af"/>
            </w:pPr>
            <w:r w:rsidRPr="5E302461">
              <w:t>기본 흐름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766FFA9F" w14:textId="7777777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72A4AAAD" w14:textId="3845420C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보기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화면으로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이동한다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09EAAA78" w14:textId="77777777" w:rsidTr="4B1542EF">
        <w:trPr>
          <w:trHeight w:val="300"/>
        </w:trPr>
        <w:tc>
          <w:tcPr>
            <w:tcW w:w="1514" w:type="dxa"/>
            <w:vMerge/>
          </w:tcPr>
          <w:p w14:paraId="72E01509" w14:textId="77777777" w:rsidR="004D58B6" w:rsidRDefault="004D58B6"/>
        </w:tc>
        <w:tc>
          <w:tcPr>
            <w:tcW w:w="930" w:type="dxa"/>
            <w:shd w:val="clear" w:color="auto" w:fill="auto"/>
            <w:vAlign w:val="center"/>
          </w:tcPr>
          <w:p w14:paraId="2A6AA16D" w14:textId="03E819FA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0276FB84" w14:textId="08A684D9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완료된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작업들만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조회하기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위해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필터를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“</w:t>
            </w:r>
            <w:r w:rsidRPr="5E302461">
              <w:rPr>
                <w:rStyle w:val="ae"/>
                <w:color w:val="auto"/>
              </w:rPr>
              <w:t>전체</w:t>
            </w:r>
            <w:r w:rsidRPr="5E302461">
              <w:rPr>
                <w:rStyle w:val="ae"/>
                <w:color w:val="auto"/>
              </w:rPr>
              <w:t>”</w:t>
            </w:r>
            <w:r w:rsidRPr="5E302461">
              <w:rPr>
                <w:rStyle w:val="ae"/>
                <w:color w:val="auto"/>
              </w:rPr>
              <w:t>에서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“</w:t>
            </w:r>
            <w:r w:rsidRPr="5E302461">
              <w:rPr>
                <w:rStyle w:val="ae"/>
                <w:color w:val="auto"/>
              </w:rPr>
              <w:t>완료됨</w:t>
            </w:r>
            <w:r w:rsidRPr="5E302461">
              <w:rPr>
                <w:rStyle w:val="ae"/>
                <w:color w:val="auto"/>
              </w:rPr>
              <w:t>”</w:t>
            </w:r>
            <w:proofErr w:type="spellStart"/>
            <w:r w:rsidRPr="5E302461">
              <w:rPr>
                <w:rStyle w:val="ae"/>
                <w:color w:val="auto"/>
              </w:rPr>
              <w:t>으로</w:t>
            </w:r>
            <w:proofErr w:type="spellEnd"/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변경한다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1005FC3D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8E8636D" w14:textId="77777777" w:rsidR="5E302461" w:rsidRDefault="5E302461" w:rsidP="5E302461">
            <w:pPr>
              <w:pStyle w:val="af"/>
            </w:pPr>
            <w:r w:rsidRPr="5E302461">
              <w:t>예외 흐름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78032B67" w14:textId="7777777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5E31C6CD" w14:textId="7AD8B4C4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완료된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없을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경우</w:t>
            </w:r>
          </w:p>
          <w:p w14:paraId="6EDD7BD2" w14:textId="32D6F1E4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-1.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시스템은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사용자에게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완료된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없다는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메시지를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출력한다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3DFADC2B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5648F40" w14:textId="77777777" w:rsidR="5E302461" w:rsidRDefault="5E302461" w:rsidP="5E302461">
            <w:pPr>
              <w:pStyle w:val="af"/>
            </w:pPr>
            <w:r w:rsidRPr="5E302461">
              <w:t>시나리오</w:t>
            </w:r>
          </w:p>
        </w:tc>
        <w:tc>
          <w:tcPr>
            <w:tcW w:w="930" w:type="dxa"/>
            <w:vAlign w:val="center"/>
          </w:tcPr>
          <w:p w14:paraId="02B85938" w14:textId="77777777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06607A89" w14:textId="43FB6EC2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</w:p>
        </w:tc>
      </w:tr>
      <w:tr w:rsidR="5E302461" w14:paraId="3953EC27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68F54312" w14:textId="77777777" w:rsidR="004D58B6" w:rsidRDefault="004D58B6"/>
        </w:tc>
        <w:tc>
          <w:tcPr>
            <w:tcW w:w="930" w:type="dxa"/>
            <w:vAlign w:val="center"/>
          </w:tcPr>
          <w:p w14:paraId="436E3A71" w14:textId="2565A8C8" w:rsidR="5E302461" w:rsidRDefault="5E302461" w:rsidP="5E302461">
            <w:pPr>
              <w:jc w:val="center"/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5064B5D8" w14:textId="2385CFE9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E01</w:t>
            </w:r>
          </w:p>
        </w:tc>
      </w:tr>
    </w:tbl>
    <w:p w14:paraId="3B6F3B05" w14:textId="204E920C" w:rsidR="5E302461" w:rsidRDefault="5E302461" w:rsidP="5E302461"/>
    <w:p w14:paraId="3825EB0A" w14:textId="0749F086" w:rsidR="5E302461" w:rsidRDefault="4B1542EF" w:rsidP="5E302461">
      <w:pPr>
        <w:pStyle w:val="4"/>
        <w:numPr>
          <w:ilvl w:val="0"/>
          <w:numId w:val="8"/>
        </w:numPr>
        <w:spacing w:line="259" w:lineRule="auto"/>
      </w:pPr>
      <w:r w:rsidRPr="4B1542EF">
        <w:t>UC017: 작업 정렬 기능</w:t>
      </w:r>
    </w:p>
    <w:p w14:paraId="1391C7DC" w14:textId="7BAA5176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521DA2B0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0A91E87" w14:textId="77777777" w:rsidR="5E302461" w:rsidRDefault="5E302461" w:rsidP="5E302461">
            <w:pPr>
              <w:pStyle w:val="af"/>
            </w:pPr>
            <w:r w:rsidRPr="5E302461">
              <w:t>설명</w:t>
            </w:r>
          </w:p>
        </w:tc>
        <w:tc>
          <w:tcPr>
            <w:tcW w:w="6802" w:type="dxa"/>
            <w:gridSpan w:val="2"/>
          </w:tcPr>
          <w:p w14:paraId="17103338" w14:textId="4ECB2422" w:rsidR="5E302461" w:rsidRDefault="5E302461" w:rsidP="5E302461">
            <w:pPr>
              <w:jc w:val="left"/>
              <w:rPr>
                <w:rFonts w:ascii="돋움" w:eastAsia="돋움" w:hAnsi="돋움"/>
              </w:rPr>
            </w:pPr>
            <w:r w:rsidRPr="5E302461">
              <w:rPr>
                <w:rFonts w:ascii="돋움" w:eastAsia="돋움" w:hAnsi="돋움"/>
              </w:rPr>
              <w:t>마감일 또는 우선순위에 따라 작업을 정렬한다.</w:t>
            </w:r>
          </w:p>
        </w:tc>
      </w:tr>
      <w:tr w:rsidR="5E302461" w14:paraId="6BED8EEE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1C59F37" w14:textId="77777777" w:rsidR="5E302461" w:rsidRDefault="5E302461" w:rsidP="5E302461">
            <w:pPr>
              <w:pStyle w:val="af"/>
            </w:pPr>
            <w:r w:rsidRPr="5E302461">
              <w:t xml:space="preserve">관련 </w:t>
            </w:r>
            <w:proofErr w:type="spellStart"/>
            <w:r w:rsidRPr="5E302461"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77FBA881" w14:textId="1C646749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4DF374FD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6428751" w14:textId="77777777" w:rsidR="5E302461" w:rsidRDefault="5E302461" w:rsidP="5E302461">
            <w:pPr>
              <w:pStyle w:val="af"/>
            </w:pPr>
            <w:r w:rsidRPr="5E302461">
              <w:t>사전 조건</w:t>
            </w:r>
          </w:p>
        </w:tc>
        <w:tc>
          <w:tcPr>
            <w:tcW w:w="6802" w:type="dxa"/>
            <w:gridSpan w:val="2"/>
          </w:tcPr>
          <w:p w14:paraId="11B4360F" w14:textId="2CB4E773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등록된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있다</w:t>
            </w:r>
            <w:r w:rsidRPr="5E302461">
              <w:rPr>
                <w:rStyle w:val="ae"/>
                <w:color w:val="auto"/>
              </w:rPr>
              <w:t xml:space="preserve">. </w:t>
            </w:r>
            <w:r w:rsidRPr="5E302461">
              <w:rPr>
                <w:rStyle w:val="ae"/>
                <w:color w:val="auto"/>
              </w:rPr>
              <w:t>작업에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마감일과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우선순위가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등록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되어있다</w:t>
            </w:r>
            <w:r w:rsidRPr="5E302461">
              <w:rPr>
                <w:rStyle w:val="ae"/>
                <w:color w:val="auto"/>
              </w:rPr>
              <w:t xml:space="preserve">, </w:t>
            </w:r>
            <w:r w:rsidRPr="5E302461">
              <w:rPr>
                <w:rStyle w:val="ae"/>
                <w:color w:val="auto"/>
              </w:rPr>
              <w:t>작업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보기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페이지로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이동한다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7448D145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35CA824" w14:textId="77777777" w:rsidR="5E302461" w:rsidRDefault="5E302461" w:rsidP="5E302461">
            <w:pPr>
              <w:pStyle w:val="af"/>
            </w:pPr>
            <w:r w:rsidRPr="5E302461">
              <w:t>사후 조건</w:t>
            </w:r>
          </w:p>
        </w:tc>
        <w:tc>
          <w:tcPr>
            <w:tcW w:w="6802" w:type="dxa"/>
            <w:gridSpan w:val="2"/>
          </w:tcPr>
          <w:p w14:paraId="3C58C98C" w14:textId="0AE9622E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마감일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또는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우선순위에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따라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정렬된다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50672A1A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927C124" w14:textId="77777777" w:rsidR="5E302461" w:rsidRDefault="5E302461" w:rsidP="5E302461">
            <w:pPr>
              <w:pStyle w:val="af"/>
            </w:pPr>
            <w:r w:rsidRPr="5E302461"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2E142E8F" w14:textId="7777777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7A250785" w14:textId="1D50CAEB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보기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화면으로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이동한다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70AB13A9" w14:textId="77777777" w:rsidTr="4B1542EF">
        <w:trPr>
          <w:trHeight w:val="300"/>
        </w:trPr>
        <w:tc>
          <w:tcPr>
            <w:tcW w:w="1514" w:type="dxa"/>
            <w:vMerge/>
          </w:tcPr>
          <w:p w14:paraId="7188E9D9" w14:textId="77777777" w:rsidR="004D58B6" w:rsidRDefault="004D58B6"/>
        </w:tc>
        <w:tc>
          <w:tcPr>
            <w:tcW w:w="930" w:type="dxa"/>
            <w:shd w:val="clear" w:color="auto" w:fill="auto"/>
          </w:tcPr>
          <w:p w14:paraId="2D7F02E4" w14:textId="4432B4AD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7BB326E6" w14:textId="768F0509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정렬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버튼을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눌러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마감일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또는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우선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순위에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따라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정렬시킨다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48EA40A9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5B9661A" w14:textId="77777777" w:rsidR="5E302461" w:rsidRDefault="5E302461" w:rsidP="5E302461">
            <w:pPr>
              <w:pStyle w:val="af"/>
            </w:pPr>
            <w:r w:rsidRPr="5E302461"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41C361DD" w14:textId="7777777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029F2866" w14:textId="168E2A07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마감일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또는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우선순위가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등록되지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않은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있을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경우</w:t>
            </w:r>
          </w:p>
          <w:p w14:paraId="5488E26F" w14:textId="64DAE42C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-1.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마감일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또는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우선순위가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등록되지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않은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가장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후순위로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정렬한다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591E4E07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124907E" w14:textId="77777777" w:rsidR="5E302461" w:rsidRDefault="5E302461" w:rsidP="5E302461">
            <w:pPr>
              <w:pStyle w:val="af"/>
            </w:pPr>
            <w:r w:rsidRPr="5E302461">
              <w:t>시나리오</w:t>
            </w:r>
          </w:p>
        </w:tc>
        <w:tc>
          <w:tcPr>
            <w:tcW w:w="930" w:type="dxa"/>
          </w:tcPr>
          <w:p w14:paraId="370227FD" w14:textId="77777777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21B8A5F4" w14:textId="41C35EDA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B02</w:t>
            </w:r>
          </w:p>
        </w:tc>
      </w:tr>
      <w:tr w:rsidR="5E302461" w14:paraId="622D6D4B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6F1BB702" w14:textId="77777777" w:rsidR="004D58B6" w:rsidRDefault="004D58B6"/>
        </w:tc>
        <w:tc>
          <w:tcPr>
            <w:tcW w:w="930" w:type="dxa"/>
          </w:tcPr>
          <w:p w14:paraId="7F4C110C" w14:textId="52ACCEB0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1C1184FA" w14:textId="7984106A" w:rsidR="5E302461" w:rsidRDefault="5E302461" w:rsidP="5E302461">
            <w:pPr>
              <w:spacing w:line="259" w:lineRule="auto"/>
              <w:rPr>
                <w:rFonts w:eastAsia="바탕" w:hAnsi="바탕" w:cs="바탕"/>
                <w:sz w:val="19"/>
                <w:szCs w:val="19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rFonts w:eastAsia="바탕" w:hAnsi="바탕" w:cs="바탕"/>
                <w:color w:val="000000" w:themeColor="text1"/>
                <w:sz w:val="19"/>
                <w:szCs w:val="19"/>
              </w:rPr>
              <w:t>→B02→E01</w:t>
            </w:r>
          </w:p>
        </w:tc>
      </w:tr>
    </w:tbl>
    <w:p w14:paraId="6AC4E6BC" w14:textId="5815714A" w:rsidR="4B1542EF" w:rsidRDefault="4B1542EF" w:rsidP="4B1542EF">
      <w:pPr>
        <w:pStyle w:val="4"/>
        <w:numPr>
          <w:ilvl w:val="3"/>
          <w:numId w:val="0"/>
        </w:numPr>
        <w:spacing w:line="259" w:lineRule="auto"/>
      </w:pPr>
    </w:p>
    <w:p w14:paraId="0AD44831" w14:textId="6932B945" w:rsidR="4B1542EF" w:rsidRDefault="4B1542EF" w:rsidP="4B1542EF">
      <w:pPr>
        <w:pStyle w:val="4"/>
        <w:numPr>
          <w:ilvl w:val="0"/>
          <w:numId w:val="8"/>
        </w:numPr>
        <w:spacing w:line="259" w:lineRule="auto"/>
      </w:pPr>
      <w:r w:rsidRPr="4B1542EF">
        <w:t>UC018: 할 일 정렬 기능</w:t>
      </w:r>
    </w:p>
    <w:p w14:paraId="405C26FC" w14:textId="7BAA5176" w:rsidR="4B1542EF" w:rsidRDefault="4B1542EF" w:rsidP="4B1542E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4B1542EF" w14:paraId="1839FBCD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C54B3BC" w14:textId="77777777" w:rsidR="4B1542EF" w:rsidRDefault="4B1542EF" w:rsidP="4B1542EF">
            <w:pPr>
              <w:pStyle w:val="af"/>
            </w:pPr>
            <w:r w:rsidRPr="4B1542EF">
              <w:lastRenderedPageBreak/>
              <w:t>설명</w:t>
            </w:r>
          </w:p>
        </w:tc>
        <w:tc>
          <w:tcPr>
            <w:tcW w:w="6802" w:type="dxa"/>
            <w:gridSpan w:val="2"/>
          </w:tcPr>
          <w:p w14:paraId="20702128" w14:textId="5CAAAF78" w:rsidR="4B1542EF" w:rsidRDefault="4B1542EF" w:rsidP="4B1542EF">
            <w:pPr>
              <w:jc w:val="left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마감일 또는 우선순위에 따라 할 일을 정렬한다.</w:t>
            </w:r>
          </w:p>
        </w:tc>
      </w:tr>
      <w:tr w:rsidR="4B1542EF" w14:paraId="36F0E4D3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5239B4D" w14:textId="77777777" w:rsidR="4B1542EF" w:rsidRDefault="4B1542EF" w:rsidP="4B1542EF">
            <w:pPr>
              <w:pStyle w:val="af"/>
            </w:pPr>
            <w:r w:rsidRPr="4B1542EF">
              <w:t xml:space="preserve">관련 </w:t>
            </w:r>
            <w:proofErr w:type="spellStart"/>
            <w:r w:rsidRPr="4B1542EF"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D000EA3" w14:textId="3C4837D6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4B1542EF" w14:paraId="57065DA6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FE757F0" w14:textId="77777777" w:rsidR="4B1542EF" w:rsidRDefault="4B1542EF" w:rsidP="4B1542EF">
            <w:pPr>
              <w:pStyle w:val="af"/>
            </w:pPr>
            <w:r w:rsidRPr="4B1542EF">
              <w:t>사전 조건</w:t>
            </w:r>
          </w:p>
        </w:tc>
        <w:tc>
          <w:tcPr>
            <w:tcW w:w="6802" w:type="dxa"/>
            <w:gridSpan w:val="2"/>
          </w:tcPr>
          <w:p w14:paraId="4FFBC99B" w14:textId="57C70C0A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등록된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있다</w:t>
            </w:r>
            <w:r w:rsidRPr="4B1542EF">
              <w:rPr>
                <w:rStyle w:val="ae"/>
                <w:color w:val="auto"/>
              </w:rPr>
              <w:t xml:space="preserve">. </w:t>
            </w: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마감일과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우선순위가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등록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되어있다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보기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페이지로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이동한다</w:t>
            </w:r>
            <w:r w:rsidRPr="4B1542EF">
              <w:rPr>
                <w:rStyle w:val="ae"/>
                <w:color w:val="auto"/>
              </w:rPr>
              <w:t>.</w:t>
            </w:r>
          </w:p>
        </w:tc>
      </w:tr>
      <w:tr w:rsidR="4B1542EF" w14:paraId="4D618F3C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B54EC41" w14:textId="77777777" w:rsidR="4B1542EF" w:rsidRDefault="4B1542EF" w:rsidP="4B1542EF">
            <w:pPr>
              <w:pStyle w:val="af"/>
            </w:pPr>
            <w:r w:rsidRPr="4B1542EF">
              <w:t>사후 조건</w:t>
            </w:r>
          </w:p>
        </w:tc>
        <w:tc>
          <w:tcPr>
            <w:tcW w:w="6802" w:type="dxa"/>
            <w:gridSpan w:val="2"/>
          </w:tcPr>
          <w:p w14:paraId="7DCC0F7F" w14:textId="7F3AF7FF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마감일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또는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우선순위에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따라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정렬된다</w:t>
            </w:r>
            <w:r w:rsidRPr="4B1542EF">
              <w:rPr>
                <w:rStyle w:val="ae"/>
                <w:color w:val="auto"/>
              </w:rPr>
              <w:t>.</w:t>
            </w:r>
          </w:p>
        </w:tc>
      </w:tr>
      <w:tr w:rsidR="4B1542EF" w14:paraId="64D8E13B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3783714" w14:textId="77777777" w:rsidR="4B1542EF" w:rsidRDefault="4B1542EF" w:rsidP="4B1542EF">
            <w:pPr>
              <w:pStyle w:val="af"/>
            </w:pPr>
            <w:r w:rsidRPr="4B1542EF"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38E668EF" w14:textId="77777777" w:rsidR="4B1542EF" w:rsidRDefault="4B1542EF" w:rsidP="4B1542E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44B04411" w14:textId="51FB2FD6" w:rsidR="4B1542EF" w:rsidRDefault="4B1542EF" w:rsidP="4B1542E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사용자는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보기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화면으로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이동한다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4B1542EF" w14:paraId="396C762B" w14:textId="77777777" w:rsidTr="4B1542EF">
        <w:trPr>
          <w:trHeight w:val="300"/>
        </w:trPr>
        <w:tc>
          <w:tcPr>
            <w:tcW w:w="1514" w:type="dxa"/>
            <w:vMerge/>
          </w:tcPr>
          <w:p w14:paraId="3898CD00" w14:textId="77777777" w:rsidR="004D58B6" w:rsidRDefault="004D58B6"/>
        </w:tc>
        <w:tc>
          <w:tcPr>
            <w:tcW w:w="930" w:type="dxa"/>
            <w:shd w:val="clear" w:color="auto" w:fill="auto"/>
          </w:tcPr>
          <w:p w14:paraId="321D58D2" w14:textId="4432B4AD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10408135" w14:textId="3B1CC6BC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사용자가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정렬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버튼을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눌러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마감일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또는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우선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순위에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따라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정렬시킨다</w:t>
            </w:r>
            <w:r w:rsidRPr="4B1542EF">
              <w:rPr>
                <w:rStyle w:val="ae"/>
                <w:color w:val="auto"/>
              </w:rPr>
              <w:t>.</w:t>
            </w:r>
          </w:p>
        </w:tc>
      </w:tr>
      <w:tr w:rsidR="4B1542EF" w14:paraId="7C67BE2E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0625A6B" w14:textId="77777777" w:rsidR="4B1542EF" w:rsidRDefault="4B1542EF" w:rsidP="4B1542EF">
            <w:pPr>
              <w:pStyle w:val="af"/>
            </w:pPr>
            <w:r w:rsidRPr="4B1542EF"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3B9C36AC" w14:textId="77777777" w:rsidR="4B1542EF" w:rsidRDefault="4B1542EF" w:rsidP="4B1542E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E7A103C" w14:textId="7F01A67C" w:rsidR="4B1542EF" w:rsidRDefault="4B1542EF" w:rsidP="4B1542E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마감일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또는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우선순위가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등록되지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않은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일이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있을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경우</w:t>
            </w:r>
          </w:p>
          <w:p w14:paraId="32851CBF" w14:textId="41FBFE2C" w:rsidR="4B1542EF" w:rsidRDefault="4B1542EF" w:rsidP="4B1542E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-1.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마감일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또는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우선순위가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등록되지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않은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일을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가장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후순위로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정렬한다</w:t>
            </w:r>
            <w:r w:rsidRPr="4B1542EF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4B1542EF" w14:paraId="620680D4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7D8E91B" w14:textId="77777777" w:rsidR="4B1542EF" w:rsidRDefault="4B1542EF" w:rsidP="4B1542EF">
            <w:pPr>
              <w:pStyle w:val="af"/>
            </w:pPr>
            <w:r w:rsidRPr="4B1542EF">
              <w:t>시나리오</w:t>
            </w:r>
          </w:p>
        </w:tc>
        <w:tc>
          <w:tcPr>
            <w:tcW w:w="930" w:type="dxa"/>
          </w:tcPr>
          <w:p w14:paraId="1DBB6AF9" w14:textId="77777777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7E01FACF" w14:textId="41C35EDA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B01</w:t>
            </w:r>
            <w:r w:rsidRPr="4B1542EF">
              <w:rPr>
                <w:rStyle w:val="ae"/>
                <w:color w:val="auto"/>
              </w:rPr>
              <w:t>→</w:t>
            </w:r>
            <w:r w:rsidRPr="4B1542EF">
              <w:rPr>
                <w:rStyle w:val="ae"/>
                <w:color w:val="auto"/>
              </w:rPr>
              <w:t>B02</w:t>
            </w:r>
          </w:p>
        </w:tc>
      </w:tr>
      <w:tr w:rsidR="4B1542EF" w14:paraId="36179AF9" w14:textId="77777777" w:rsidTr="4B1542EF">
        <w:trPr>
          <w:trHeight w:val="300"/>
        </w:trPr>
        <w:tc>
          <w:tcPr>
            <w:tcW w:w="1514" w:type="dxa"/>
            <w:vMerge/>
          </w:tcPr>
          <w:p w14:paraId="7BDECBE5" w14:textId="77777777" w:rsidR="004D58B6" w:rsidRDefault="004D58B6"/>
        </w:tc>
        <w:tc>
          <w:tcPr>
            <w:tcW w:w="930" w:type="dxa"/>
          </w:tcPr>
          <w:p w14:paraId="558697B7" w14:textId="52ACCEB0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75D83C24" w14:textId="7984106A" w:rsidR="4B1542EF" w:rsidRDefault="4B1542EF" w:rsidP="4B1542EF">
            <w:pPr>
              <w:spacing w:line="259" w:lineRule="auto"/>
              <w:rPr>
                <w:rFonts w:eastAsia="바탕" w:hAnsi="바탕" w:cs="바탕"/>
                <w:sz w:val="19"/>
                <w:szCs w:val="19"/>
              </w:rPr>
            </w:pPr>
            <w:r w:rsidRPr="4B1542EF">
              <w:rPr>
                <w:rStyle w:val="ae"/>
                <w:color w:val="auto"/>
              </w:rPr>
              <w:t>B01</w:t>
            </w:r>
            <w:r w:rsidRPr="4B1542EF">
              <w:rPr>
                <w:rStyle w:val="ae"/>
                <w:rFonts w:eastAsia="바탕" w:hAnsi="바탕" w:cs="바탕"/>
                <w:color w:val="000000" w:themeColor="text1"/>
                <w:sz w:val="19"/>
                <w:szCs w:val="19"/>
              </w:rPr>
              <w:t>→B02→E01</w:t>
            </w:r>
          </w:p>
        </w:tc>
      </w:tr>
    </w:tbl>
    <w:p w14:paraId="43090FB2" w14:textId="70AC9BB6" w:rsidR="4B1542EF" w:rsidRDefault="4B1542EF" w:rsidP="4B1542EF"/>
    <w:p w14:paraId="3CD9ADF3" w14:textId="53DB281D" w:rsidR="5E302461" w:rsidRDefault="4B1542EF" w:rsidP="5E302461">
      <w:pPr>
        <w:pStyle w:val="4"/>
        <w:numPr>
          <w:ilvl w:val="0"/>
          <w:numId w:val="8"/>
        </w:numPr>
        <w:spacing w:line="259" w:lineRule="auto"/>
      </w:pPr>
      <w:r w:rsidRPr="4B1542EF">
        <w:t>UC019: 미리 알림 설정</w:t>
      </w:r>
    </w:p>
    <w:p w14:paraId="143A0FBA" w14:textId="77777777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22F0214A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E15BC22" w14:textId="77777777" w:rsidR="5E302461" w:rsidRDefault="5E302461" w:rsidP="5E302461">
            <w:pPr>
              <w:pStyle w:val="af"/>
            </w:pPr>
            <w:r w:rsidRPr="5E302461">
              <w:t>설명</w:t>
            </w:r>
          </w:p>
        </w:tc>
        <w:tc>
          <w:tcPr>
            <w:tcW w:w="6802" w:type="dxa"/>
            <w:gridSpan w:val="2"/>
          </w:tcPr>
          <w:p w14:paraId="5EDED23A" w14:textId="6D6238F6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1</w:t>
            </w:r>
            <w:r w:rsidRPr="5E302461">
              <w:rPr>
                <w:rStyle w:val="ae"/>
                <w:color w:val="auto"/>
              </w:rPr>
              <w:t>시간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전에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대한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알림을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미리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보낸다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5B2F3FA8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D40250E" w14:textId="77777777" w:rsidR="5E302461" w:rsidRDefault="5E302461" w:rsidP="5E302461">
            <w:pPr>
              <w:pStyle w:val="af"/>
            </w:pPr>
            <w:r w:rsidRPr="5E302461">
              <w:t xml:space="preserve">관련 </w:t>
            </w:r>
            <w:proofErr w:type="spellStart"/>
            <w:r w:rsidRPr="5E302461"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6D60CD43" w14:textId="5FBA322C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1EC19BD5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593CD78" w14:textId="77777777" w:rsidR="5E302461" w:rsidRDefault="5E302461" w:rsidP="5E302461">
            <w:pPr>
              <w:pStyle w:val="af"/>
            </w:pPr>
            <w:r w:rsidRPr="5E302461">
              <w:t>사전 조건</w:t>
            </w:r>
          </w:p>
        </w:tc>
        <w:tc>
          <w:tcPr>
            <w:tcW w:w="6802" w:type="dxa"/>
            <w:gridSpan w:val="2"/>
          </w:tcPr>
          <w:p w14:paraId="0E5988ED" w14:textId="0446819D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등록된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있다</w:t>
            </w:r>
            <w:r w:rsidRPr="5E302461">
              <w:rPr>
                <w:rStyle w:val="ae"/>
                <w:color w:val="auto"/>
              </w:rPr>
              <w:t xml:space="preserve">. </w:t>
            </w:r>
            <w:r w:rsidRPr="5E302461">
              <w:rPr>
                <w:rStyle w:val="ae"/>
                <w:color w:val="auto"/>
              </w:rPr>
              <w:t>작업에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마감일시가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등록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되어있다</w:t>
            </w:r>
            <w:r w:rsidRPr="5E302461">
              <w:rPr>
                <w:rStyle w:val="ae"/>
                <w:color w:val="auto"/>
              </w:rPr>
              <w:t xml:space="preserve">. </w:t>
            </w: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이메일이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등록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되어있다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663BEB8E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03513D5" w14:textId="77777777" w:rsidR="5E302461" w:rsidRDefault="5E302461" w:rsidP="5E302461">
            <w:pPr>
              <w:pStyle w:val="af"/>
            </w:pPr>
            <w:r w:rsidRPr="5E302461">
              <w:t>사후 조건</w:t>
            </w:r>
          </w:p>
        </w:tc>
        <w:tc>
          <w:tcPr>
            <w:tcW w:w="6802" w:type="dxa"/>
            <w:gridSpan w:val="2"/>
          </w:tcPr>
          <w:p w14:paraId="6182B3F5" w14:textId="1DA48D61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등록된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마감일시</w:t>
            </w:r>
            <w:r w:rsidRPr="5E302461">
              <w:rPr>
                <w:rStyle w:val="ae"/>
                <w:color w:val="auto"/>
              </w:rPr>
              <w:t xml:space="preserve"> 1</w:t>
            </w:r>
            <w:r w:rsidRPr="5E302461">
              <w:rPr>
                <w:rStyle w:val="ae"/>
                <w:color w:val="auto"/>
              </w:rPr>
              <w:t>시간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전에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등록된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이메일에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알림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메일을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전송한다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52095413" w14:textId="77777777" w:rsidTr="4B1542EF">
        <w:trPr>
          <w:trHeight w:val="585"/>
        </w:trPr>
        <w:tc>
          <w:tcPr>
            <w:tcW w:w="1514" w:type="dxa"/>
            <w:shd w:val="clear" w:color="auto" w:fill="CCCCCC"/>
            <w:vAlign w:val="center"/>
          </w:tcPr>
          <w:p w14:paraId="41BFEACE" w14:textId="77777777" w:rsidR="5E302461" w:rsidRDefault="5E302461" w:rsidP="5E302461">
            <w:pPr>
              <w:pStyle w:val="af"/>
            </w:pPr>
            <w:r w:rsidRPr="5E302461"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11E2144F" w14:textId="2C91F811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0AA4A263" w14:textId="5DAC1E6C" w:rsidR="5E302461" w:rsidRDefault="5E302461" w:rsidP="5E302461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시스템이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작업의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마감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한시간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전에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등록된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사용자의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이메일에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알림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메일을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발송한다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1C8D4F88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DA62E45" w14:textId="77777777" w:rsidR="5E302461" w:rsidRDefault="5E302461" w:rsidP="5E302461">
            <w:pPr>
              <w:pStyle w:val="af"/>
            </w:pPr>
            <w:r w:rsidRPr="5E302461"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7B49B26E" w14:textId="7777777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26193E0F" w14:textId="4D7F2C55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등록된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이메일이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없을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경우</w:t>
            </w:r>
          </w:p>
          <w:p w14:paraId="0B4DC38D" w14:textId="335FFBF8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-1.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사용자에게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알림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메일을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보내지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않는다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7DA69582" w14:textId="77777777" w:rsidTr="4B1542EF">
        <w:trPr>
          <w:trHeight w:val="300"/>
        </w:trPr>
        <w:tc>
          <w:tcPr>
            <w:tcW w:w="1514" w:type="dxa"/>
            <w:vMerge/>
          </w:tcPr>
          <w:p w14:paraId="423F72DE" w14:textId="77777777" w:rsidR="004D58B6" w:rsidRDefault="004D58B6"/>
        </w:tc>
        <w:tc>
          <w:tcPr>
            <w:tcW w:w="930" w:type="dxa"/>
            <w:shd w:val="clear" w:color="auto" w:fill="auto"/>
          </w:tcPr>
          <w:p w14:paraId="708629DA" w14:textId="3493C625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E02</w:t>
            </w:r>
          </w:p>
        </w:tc>
        <w:tc>
          <w:tcPr>
            <w:tcW w:w="5872" w:type="dxa"/>
            <w:shd w:val="clear" w:color="auto" w:fill="auto"/>
          </w:tcPr>
          <w:p w14:paraId="46399C95" w14:textId="6DC06B06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작업에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마감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일시가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등록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되어있지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않을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경우</w:t>
            </w:r>
          </w:p>
          <w:p w14:paraId="7FE9A84D" w14:textId="7A3C2B3B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 xml:space="preserve">  -1. </w:t>
            </w:r>
            <w:r w:rsidRPr="5E302461">
              <w:rPr>
                <w:rStyle w:val="ae"/>
                <w:color w:val="auto"/>
              </w:rPr>
              <w:t>사용자에게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알림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메일을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보내지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않는다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5888836F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F88C908" w14:textId="77777777" w:rsidR="5E302461" w:rsidRDefault="5E302461" w:rsidP="5E302461">
            <w:pPr>
              <w:pStyle w:val="af"/>
            </w:pPr>
            <w:r w:rsidRPr="5E302461">
              <w:t>시나리오</w:t>
            </w:r>
          </w:p>
        </w:tc>
        <w:tc>
          <w:tcPr>
            <w:tcW w:w="930" w:type="dxa"/>
          </w:tcPr>
          <w:p w14:paraId="3A03AACE" w14:textId="77777777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2F4A113F" w14:textId="219F3DE8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E01</w:t>
            </w:r>
          </w:p>
        </w:tc>
      </w:tr>
      <w:tr w:rsidR="5E302461" w14:paraId="567AEADA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153D54B2" w14:textId="77777777" w:rsidR="004D58B6" w:rsidRDefault="004D58B6"/>
        </w:tc>
        <w:tc>
          <w:tcPr>
            <w:tcW w:w="930" w:type="dxa"/>
          </w:tcPr>
          <w:p w14:paraId="4C6D7850" w14:textId="622C16D4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56FCB95C" w14:textId="562679CF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color w:val="auto"/>
              </w:rPr>
              <w:t>→</w:t>
            </w:r>
            <w:r w:rsidRPr="5E302461">
              <w:rPr>
                <w:rStyle w:val="ae"/>
                <w:color w:val="auto"/>
              </w:rPr>
              <w:t>E02</w:t>
            </w:r>
          </w:p>
        </w:tc>
      </w:tr>
    </w:tbl>
    <w:p w14:paraId="3B36049A" w14:textId="204E920C" w:rsidR="5E302461" w:rsidRDefault="5E302461" w:rsidP="5E302461"/>
    <w:p w14:paraId="48A2098D" w14:textId="6D3894EF" w:rsidR="5E302461" w:rsidRDefault="4B1542EF" w:rsidP="5E302461">
      <w:pPr>
        <w:pStyle w:val="4"/>
        <w:numPr>
          <w:ilvl w:val="0"/>
          <w:numId w:val="8"/>
        </w:numPr>
        <w:spacing w:line="259" w:lineRule="auto"/>
      </w:pPr>
      <w:r w:rsidRPr="4B1542EF">
        <w:t>UC020: 작업 메모 기능</w:t>
      </w:r>
    </w:p>
    <w:p w14:paraId="0023146D" w14:textId="77777777" w:rsidR="5E302461" w:rsidRDefault="5E302461" w:rsidP="5E30246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5E302461" w14:paraId="403B97F7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15A16CB" w14:textId="77777777" w:rsidR="5E302461" w:rsidRDefault="5E302461" w:rsidP="5E302461">
            <w:pPr>
              <w:pStyle w:val="af"/>
            </w:pPr>
            <w:r w:rsidRPr="5E302461">
              <w:t>설명</w:t>
            </w:r>
          </w:p>
        </w:tc>
        <w:tc>
          <w:tcPr>
            <w:tcW w:w="6802" w:type="dxa"/>
            <w:gridSpan w:val="2"/>
          </w:tcPr>
          <w:p w14:paraId="06BB0177" w14:textId="10EE6396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사용자의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및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목록에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메모를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추가한다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6BF6B91D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00C44B2" w14:textId="77777777" w:rsidR="5E302461" w:rsidRDefault="5E302461" w:rsidP="5E302461">
            <w:pPr>
              <w:pStyle w:val="af"/>
            </w:pPr>
            <w:r w:rsidRPr="5E302461">
              <w:t xml:space="preserve">관련 </w:t>
            </w:r>
            <w:proofErr w:type="spellStart"/>
            <w:r w:rsidRPr="5E302461"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14:paraId="3A08639D" w14:textId="03C55D86" w:rsidR="5E302461" w:rsidRDefault="4B1542EF" w:rsidP="5E302461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</w:t>
            </w:r>
          </w:p>
        </w:tc>
      </w:tr>
      <w:tr w:rsidR="5E302461" w14:paraId="090D4A09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AC03343" w14:textId="77777777" w:rsidR="5E302461" w:rsidRDefault="5E302461" w:rsidP="5E302461">
            <w:pPr>
              <w:pStyle w:val="af"/>
            </w:pPr>
            <w:r w:rsidRPr="5E302461">
              <w:lastRenderedPageBreak/>
              <w:t>사전 조건</w:t>
            </w:r>
          </w:p>
        </w:tc>
        <w:tc>
          <w:tcPr>
            <w:tcW w:w="6802" w:type="dxa"/>
            <w:gridSpan w:val="2"/>
          </w:tcPr>
          <w:p w14:paraId="2A12E3E0" w14:textId="3E5B768E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등록된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작업이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있다</w:t>
            </w:r>
            <w:r w:rsidRPr="5E302461">
              <w:rPr>
                <w:rStyle w:val="ae"/>
                <w:color w:val="auto"/>
              </w:rPr>
              <w:t xml:space="preserve">. </w:t>
            </w:r>
            <w:r w:rsidRPr="5E302461">
              <w:rPr>
                <w:rStyle w:val="ae"/>
                <w:color w:val="auto"/>
              </w:rPr>
              <w:t>사용자가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또는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보기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페이지로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이동한다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280343EB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A983A20" w14:textId="77777777" w:rsidR="5E302461" w:rsidRDefault="5E302461" w:rsidP="5E302461">
            <w:pPr>
              <w:pStyle w:val="af"/>
            </w:pPr>
            <w:r w:rsidRPr="5E302461">
              <w:t>사후 조건</w:t>
            </w:r>
          </w:p>
        </w:tc>
        <w:tc>
          <w:tcPr>
            <w:tcW w:w="6802" w:type="dxa"/>
            <w:gridSpan w:val="2"/>
          </w:tcPr>
          <w:p w14:paraId="0FA542DA" w14:textId="40670F6E" w:rsidR="5E302461" w:rsidRDefault="5E302461" w:rsidP="5E302461">
            <w:pPr>
              <w:rPr>
                <w:rStyle w:val="ae"/>
                <w:color w:val="auto"/>
              </w:rPr>
            </w:pPr>
          </w:p>
        </w:tc>
      </w:tr>
      <w:tr w:rsidR="5E302461" w14:paraId="2C34DC17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0A8098BD" w14:textId="77777777" w:rsidR="5E302461" w:rsidRDefault="5E302461" w:rsidP="5E302461">
            <w:pPr>
              <w:pStyle w:val="af"/>
            </w:pPr>
            <w:r w:rsidRPr="5E302461"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2D4BB3D7" w14:textId="7777777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3F002A83" w14:textId="7FDF4F87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사용자가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또는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작업에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메모를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추가하기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위해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또는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보기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페이지로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이동한다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17696A96" w14:textId="77777777" w:rsidTr="4B1542EF">
        <w:trPr>
          <w:trHeight w:val="300"/>
        </w:trPr>
        <w:tc>
          <w:tcPr>
            <w:tcW w:w="1514" w:type="dxa"/>
            <w:vMerge/>
          </w:tcPr>
          <w:p w14:paraId="4E4598BF" w14:textId="77777777" w:rsidR="004D58B6" w:rsidRDefault="004D58B6"/>
        </w:tc>
        <w:tc>
          <w:tcPr>
            <w:tcW w:w="930" w:type="dxa"/>
            <w:shd w:val="clear" w:color="auto" w:fill="auto"/>
          </w:tcPr>
          <w:p w14:paraId="24A03707" w14:textId="4F68B5D0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4085E919" w14:textId="5C5C000B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메모를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추가할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작업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또는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할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일의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메모추가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버튼을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눌러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메모를</w:t>
            </w:r>
            <w:r w:rsidRPr="5E302461">
              <w:rPr>
                <w:rStyle w:val="ae"/>
                <w:color w:val="auto"/>
              </w:rPr>
              <w:t xml:space="preserve"> </w:t>
            </w:r>
            <w:r w:rsidRPr="5E302461">
              <w:rPr>
                <w:rStyle w:val="ae"/>
                <w:color w:val="auto"/>
              </w:rPr>
              <w:t>추가한다</w:t>
            </w:r>
            <w:r w:rsidRPr="5E302461">
              <w:rPr>
                <w:rStyle w:val="ae"/>
                <w:color w:val="auto"/>
              </w:rPr>
              <w:t>.</w:t>
            </w:r>
          </w:p>
        </w:tc>
      </w:tr>
      <w:tr w:rsidR="5E302461" w14:paraId="156194FB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FE386C0" w14:textId="77777777" w:rsidR="5E302461" w:rsidRDefault="5E302461" w:rsidP="5E302461">
            <w:pPr>
              <w:pStyle w:val="af"/>
            </w:pPr>
            <w:r w:rsidRPr="5E302461"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0FC96B8D" w14:textId="1AFBE65A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549BE2B3" w14:textId="71AF6E5F" w:rsidR="5E302461" w:rsidRDefault="5E302461" w:rsidP="5E302461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메모추가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버튼을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누른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후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취소할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경우</w:t>
            </w:r>
          </w:p>
          <w:p w14:paraId="0BF685A6" w14:textId="1580382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-1.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또는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작업의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보기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페이지로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이동</w:t>
            </w:r>
          </w:p>
        </w:tc>
      </w:tr>
      <w:tr w:rsidR="5E302461" w14:paraId="628E766F" w14:textId="77777777" w:rsidTr="4B1542EF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CAEF3E3" w14:textId="77777777" w:rsidR="5E302461" w:rsidRDefault="5E302461" w:rsidP="5E302461">
            <w:pPr>
              <w:pStyle w:val="af"/>
            </w:pPr>
            <w:r w:rsidRPr="5E302461"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1BF8F932" w14:textId="77777777" w:rsidR="5E302461" w:rsidRDefault="5E302461" w:rsidP="5E302461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718212D9" w14:textId="7B0FE8FD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등록된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또는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없는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경우</w:t>
            </w:r>
          </w:p>
          <w:p w14:paraId="23BCBF93" w14:textId="76283508" w:rsidR="5E302461" w:rsidRDefault="5E302461" w:rsidP="5E302461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-1.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시스템에서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등록된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또는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작업이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없다는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메세지를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띄운다</w:t>
            </w:r>
            <w:r w:rsidRPr="5E302461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5E302461" w14:paraId="1B17584D" w14:textId="77777777" w:rsidTr="4B1542EF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19A2CFD" w14:textId="77777777" w:rsidR="5E302461" w:rsidRDefault="5E302461" w:rsidP="5E302461">
            <w:pPr>
              <w:pStyle w:val="af"/>
            </w:pPr>
            <w:r w:rsidRPr="5E302461">
              <w:t>시나리오</w:t>
            </w:r>
          </w:p>
        </w:tc>
        <w:tc>
          <w:tcPr>
            <w:tcW w:w="930" w:type="dxa"/>
          </w:tcPr>
          <w:p w14:paraId="287874F9" w14:textId="77777777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5AE0AE39" w14:textId="323F7ADB" w:rsidR="5E302461" w:rsidRDefault="5E302461" w:rsidP="5E302461">
            <w:pPr>
              <w:rPr>
                <w:rFonts w:eastAsia="바탕" w:hAnsi="바탕" w:cs="바탕"/>
                <w:szCs w:val="20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rFonts w:eastAsia="바탕" w:hAnsi="바탕" w:cs="바탕"/>
                <w:color w:val="000000" w:themeColor="text1"/>
                <w:sz w:val="19"/>
                <w:szCs w:val="19"/>
              </w:rPr>
              <w:t>→B02</w:t>
            </w:r>
          </w:p>
        </w:tc>
      </w:tr>
      <w:tr w:rsidR="5E302461" w14:paraId="61796C82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58D4D578" w14:textId="77777777" w:rsidR="004D58B6" w:rsidRDefault="004D58B6"/>
        </w:tc>
        <w:tc>
          <w:tcPr>
            <w:tcW w:w="930" w:type="dxa"/>
          </w:tcPr>
          <w:p w14:paraId="262CCE66" w14:textId="0E57C8AB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37C12304" w14:textId="58BFF740" w:rsidR="5E302461" w:rsidRDefault="5E302461" w:rsidP="5E302461">
            <w:pPr>
              <w:rPr>
                <w:rFonts w:eastAsia="바탕" w:hAnsi="바탕" w:cs="바탕"/>
                <w:sz w:val="19"/>
                <w:szCs w:val="19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rFonts w:eastAsia="바탕" w:hAnsi="바탕" w:cs="바탕"/>
                <w:color w:val="000000" w:themeColor="text1"/>
                <w:sz w:val="19"/>
                <w:szCs w:val="19"/>
              </w:rPr>
              <w:t>→B02→A01</w:t>
            </w:r>
          </w:p>
        </w:tc>
      </w:tr>
      <w:tr w:rsidR="5E302461" w14:paraId="09C347FB" w14:textId="77777777" w:rsidTr="4B1542EF">
        <w:trPr>
          <w:trHeight w:val="300"/>
        </w:trPr>
        <w:tc>
          <w:tcPr>
            <w:tcW w:w="1514" w:type="dxa"/>
            <w:vMerge/>
            <w:vAlign w:val="center"/>
          </w:tcPr>
          <w:p w14:paraId="1ABECF40" w14:textId="77777777" w:rsidR="004D58B6" w:rsidRDefault="004D58B6"/>
        </w:tc>
        <w:tc>
          <w:tcPr>
            <w:tcW w:w="930" w:type="dxa"/>
          </w:tcPr>
          <w:p w14:paraId="47B9E674" w14:textId="56E4EACA" w:rsidR="5E302461" w:rsidRDefault="5E302461" w:rsidP="5E302461">
            <w:pPr>
              <w:rPr>
                <w:rStyle w:val="ae"/>
                <w:color w:val="auto"/>
              </w:rPr>
            </w:pPr>
            <w:r w:rsidRPr="5E302461">
              <w:rPr>
                <w:rStyle w:val="ae"/>
                <w:color w:val="auto"/>
              </w:rPr>
              <w:t>SN003</w:t>
            </w:r>
          </w:p>
        </w:tc>
        <w:tc>
          <w:tcPr>
            <w:tcW w:w="5872" w:type="dxa"/>
          </w:tcPr>
          <w:p w14:paraId="4FA001DC" w14:textId="36B57A6D" w:rsidR="5E302461" w:rsidRDefault="5E302461" w:rsidP="5E302461">
            <w:pPr>
              <w:rPr>
                <w:rFonts w:eastAsia="바탕" w:hAnsi="바탕" w:cs="바탕"/>
                <w:szCs w:val="20"/>
              </w:rPr>
            </w:pPr>
            <w:r w:rsidRPr="5E302461">
              <w:rPr>
                <w:rStyle w:val="ae"/>
                <w:color w:val="auto"/>
              </w:rPr>
              <w:t>B01</w:t>
            </w:r>
            <w:r w:rsidRPr="5E302461">
              <w:rPr>
                <w:rStyle w:val="ae"/>
                <w:rFonts w:eastAsia="바탕" w:hAnsi="바탕" w:cs="바탕"/>
                <w:color w:val="000000" w:themeColor="text1"/>
                <w:sz w:val="19"/>
                <w:szCs w:val="19"/>
              </w:rPr>
              <w:t>→E01</w:t>
            </w:r>
          </w:p>
        </w:tc>
      </w:tr>
    </w:tbl>
    <w:p w14:paraId="08F7A34B" w14:textId="0F918EC9" w:rsidR="5E302461" w:rsidRDefault="5E302461" w:rsidP="5E302461">
      <w:pPr>
        <w:sectPr w:rsidR="5E302461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7415B9A5" w14:textId="5280C944" w:rsidR="4B1542EF" w:rsidRDefault="4B1542EF" w:rsidP="4B1542EF">
      <w:pPr>
        <w:sectPr w:rsidR="4B1542EF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367086C1" w14:textId="51BEF987" w:rsidR="007E70C2" w:rsidRDefault="007E70C2" w:rsidP="004221DF"/>
    <w:p w14:paraId="15EE5C21" w14:textId="77777777" w:rsidR="007E70C2" w:rsidRDefault="005A219F" w:rsidP="007E70C2">
      <w:pPr>
        <w:pStyle w:val="2"/>
      </w:pPr>
      <w:bookmarkStart w:id="18" w:name="_Toc447209011"/>
      <w:r>
        <w:rPr>
          <w:rFonts w:hint="eastAsia"/>
        </w:rPr>
        <w:t xml:space="preserve">사용자 </w:t>
      </w:r>
      <w:r w:rsidR="007E70C2">
        <w:rPr>
          <w:rFonts w:hint="eastAsia"/>
        </w:rPr>
        <w:t>인터페이스 요구사항</w:t>
      </w:r>
      <w:bookmarkEnd w:id="18"/>
    </w:p>
    <w:p w14:paraId="7451126F" w14:textId="77777777" w:rsidR="003C1E0F" w:rsidRDefault="005A219F" w:rsidP="005A219F">
      <w:pPr>
        <w:pStyle w:val="3"/>
        <w:tabs>
          <w:tab w:val="num" w:pos="200"/>
        </w:tabs>
        <w:ind w:left="567"/>
      </w:pPr>
      <w:bookmarkStart w:id="19" w:name="_Toc447209012"/>
      <w:r>
        <w:rPr>
          <w:rFonts w:hint="eastAsia"/>
        </w:rPr>
        <w:t>화면 목록</w:t>
      </w:r>
      <w:bookmarkEnd w:id="19"/>
    </w:p>
    <w:p w14:paraId="653D3238" w14:textId="77777777"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14:paraId="155F7D6F" w14:textId="77777777" w:rsidTr="00123551">
        <w:tc>
          <w:tcPr>
            <w:tcW w:w="8524" w:type="dxa"/>
          </w:tcPr>
          <w:p w14:paraId="77BC7EF5" w14:textId="77777777"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0B5BCBB1" w14:textId="77777777"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14:paraId="014154D6" w14:textId="77777777" w:rsidTr="4B1542E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5BA1F9E6" w14:textId="77777777"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6FFCDA06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5245007B" w14:textId="77777777"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14:paraId="3C304287" w14:textId="77777777"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227518B3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14:paraId="10A94E08" w14:textId="77777777" w:rsidTr="4B1542EF">
        <w:trPr>
          <w:trHeight w:val="356"/>
        </w:trPr>
        <w:tc>
          <w:tcPr>
            <w:tcW w:w="923" w:type="dxa"/>
          </w:tcPr>
          <w:p w14:paraId="14E51BF7" w14:textId="42C0C31C" w:rsidR="005A219F" w:rsidRPr="00D54A11" w:rsidRDefault="4B1542EF" w:rsidP="0012355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SC001</w:t>
            </w:r>
          </w:p>
        </w:tc>
        <w:tc>
          <w:tcPr>
            <w:tcW w:w="1275" w:type="dxa"/>
          </w:tcPr>
          <w:p w14:paraId="346E963E" w14:textId="75443B06" w:rsidR="005A219F" w:rsidRPr="00D54A11" w:rsidRDefault="4B1542EF" w:rsidP="0012355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초기화면</w:t>
            </w:r>
          </w:p>
        </w:tc>
        <w:tc>
          <w:tcPr>
            <w:tcW w:w="1560" w:type="dxa"/>
          </w:tcPr>
          <w:p w14:paraId="35213D99" w14:textId="4B9A8D7E" w:rsidR="005A219F" w:rsidRPr="005A219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UC001,</w:t>
            </w:r>
          </w:p>
          <w:p w14:paraId="1B1A8942" w14:textId="717DBA99" w:rsidR="005A219F" w:rsidRPr="005A219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UC002,</w:t>
            </w:r>
          </w:p>
          <w:p w14:paraId="11869541" w14:textId="16B2CBF0" w:rsidR="005A219F" w:rsidRPr="005A219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UC005</w:t>
            </w:r>
          </w:p>
        </w:tc>
        <w:tc>
          <w:tcPr>
            <w:tcW w:w="4727" w:type="dxa"/>
          </w:tcPr>
          <w:p w14:paraId="73189216" w14:textId="768BE198" w:rsidR="005A219F" w:rsidRPr="00D54A11" w:rsidRDefault="4B1542EF" w:rsidP="005A219F">
            <w:pPr>
              <w:jc w:val="left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사용자에게 사용자 ID, 사용자 PW</w:t>
            </w:r>
            <w:proofErr w:type="spellStart"/>
            <w:r w:rsidRPr="4B1542EF">
              <w:rPr>
                <w:rFonts w:ascii="돋움" w:eastAsia="돋움" w:hAnsi="돋움"/>
              </w:rPr>
              <w:t>를</w:t>
            </w:r>
            <w:proofErr w:type="spellEnd"/>
            <w:r w:rsidRPr="4B1542EF">
              <w:rPr>
                <w:rFonts w:ascii="돋움" w:eastAsia="돋움" w:hAnsi="돋움"/>
              </w:rPr>
              <w:t xml:space="preserve"> 받아 본 서비스에 로그인을 할 수 있도록 한다.</w:t>
            </w:r>
          </w:p>
        </w:tc>
      </w:tr>
      <w:tr w:rsidR="005A219F" w:rsidRPr="00D54A11" w14:paraId="2720AB3B" w14:textId="77777777" w:rsidTr="4B1542EF">
        <w:trPr>
          <w:trHeight w:val="356"/>
        </w:trPr>
        <w:tc>
          <w:tcPr>
            <w:tcW w:w="923" w:type="dxa"/>
          </w:tcPr>
          <w:p w14:paraId="4A233C15" w14:textId="0590167B" w:rsidR="005A219F" w:rsidRPr="00D54A11" w:rsidRDefault="4B1542EF" w:rsidP="0012355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SC002</w:t>
            </w:r>
          </w:p>
        </w:tc>
        <w:tc>
          <w:tcPr>
            <w:tcW w:w="1275" w:type="dxa"/>
          </w:tcPr>
          <w:p w14:paraId="32338320" w14:textId="2F96FF3D" w:rsidR="005A219F" w:rsidRPr="00D54A11" w:rsidRDefault="4B1542EF" w:rsidP="4B1542EF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회원</w:t>
            </w:r>
          </w:p>
          <w:p w14:paraId="44C4CDCA" w14:textId="7ED4CD18" w:rsidR="005A219F" w:rsidRPr="00D54A11" w:rsidRDefault="4B1542EF" w:rsidP="0012355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정보관리</w:t>
            </w:r>
          </w:p>
        </w:tc>
        <w:tc>
          <w:tcPr>
            <w:tcW w:w="1560" w:type="dxa"/>
          </w:tcPr>
          <w:p w14:paraId="3AA1F56C" w14:textId="1E734858" w:rsidR="005A219F" w:rsidRPr="005A219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UC004,</w:t>
            </w:r>
          </w:p>
          <w:p w14:paraId="4D17A842" w14:textId="1896A58D" w:rsidR="005A219F" w:rsidRPr="005A219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UC006</w:t>
            </w:r>
          </w:p>
        </w:tc>
        <w:tc>
          <w:tcPr>
            <w:tcW w:w="4727" w:type="dxa"/>
          </w:tcPr>
          <w:p w14:paraId="1F9EB8B5" w14:textId="4D595C52" w:rsidR="005A219F" w:rsidRPr="00D54A11" w:rsidRDefault="4B1542EF" w:rsidP="005A219F">
            <w:pPr>
              <w:jc w:val="left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사용자의 정보를 수정, 확인하거나 탈퇴할 수 있다.</w:t>
            </w:r>
          </w:p>
        </w:tc>
      </w:tr>
      <w:tr w:rsidR="005A219F" w:rsidRPr="00D54A11" w14:paraId="4A594F89" w14:textId="77777777" w:rsidTr="4B1542EF">
        <w:trPr>
          <w:trHeight w:val="356"/>
        </w:trPr>
        <w:tc>
          <w:tcPr>
            <w:tcW w:w="923" w:type="dxa"/>
          </w:tcPr>
          <w:p w14:paraId="02CAB103" w14:textId="70BCC76E" w:rsidR="005A219F" w:rsidRPr="00D54A11" w:rsidRDefault="4B1542EF" w:rsidP="0012355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SC003</w:t>
            </w:r>
          </w:p>
        </w:tc>
        <w:tc>
          <w:tcPr>
            <w:tcW w:w="1275" w:type="dxa"/>
          </w:tcPr>
          <w:p w14:paraId="34F56E52" w14:textId="0027FDD5" w:rsidR="005A219F" w:rsidRPr="00D54A11" w:rsidRDefault="4B1542EF" w:rsidP="0012355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할 일 관리 및 작업 보기</w:t>
            </w:r>
          </w:p>
        </w:tc>
        <w:tc>
          <w:tcPr>
            <w:tcW w:w="1560" w:type="dxa"/>
          </w:tcPr>
          <w:p w14:paraId="0B1756D6" w14:textId="4F0FE861" w:rsidR="4B1542E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UC003,</w:t>
            </w:r>
          </w:p>
          <w:p w14:paraId="2B098AB8" w14:textId="3CAA638F" w:rsidR="4B1542E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UC007,</w:t>
            </w:r>
          </w:p>
          <w:p w14:paraId="64372C78" w14:textId="26CB9DDF" w:rsidR="4B1542E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UC010</w:t>
            </w:r>
          </w:p>
          <w:p w14:paraId="47632BED" w14:textId="60ACC25D" w:rsidR="4B1542E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UC019,</w:t>
            </w:r>
          </w:p>
          <w:p w14:paraId="727C61BF" w14:textId="7B903415" w:rsidR="005A219F" w:rsidRPr="005A219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UC008,</w:t>
            </w:r>
          </w:p>
          <w:p w14:paraId="68D46A4E" w14:textId="4B1AF67C" w:rsidR="005A219F" w:rsidRPr="005A219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UC009</w:t>
            </w:r>
          </w:p>
          <w:p w14:paraId="65784445" w14:textId="4B1AF67C" w:rsidR="005A219F" w:rsidRPr="005A219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lastRenderedPageBreak/>
              <w:t>UC011,</w:t>
            </w:r>
          </w:p>
          <w:p w14:paraId="780726E2" w14:textId="43BE6019" w:rsidR="005A219F" w:rsidRPr="005A219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UC012,</w:t>
            </w:r>
          </w:p>
          <w:p w14:paraId="38B47872" w14:textId="33C83371" w:rsidR="005A219F" w:rsidRPr="005A219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UC013, UC014, UC015,</w:t>
            </w:r>
          </w:p>
          <w:p w14:paraId="2683A1AA" w14:textId="4C1E48D3" w:rsidR="005A219F" w:rsidRPr="005A219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UC016</w:t>
            </w:r>
          </w:p>
          <w:p w14:paraId="3744002C" w14:textId="12F40B57" w:rsidR="005A219F" w:rsidRPr="005A219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UC017, UC018,</w:t>
            </w:r>
          </w:p>
          <w:p w14:paraId="46961C67" w14:textId="0441C7E5" w:rsidR="005A219F" w:rsidRPr="005A219F" w:rsidRDefault="4B1542EF" w:rsidP="4B1542EF">
            <w:pPr>
              <w:jc w:val="center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UC020</w:t>
            </w:r>
          </w:p>
        </w:tc>
        <w:tc>
          <w:tcPr>
            <w:tcW w:w="4727" w:type="dxa"/>
          </w:tcPr>
          <w:p w14:paraId="693632EA" w14:textId="35A6DAAC" w:rsidR="4B1542EF" w:rsidRDefault="4B1542EF" w:rsidP="4B1542EF">
            <w:pPr>
              <w:jc w:val="left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lastRenderedPageBreak/>
              <w:t>- 회원 정보 관리 창으로 이동하거나, 로그 아웃할 수 있다.</w:t>
            </w:r>
          </w:p>
          <w:p w14:paraId="25DCD0CB" w14:textId="4A64D87E" w:rsidR="4B1542EF" w:rsidRDefault="4B1542EF" w:rsidP="4B1542EF">
            <w:pPr>
              <w:jc w:val="left"/>
              <w:rPr>
                <w:rFonts w:ascii="돋움" w:eastAsia="돋움" w:hAnsi="돋움"/>
              </w:rPr>
            </w:pPr>
          </w:p>
          <w:p w14:paraId="181D2CCA" w14:textId="6089CE46" w:rsidR="005A219F" w:rsidRPr="00D54A11" w:rsidRDefault="4B1542EF" w:rsidP="4B1542EF">
            <w:pPr>
              <w:jc w:val="left"/>
            </w:pPr>
            <w:r w:rsidRPr="4B1542EF">
              <w:rPr>
                <w:rFonts w:ascii="돋움" w:eastAsia="돋움" w:hAnsi="돋움"/>
              </w:rPr>
              <w:t>- 할 일의 목록을 볼 수 있고 삭제, 편집할 수 있다.</w:t>
            </w:r>
          </w:p>
          <w:p w14:paraId="4A9AA0D8" w14:textId="731ACE76" w:rsidR="005A219F" w:rsidRPr="00D54A11" w:rsidRDefault="005A219F" w:rsidP="4B1542EF">
            <w:pPr>
              <w:jc w:val="left"/>
              <w:rPr>
                <w:rFonts w:ascii="돋움" w:eastAsia="돋움" w:hAnsi="돋움"/>
              </w:rPr>
            </w:pPr>
          </w:p>
          <w:p w14:paraId="07CC7962" w14:textId="2E7137FC" w:rsidR="005A219F" w:rsidRPr="00D54A11" w:rsidRDefault="4B1542EF" w:rsidP="4B1542EF">
            <w:pPr>
              <w:jc w:val="left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lastRenderedPageBreak/>
              <w:t>- 각 할 일 목록의 작업을 추가할 수 있고, 편집, 삭제, 메모할 수 있다.</w:t>
            </w:r>
          </w:p>
        </w:tc>
      </w:tr>
    </w:tbl>
    <w:p w14:paraId="1A2E4253" w14:textId="77777777" w:rsidR="005A219F" w:rsidRDefault="005A219F" w:rsidP="003C1E0F"/>
    <w:p w14:paraId="7BB32E2F" w14:textId="77777777" w:rsidR="005A219F" w:rsidRDefault="005A219F" w:rsidP="003C1E0F">
      <w:r>
        <w:br w:type="page"/>
      </w:r>
    </w:p>
    <w:p w14:paraId="23FFBE95" w14:textId="77777777" w:rsidR="005A219F" w:rsidRDefault="005A219F" w:rsidP="005A219F">
      <w:pPr>
        <w:pStyle w:val="3"/>
        <w:tabs>
          <w:tab w:val="num" w:pos="200"/>
        </w:tabs>
        <w:ind w:left="567"/>
      </w:pPr>
      <w:bookmarkStart w:id="20" w:name="_Toc447209013"/>
      <w:r>
        <w:rPr>
          <w:rFonts w:hint="eastAsia"/>
        </w:rPr>
        <w:lastRenderedPageBreak/>
        <w:t>화면 기술</w:t>
      </w:r>
      <w:bookmarkEnd w:id="20"/>
    </w:p>
    <w:p w14:paraId="253F1733" w14:textId="77777777" w:rsidR="005A219F" w:rsidRDefault="005A219F" w:rsidP="003C1E0F"/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2279"/>
        <w:gridCol w:w="2255"/>
        <w:gridCol w:w="3120"/>
      </w:tblGrid>
      <w:tr w:rsidR="005A219F" w:rsidRPr="00D54A11" w14:paraId="765CBCC4" w14:textId="77777777" w:rsidTr="4B1542EF">
        <w:trPr>
          <w:trHeight w:val="354"/>
        </w:trPr>
        <w:tc>
          <w:tcPr>
            <w:tcW w:w="662" w:type="dxa"/>
            <w:shd w:val="clear" w:color="auto" w:fill="CCCCCC"/>
            <w:vAlign w:val="center"/>
          </w:tcPr>
          <w:p w14:paraId="0069B46E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9" w:type="dxa"/>
          </w:tcPr>
          <w:p w14:paraId="723B9C93" w14:textId="77777777" w:rsidR="005A219F" w:rsidRPr="007E70C2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SC001</w:t>
            </w:r>
          </w:p>
        </w:tc>
        <w:tc>
          <w:tcPr>
            <w:tcW w:w="2255" w:type="dxa"/>
            <w:shd w:val="clear" w:color="auto" w:fill="BFBFBF" w:themeFill="background1" w:themeFillShade="BF"/>
          </w:tcPr>
          <w:p w14:paraId="73F2B195" w14:textId="77777777"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20" w:type="dxa"/>
          </w:tcPr>
          <w:p w14:paraId="409384DC" w14:textId="3EE74FE4" w:rsidR="005A219F" w:rsidRPr="007E70C2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초기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화면</w:t>
            </w:r>
          </w:p>
        </w:tc>
      </w:tr>
      <w:tr w:rsidR="003C1E0F" w:rsidRPr="00D54A11" w14:paraId="387697D2" w14:textId="77777777" w:rsidTr="4B1542EF">
        <w:trPr>
          <w:trHeight w:val="6505"/>
        </w:trPr>
        <w:tc>
          <w:tcPr>
            <w:tcW w:w="662" w:type="dxa"/>
            <w:shd w:val="clear" w:color="auto" w:fill="CCCCCC"/>
            <w:vAlign w:val="center"/>
          </w:tcPr>
          <w:p w14:paraId="5EC2AB07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7654" w:type="dxa"/>
            <w:gridSpan w:val="3"/>
            <w:vAlign w:val="center"/>
          </w:tcPr>
          <w:p w14:paraId="6D28273F" w14:textId="76E73C9A" w:rsidR="003C1E0F" w:rsidRPr="007E70C2" w:rsidRDefault="00DB582D" w:rsidP="005A21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C54A8B" wp14:editId="1C39BE71">
                  <wp:extent cx="4162425" cy="2705100"/>
                  <wp:effectExtent l="0" t="0" r="0" b="0"/>
                  <wp:docPr id="1987561873" name="그림 1987561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CC6110D" wp14:editId="2E27EF00">
                  <wp:extent cx="4162425" cy="2705100"/>
                  <wp:effectExtent l="0" t="0" r="0" b="0"/>
                  <wp:docPr id="2053139485" name="그림 2053139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14:paraId="1AEA235F" w14:textId="77777777" w:rsidTr="4B1542EF">
        <w:trPr>
          <w:trHeight w:val="368"/>
        </w:trPr>
        <w:tc>
          <w:tcPr>
            <w:tcW w:w="662" w:type="dxa"/>
            <w:shd w:val="clear" w:color="auto" w:fill="CCCCCC"/>
            <w:vAlign w:val="center"/>
          </w:tcPr>
          <w:p w14:paraId="38AB178D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654" w:type="dxa"/>
            <w:gridSpan w:val="3"/>
          </w:tcPr>
          <w:p w14:paraId="4E2879AC" w14:textId="645B249A" w:rsidR="4B1542EF" w:rsidRDefault="4B1542EF" w:rsidP="4B1542EF">
            <w:pPr>
              <w:ind w:left="282" w:hanging="142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상단의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화살표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버튼을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눌러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로그인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또는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회원가입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화면으로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전환된다</w:t>
            </w:r>
            <w:r w:rsidRPr="4B1542EF">
              <w:rPr>
                <w:rStyle w:val="ae"/>
                <w:color w:val="auto"/>
              </w:rPr>
              <w:t>.</w:t>
            </w:r>
          </w:p>
          <w:p w14:paraId="6755F20D" w14:textId="2AA774AF" w:rsidR="00865E89" w:rsidRPr="007E70C2" w:rsidRDefault="4B1542EF" w:rsidP="4B1542EF">
            <w:pPr>
              <w:ind w:left="282" w:hanging="142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이메일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비밀번호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입력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화면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하단에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키보드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창이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출력된다</w:t>
            </w:r>
            <w:r w:rsidRPr="4B1542EF">
              <w:rPr>
                <w:rStyle w:val="ae"/>
                <w:color w:val="auto"/>
              </w:rPr>
              <w:t>.</w:t>
            </w:r>
          </w:p>
          <w:p w14:paraId="247A2D02" w14:textId="61EAB034" w:rsidR="00865E89" w:rsidRPr="007E70C2" w:rsidRDefault="4B1542EF" w:rsidP="4B1542EF">
            <w:pPr>
              <w:ind w:left="282" w:hanging="142"/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"SUBMIT</w:t>
            </w:r>
            <w:r w:rsidRPr="4B1542EF">
              <w:rPr>
                <w:rStyle w:val="ae"/>
                <w:color w:val="auto"/>
              </w:rPr>
              <w:t>”</w:t>
            </w:r>
            <w:proofErr w:type="spellStart"/>
            <w:r w:rsidRPr="4B1542EF">
              <w:rPr>
                <w:rStyle w:val="ae"/>
                <w:color w:val="auto"/>
              </w:rPr>
              <w:t>를</w:t>
            </w:r>
            <w:proofErr w:type="spellEnd"/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누르면</w:t>
            </w:r>
            <w:r w:rsidRPr="4B1542EF">
              <w:rPr>
                <w:rStyle w:val="ae"/>
                <w:color w:val="auto"/>
              </w:rPr>
              <w:t xml:space="preserve"> </w:t>
            </w:r>
            <w:proofErr w:type="spellStart"/>
            <w:r w:rsidRPr="4B1542EF">
              <w:rPr>
                <w:rStyle w:val="ae"/>
                <w:color w:val="auto"/>
              </w:rPr>
              <w:t>로그인또는</w:t>
            </w:r>
            <w:proofErr w:type="spellEnd"/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회원가입이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진행된다</w:t>
            </w:r>
            <w:r w:rsidRPr="4B1542EF">
              <w:rPr>
                <w:rStyle w:val="ae"/>
                <w:color w:val="auto"/>
              </w:rPr>
              <w:t>.</w:t>
            </w:r>
          </w:p>
          <w:p w14:paraId="351FAAD9" w14:textId="3F138AC2" w:rsidR="00865E89" w:rsidRPr="007E70C2" w:rsidRDefault="00865E89" w:rsidP="4B1542EF">
            <w:pPr>
              <w:ind w:left="282" w:hanging="142"/>
              <w:rPr>
                <w:rStyle w:val="ae"/>
                <w:color w:val="auto"/>
              </w:rPr>
            </w:pPr>
          </w:p>
        </w:tc>
      </w:tr>
    </w:tbl>
    <w:p w14:paraId="235BB381" w14:textId="77777777" w:rsidR="003C1E0F" w:rsidRPr="003C1E0F" w:rsidRDefault="003C1E0F" w:rsidP="003C1E0F"/>
    <w:p w14:paraId="421394BB" w14:textId="3AB1805F" w:rsidR="004221DF" w:rsidRDefault="004221DF" w:rsidP="4B1542EF">
      <w: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4B1542EF" w14:paraId="30B68DE8" w14:textId="77777777" w:rsidTr="4B1542EF">
        <w:trPr>
          <w:trHeight w:val="354"/>
        </w:trPr>
        <w:tc>
          <w:tcPr>
            <w:tcW w:w="1505" w:type="dxa"/>
            <w:shd w:val="clear" w:color="auto" w:fill="CCCCCC"/>
            <w:vAlign w:val="center"/>
          </w:tcPr>
          <w:p w14:paraId="4DC43EDF" w14:textId="77777777" w:rsidR="4B1542EF" w:rsidRDefault="4B1542EF" w:rsidP="4B1542EF">
            <w:pPr>
              <w:pStyle w:val="af"/>
            </w:pPr>
            <w:r>
              <w:lastRenderedPageBreak/>
              <w:t>화면 ID</w:t>
            </w:r>
          </w:p>
        </w:tc>
        <w:tc>
          <w:tcPr>
            <w:tcW w:w="2279" w:type="dxa"/>
          </w:tcPr>
          <w:p w14:paraId="5871E613" w14:textId="00FE4FEC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SC002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39997AEC" w14:textId="77777777" w:rsidR="4B1542EF" w:rsidRDefault="4B1542EF" w:rsidP="4B1542EF">
            <w:pPr>
              <w:pStyle w:val="af"/>
            </w:pPr>
            <w:r w:rsidRPr="4B1542EF">
              <w:t>화면 명</w:t>
            </w:r>
          </w:p>
        </w:tc>
        <w:tc>
          <w:tcPr>
            <w:tcW w:w="3120" w:type="dxa"/>
          </w:tcPr>
          <w:p w14:paraId="2704A57F" w14:textId="32B49F70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회원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정보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관리</w:t>
            </w:r>
          </w:p>
        </w:tc>
      </w:tr>
      <w:tr w:rsidR="4B1542EF" w14:paraId="55361B06" w14:textId="77777777" w:rsidTr="4B1542EF">
        <w:trPr>
          <w:trHeight w:val="6505"/>
        </w:trPr>
        <w:tc>
          <w:tcPr>
            <w:tcW w:w="1505" w:type="dxa"/>
            <w:shd w:val="clear" w:color="auto" w:fill="CCCCCC"/>
            <w:vAlign w:val="center"/>
          </w:tcPr>
          <w:p w14:paraId="5DA0722E" w14:textId="77777777" w:rsidR="4B1542EF" w:rsidRDefault="4B1542EF" w:rsidP="4B1542EF">
            <w:pPr>
              <w:pStyle w:val="af"/>
            </w:pPr>
            <w:r>
              <w:t>화면</w:t>
            </w:r>
          </w:p>
        </w:tc>
        <w:tc>
          <w:tcPr>
            <w:tcW w:w="6811" w:type="dxa"/>
            <w:gridSpan w:val="3"/>
            <w:vAlign w:val="center"/>
          </w:tcPr>
          <w:p w14:paraId="4E5D11C2" w14:textId="75C88FAA" w:rsidR="4B1542EF" w:rsidRDefault="4B1542EF" w:rsidP="4B1542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6CD18B" wp14:editId="15F73D3F">
                  <wp:extent cx="4162425" cy="2705100"/>
                  <wp:effectExtent l="0" t="0" r="0" b="0"/>
                  <wp:docPr id="1098071131" name="그림 1098071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B1542EF" w14:paraId="1EFD88B3" w14:textId="77777777" w:rsidTr="4B1542EF">
        <w:trPr>
          <w:trHeight w:val="368"/>
        </w:trPr>
        <w:tc>
          <w:tcPr>
            <w:tcW w:w="1505" w:type="dxa"/>
            <w:shd w:val="clear" w:color="auto" w:fill="CCCCCC"/>
            <w:vAlign w:val="center"/>
          </w:tcPr>
          <w:p w14:paraId="17FEA5AF" w14:textId="77777777" w:rsidR="4B1542EF" w:rsidRDefault="4B1542EF" w:rsidP="4B1542EF">
            <w:pPr>
              <w:pStyle w:val="af"/>
            </w:pPr>
            <w:r>
              <w:t>요구사항</w:t>
            </w:r>
          </w:p>
        </w:tc>
        <w:tc>
          <w:tcPr>
            <w:tcW w:w="6811" w:type="dxa"/>
            <w:gridSpan w:val="3"/>
          </w:tcPr>
          <w:p w14:paraId="0CB47F76" w14:textId="18C60C8F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해당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페이지에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들어가게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되면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사용자의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정보</w:t>
            </w:r>
            <w:r w:rsidRPr="4B1542EF">
              <w:rPr>
                <w:rStyle w:val="ae"/>
                <w:color w:val="auto"/>
              </w:rPr>
              <w:t>(</w:t>
            </w:r>
            <w:r w:rsidRPr="4B1542EF">
              <w:rPr>
                <w:rStyle w:val="ae"/>
                <w:color w:val="auto"/>
              </w:rPr>
              <w:t>등록된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이름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이메일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주소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비밀번호</w:t>
            </w:r>
            <w:r w:rsidRPr="4B1542EF">
              <w:rPr>
                <w:rStyle w:val="ae"/>
                <w:color w:val="auto"/>
              </w:rPr>
              <w:t>)</w:t>
            </w:r>
            <w:proofErr w:type="spellStart"/>
            <w:r w:rsidRPr="4B1542EF">
              <w:rPr>
                <w:rStyle w:val="ae"/>
                <w:color w:val="auto"/>
              </w:rPr>
              <w:t>를</w:t>
            </w:r>
            <w:proofErr w:type="spellEnd"/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확인할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있다</w:t>
            </w:r>
            <w:r w:rsidRPr="4B1542EF">
              <w:rPr>
                <w:rStyle w:val="ae"/>
                <w:color w:val="auto"/>
              </w:rPr>
              <w:t xml:space="preserve">. </w:t>
            </w:r>
          </w:p>
          <w:p w14:paraId="1B832C72" w14:textId="72F3D477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비밀번호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칸을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누르면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키보드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창이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출력되고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변경하고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싶은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원하는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비밀번호를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입력한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“</w:t>
            </w:r>
            <w:r w:rsidRPr="4B1542EF">
              <w:rPr>
                <w:rStyle w:val="ae"/>
                <w:color w:val="auto"/>
              </w:rPr>
              <w:t>변경</w:t>
            </w:r>
            <w:r w:rsidRPr="4B1542EF">
              <w:rPr>
                <w:rStyle w:val="ae"/>
                <w:color w:val="auto"/>
              </w:rPr>
              <w:t>”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버튼을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누르면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비밀번호가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변경이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된다</w:t>
            </w:r>
            <w:r w:rsidRPr="4B1542EF">
              <w:rPr>
                <w:rStyle w:val="ae"/>
                <w:color w:val="auto"/>
              </w:rPr>
              <w:t>.</w:t>
            </w:r>
          </w:p>
          <w:p w14:paraId="27D5A93E" w14:textId="799DCB14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“</w:t>
            </w:r>
            <w:r w:rsidRPr="4B1542EF">
              <w:rPr>
                <w:rStyle w:val="ae"/>
                <w:color w:val="auto"/>
              </w:rPr>
              <w:t>회원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탈퇴</w:t>
            </w:r>
            <w:r w:rsidRPr="4B1542EF">
              <w:rPr>
                <w:rStyle w:val="ae"/>
                <w:color w:val="auto"/>
              </w:rPr>
              <w:t>”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버튼을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눌러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회원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탈퇴를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진행할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있다</w:t>
            </w:r>
            <w:r w:rsidRPr="4B1542EF">
              <w:rPr>
                <w:rStyle w:val="ae"/>
                <w:color w:val="auto"/>
              </w:rPr>
              <w:t>.</w:t>
            </w:r>
          </w:p>
        </w:tc>
      </w:tr>
    </w:tbl>
    <w:p w14:paraId="48E117FA" w14:textId="77133B7E" w:rsidR="004221DF" w:rsidRDefault="004221DF" w:rsidP="004221DF">
      <w:r>
        <w:br w:type="page"/>
      </w:r>
    </w:p>
    <w:p w14:paraId="511CA213" w14:textId="4413C104" w:rsidR="004221DF" w:rsidRDefault="004221DF" w:rsidP="4B1542EF"/>
    <w:p w14:paraId="3367FA37" w14:textId="77777777"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2279"/>
        <w:gridCol w:w="2255"/>
        <w:gridCol w:w="3120"/>
      </w:tblGrid>
      <w:tr w:rsidR="4B1542EF" w14:paraId="041F6B41" w14:textId="77777777" w:rsidTr="4B1542EF">
        <w:trPr>
          <w:trHeight w:val="354"/>
        </w:trPr>
        <w:tc>
          <w:tcPr>
            <w:tcW w:w="662" w:type="dxa"/>
            <w:shd w:val="clear" w:color="auto" w:fill="CCCCCC"/>
            <w:vAlign w:val="center"/>
          </w:tcPr>
          <w:p w14:paraId="415796BA" w14:textId="77777777" w:rsidR="4B1542EF" w:rsidRDefault="4B1542EF" w:rsidP="4B1542EF">
            <w:pPr>
              <w:pStyle w:val="af"/>
            </w:pPr>
            <w:r>
              <w:t>화면 ID</w:t>
            </w:r>
          </w:p>
        </w:tc>
        <w:tc>
          <w:tcPr>
            <w:tcW w:w="2279" w:type="dxa"/>
          </w:tcPr>
          <w:p w14:paraId="4F87B940" w14:textId="2BD46C53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SC003</w:t>
            </w:r>
          </w:p>
        </w:tc>
        <w:tc>
          <w:tcPr>
            <w:tcW w:w="2255" w:type="dxa"/>
            <w:shd w:val="clear" w:color="auto" w:fill="BFBFBF" w:themeFill="background1" w:themeFillShade="BF"/>
          </w:tcPr>
          <w:p w14:paraId="4C3707F6" w14:textId="77777777" w:rsidR="4B1542EF" w:rsidRDefault="4B1542EF" w:rsidP="4B1542EF">
            <w:pPr>
              <w:pStyle w:val="af"/>
            </w:pPr>
            <w:r w:rsidRPr="4B1542EF">
              <w:t>화면 명</w:t>
            </w:r>
          </w:p>
        </w:tc>
        <w:tc>
          <w:tcPr>
            <w:tcW w:w="3120" w:type="dxa"/>
          </w:tcPr>
          <w:p w14:paraId="0DA1C921" w14:textId="7FCF96F6" w:rsidR="4B1542EF" w:rsidRDefault="4B1542EF" w:rsidP="4B1542EF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할 일 관리 및 작업 보기</w:t>
            </w:r>
          </w:p>
        </w:tc>
      </w:tr>
      <w:tr w:rsidR="4B1542EF" w14:paraId="7ACA85B1" w14:textId="77777777" w:rsidTr="4B1542EF">
        <w:trPr>
          <w:trHeight w:val="6505"/>
        </w:trPr>
        <w:tc>
          <w:tcPr>
            <w:tcW w:w="662" w:type="dxa"/>
            <w:shd w:val="clear" w:color="auto" w:fill="CCCCCC"/>
            <w:vAlign w:val="center"/>
          </w:tcPr>
          <w:p w14:paraId="2790FD7B" w14:textId="77777777" w:rsidR="4B1542EF" w:rsidRDefault="4B1542EF" w:rsidP="4B1542EF">
            <w:pPr>
              <w:pStyle w:val="af"/>
            </w:pPr>
            <w:r>
              <w:t>화면</w:t>
            </w:r>
          </w:p>
        </w:tc>
        <w:tc>
          <w:tcPr>
            <w:tcW w:w="7654" w:type="dxa"/>
            <w:gridSpan w:val="3"/>
            <w:vAlign w:val="center"/>
          </w:tcPr>
          <w:p w14:paraId="365AC4F1" w14:textId="28109FBA" w:rsidR="4B1542EF" w:rsidRDefault="4B1542EF" w:rsidP="4B1542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F5E764" wp14:editId="3B9B34B4">
                  <wp:extent cx="4162425" cy="2714625"/>
                  <wp:effectExtent l="0" t="0" r="0" b="0"/>
                  <wp:docPr id="939513224" name="그림 939513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B1542EF" w14:paraId="3B156C7B" w14:textId="77777777" w:rsidTr="4B1542EF">
        <w:trPr>
          <w:trHeight w:val="368"/>
        </w:trPr>
        <w:tc>
          <w:tcPr>
            <w:tcW w:w="662" w:type="dxa"/>
            <w:shd w:val="clear" w:color="auto" w:fill="CCCCCC"/>
            <w:vAlign w:val="center"/>
          </w:tcPr>
          <w:p w14:paraId="035C04E1" w14:textId="77777777" w:rsidR="4B1542EF" w:rsidRDefault="4B1542EF" w:rsidP="4B1542EF">
            <w:pPr>
              <w:pStyle w:val="af"/>
            </w:pPr>
            <w:r>
              <w:t>요구사항</w:t>
            </w:r>
          </w:p>
        </w:tc>
        <w:tc>
          <w:tcPr>
            <w:tcW w:w="7654" w:type="dxa"/>
            <w:gridSpan w:val="3"/>
          </w:tcPr>
          <w:p w14:paraId="2489C560" w14:textId="22E3E892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로그인을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하면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제일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처음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보이는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페이지이다</w:t>
            </w:r>
            <w:r w:rsidRPr="4B1542EF">
              <w:rPr>
                <w:rStyle w:val="ae"/>
                <w:color w:val="auto"/>
              </w:rPr>
              <w:t>.</w:t>
            </w:r>
          </w:p>
          <w:p w14:paraId="66643939" w14:textId="4977E3F0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본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화면에서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제일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먼저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목록을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있다</w:t>
            </w:r>
            <w:r w:rsidRPr="4B1542EF">
              <w:rPr>
                <w:rStyle w:val="ae"/>
                <w:color w:val="auto"/>
              </w:rPr>
              <w:t xml:space="preserve">. </w:t>
            </w:r>
          </w:p>
          <w:p w14:paraId="22D4BAA1" w14:textId="13B74806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목록은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이름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날짜를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포함한다</w:t>
            </w:r>
            <w:r w:rsidRPr="4B1542EF">
              <w:rPr>
                <w:rStyle w:val="ae"/>
                <w:color w:val="auto"/>
              </w:rPr>
              <w:t>.</w:t>
            </w:r>
          </w:p>
          <w:p w14:paraId="28917008" w14:textId="02BEBF2B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맨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오른쪽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위에는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로그아웃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버튼</w:t>
            </w:r>
            <w:r w:rsidRPr="4B1542EF">
              <w:rPr>
                <w:rStyle w:val="ae"/>
                <w:color w:val="auto"/>
              </w:rPr>
              <w:t xml:space="preserve"> , </w:t>
            </w:r>
            <w:r w:rsidRPr="4B1542EF">
              <w:rPr>
                <w:rStyle w:val="ae"/>
                <w:color w:val="auto"/>
              </w:rPr>
              <w:t>맨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왼쪽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위에는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사용자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이름을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확인할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있다</w:t>
            </w:r>
            <w:r w:rsidRPr="4B1542EF">
              <w:rPr>
                <w:rStyle w:val="ae"/>
                <w:color w:val="auto"/>
              </w:rPr>
              <w:t>.</w:t>
            </w:r>
          </w:p>
          <w:p w14:paraId="2A5C9634" w14:textId="42AE9295" w:rsidR="4B1542EF" w:rsidRDefault="4B1542EF" w:rsidP="4B1542EF">
            <w:pPr>
              <w:rPr>
                <w:rStyle w:val="ae"/>
                <w:color w:val="auto"/>
              </w:rPr>
            </w:pPr>
          </w:p>
          <w:p w14:paraId="6E480860" w14:textId="61D9D5AC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사용자는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목록에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대해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왼쪽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정렬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버튼을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이용해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날짜순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완료한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작업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등으로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정렬을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있다</w:t>
            </w:r>
            <w:r w:rsidRPr="4B1542EF">
              <w:rPr>
                <w:rStyle w:val="ae"/>
                <w:color w:val="auto"/>
              </w:rPr>
              <w:t>.</w:t>
            </w:r>
          </w:p>
          <w:p w14:paraId="09760835" w14:textId="4B086817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또한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오른쪽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“</w:t>
            </w:r>
            <w:r w:rsidRPr="4B1542EF">
              <w:rPr>
                <w:rStyle w:val="ae"/>
                <w:color w:val="auto"/>
              </w:rPr>
              <w:t>+</w:t>
            </w:r>
            <w:r w:rsidRPr="4B1542EF">
              <w:rPr>
                <w:rStyle w:val="ae"/>
                <w:color w:val="auto"/>
              </w:rPr>
              <w:t>”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아이콘으로</w:t>
            </w:r>
            <w:r w:rsidRPr="4B1542EF">
              <w:rPr>
                <w:rStyle w:val="ae"/>
                <w:color w:val="auto"/>
              </w:rPr>
              <w:t xml:space="preserve"> </w:t>
            </w:r>
            <w:proofErr w:type="spellStart"/>
            <w:r w:rsidRPr="4B1542EF">
              <w:rPr>
                <w:rStyle w:val="ae"/>
                <w:color w:val="auto"/>
              </w:rPr>
              <w:t>할일을</w:t>
            </w:r>
            <w:proofErr w:type="spellEnd"/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추가할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있다</w:t>
            </w:r>
            <w:r w:rsidRPr="4B1542EF">
              <w:rPr>
                <w:rStyle w:val="ae"/>
                <w:color w:val="auto"/>
              </w:rPr>
              <w:t xml:space="preserve">. </w:t>
            </w:r>
          </w:p>
          <w:p w14:paraId="6BFC3CA4" w14:textId="3DE1AA6B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이미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생성된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대해서는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수정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완료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삭제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작업을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아이콘을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통해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쉽게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접근할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있다</w:t>
            </w:r>
            <w:r w:rsidRPr="4B1542EF">
              <w:rPr>
                <w:rStyle w:val="ae"/>
                <w:color w:val="auto"/>
              </w:rPr>
              <w:t>.</w:t>
            </w:r>
          </w:p>
          <w:p w14:paraId="43B4527C" w14:textId="5EA485C2" w:rsidR="4B1542EF" w:rsidRDefault="4B1542EF" w:rsidP="4B1542EF">
            <w:pPr>
              <w:rPr>
                <w:rStyle w:val="ae"/>
                <w:color w:val="auto"/>
              </w:rPr>
            </w:pPr>
          </w:p>
          <w:p w14:paraId="1E3690CE" w14:textId="2BB5D65A" w:rsidR="4B1542EF" w:rsidRDefault="4B1542EF" w:rsidP="4B1542EF">
            <w:pPr>
              <w:rPr>
                <w:rStyle w:val="ae"/>
                <w:color w:val="auto"/>
              </w:rPr>
            </w:pPr>
            <w:r w:rsidRPr="4B1542EF">
              <w:rPr>
                <w:rStyle w:val="ae"/>
                <w:color w:val="auto"/>
              </w:rPr>
              <w:t>각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일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목록은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작업을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포함하고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있으며</w:t>
            </w:r>
            <w:r w:rsidRPr="4B1542EF">
              <w:rPr>
                <w:rStyle w:val="ae"/>
                <w:color w:val="auto"/>
              </w:rPr>
              <w:t xml:space="preserve">, </w:t>
            </w:r>
            <w:proofErr w:type="spellStart"/>
            <w:r w:rsidRPr="4B1542EF">
              <w:rPr>
                <w:rStyle w:val="ae"/>
                <w:color w:val="auto"/>
              </w:rPr>
              <w:t>할일</w:t>
            </w:r>
            <w:proofErr w:type="spellEnd"/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목록을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클릭한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상태에서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오른쪽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위</w:t>
            </w:r>
            <w:r w:rsidRPr="4B1542EF">
              <w:rPr>
                <w:rStyle w:val="ae"/>
                <w:color w:val="auto"/>
              </w:rPr>
              <w:t xml:space="preserve"> + </w:t>
            </w:r>
            <w:r w:rsidRPr="4B1542EF">
              <w:rPr>
                <w:rStyle w:val="ae"/>
                <w:color w:val="auto"/>
              </w:rPr>
              <w:t>아이콘을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이용해</w:t>
            </w:r>
            <w:r w:rsidRPr="4B1542EF">
              <w:rPr>
                <w:rStyle w:val="ae"/>
                <w:color w:val="auto"/>
              </w:rPr>
              <w:t xml:space="preserve"> </w:t>
            </w:r>
            <w:proofErr w:type="spellStart"/>
            <w:r w:rsidRPr="4B1542EF">
              <w:rPr>
                <w:rStyle w:val="ae"/>
                <w:color w:val="auto"/>
              </w:rPr>
              <w:t>할일</w:t>
            </w:r>
            <w:proofErr w:type="spellEnd"/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목록에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대한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작업을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추가할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있다</w:t>
            </w:r>
            <w:r w:rsidRPr="4B1542EF">
              <w:rPr>
                <w:rStyle w:val="ae"/>
                <w:color w:val="auto"/>
              </w:rPr>
              <w:t xml:space="preserve">. </w:t>
            </w:r>
          </w:p>
          <w:p w14:paraId="3155B616" w14:textId="0E2C583E" w:rsidR="4B1542EF" w:rsidRDefault="4B1542EF" w:rsidP="4B1542EF">
            <w:pPr>
              <w:rPr>
                <w:rStyle w:val="ae"/>
                <w:rFonts w:hint="eastAsia"/>
                <w:color w:val="auto"/>
              </w:rPr>
            </w:pPr>
            <w:proofErr w:type="spellStart"/>
            <w:r w:rsidRPr="4B1542EF">
              <w:rPr>
                <w:rStyle w:val="ae"/>
                <w:color w:val="auto"/>
              </w:rPr>
              <w:lastRenderedPageBreak/>
              <w:t>할일</w:t>
            </w:r>
            <w:proofErr w:type="spellEnd"/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목록이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활성화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되어</w:t>
            </w:r>
            <w:r w:rsidRPr="4B1542EF">
              <w:rPr>
                <w:rStyle w:val="ae"/>
                <w:color w:val="auto"/>
              </w:rPr>
              <w:t xml:space="preserve"> </w:t>
            </w:r>
            <w:proofErr w:type="spellStart"/>
            <w:r w:rsidRPr="4B1542EF">
              <w:rPr>
                <w:rStyle w:val="ae"/>
                <w:color w:val="auto"/>
              </w:rPr>
              <w:t>있을때만</w:t>
            </w:r>
            <w:proofErr w:type="spellEnd"/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해당하는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작업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목록을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확인할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있으며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="001F2D19">
              <w:rPr>
                <w:rStyle w:val="ae"/>
                <w:rFonts w:hint="eastAsia"/>
                <w:color w:val="auto"/>
              </w:rPr>
              <w:t>작업</w:t>
            </w:r>
            <w:r w:rsidRPr="4B1542EF">
              <w:rPr>
                <w:rStyle w:val="ae"/>
                <w:color w:val="auto"/>
              </w:rPr>
              <w:t>에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대해서는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수정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완료</w:t>
            </w:r>
            <w:r w:rsidRPr="4B1542EF">
              <w:rPr>
                <w:rStyle w:val="ae"/>
                <w:color w:val="auto"/>
              </w:rPr>
              <w:t xml:space="preserve">, </w:t>
            </w:r>
            <w:r w:rsidRPr="4B1542EF">
              <w:rPr>
                <w:rStyle w:val="ae"/>
                <w:color w:val="auto"/>
              </w:rPr>
              <w:t>삭제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작업을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아이콘을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통해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쉽게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할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수</w:t>
            </w:r>
            <w:r w:rsidRPr="4B1542EF">
              <w:rPr>
                <w:rStyle w:val="ae"/>
                <w:color w:val="auto"/>
              </w:rPr>
              <w:t xml:space="preserve"> </w:t>
            </w:r>
            <w:r w:rsidRPr="4B1542EF">
              <w:rPr>
                <w:rStyle w:val="ae"/>
                <w:color w:val="auto"/>
              </w:rPr>
              <w:t>있다</w:t>
            </w:r>
            <w:r w:rsidRPr="4B1542EF">
              <w:rPr>
                <w:rStyle w:val="ae"/>
                <w:color w:val="auto"/>
              </w:rPr>
              <w:t>.</w:t>
            </w:r>
            <w:r w:rsidR="001F2D19">
              <w:rPr>
                <w:rStyle w:val="ae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또한</w:t>
            </w:r>
            <w:r w:rsidR="001F2D19">
              <w:rPr>
                <w:rStyle w:val="ae"/>
                <w:rFonts w:hint="eastAsia"/>
                <w:color w:val="auto"/>
              </w:rPr>
              <w:t>,</w:t>
            </w:r>
            <w:r w:rsidR="001F2D19">
              <w:rPr>
                <w:rStyle w:val="ae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작업</w:t>
            </w:r>
            <w:r w:rsidR="001F2D19">
              <w:rPr>
                <w:rStyle w:val="ae"/>
                <w:rFonts w:hint="eastAsia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목록의</w:t>
            </w:r>
            <w:r w:rsidR="001F2D19">
              <w:rPr>
                <w:rStyle w:val="ae"/>
                <w:rFonts w:hint="eastAsia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가장</w:t>
            </w:r>
            <w:r w:rsidR="001F2D19">
              <w:rPr>
                <w:rStyle w:val="ae"/>
                <w:rFonts w:hint="eastAsia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첫번째</w:t>
            </w:r>
            <w:r w:rsidR="001F2D19">
              <w:rPr>
                <w:rStyle w:val="ae"/>
                <w:rFonts w:hint="eastAsia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아이콘을</w:t>
            </w:r>
            <w:r w:rsidR="001F2D19">
              <w:rPr>
                <w:rStyle w:val="ae"/>
                <w:rFonts w:hint="eastAsia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눌러</w:t>
            </w:r>
            <w:r w:rsidR="001F2D19">
              <w:rPr>
                <w:rStyle w:val="ae"/>
                <w:rFonts w:hint="eastAsia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간단한</w:t>
            </w:r>
            <w:r w:rsidR="001F2D19">
              <w:rPr>
                <w:rStyle w:val="ae"/>
                <w:rFonts w:hint="eastAsia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메모를</w:t>
            </w:r>
            <w:r w:rsidR="001F2D19">
              <w:rPr>
                <w:rStyle w:val="ae"/>
                <w:rFonts w:hint="eastAsia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추가할</w:t>
            </w:r>
            <w:r w:rsidR="001F2D19">
              <w:rPr>
                <w:rStyle w:val="ae"/>
                <w:rFonts w:hint="eastAsia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수</w:t>
            </w:r>
            <w:r w:rsidR="001F2D19">
              <w:rPr>
                <w:rStyle w:val="ae"/>
                <w:rFonts w:hint="eastAsia"/>
                <w:color w:val="auto"/>
              </w:rPr>
              <w:t xml:space="preserve"> </w:t>
            </w:r>
            <w:r w:rsidR="001F2D19">
              <w:rPr>
                <w:rStyle w:val="ae"/>
                <w:rFonts w:hint="eastAsia"/>
                <w:color w:val="auto"/>
              </w:rPr>
              <w:t>있다</w:t>
            </w:r>
            <w:r w:rsidR="001F2D19">
              <w:rPr>
                <w:rStyle w:val="ae"/>
                <w:rFonts w:hint="eastAsia"/>
                <w:color w:val="auto"/>
              </w:rPr>
              <w:t>.</w:t>
            </w:r>
          </w:p>
          <w:p w14:paraId="121D24F2" w14:textId="70114C94" w:rsidR="4B1542EF" w:rsidRDefault="4B1542EF" w:rsidP="4B1542EF">
            <w:pPr>
              <w:rPr>
                <w:rStyle w:val="ae"/>
                <w:color w:val="auto"/>
              </w:rPr>
            </w:pPr>
          </w:p>
        </w:tc>
      </w:tr>
    </w:tbl>
    <w:p w14:paraId="28BA51D7" w14:textId="77777777" w:rsidR="004221DF" w:rsidRDefault="004221DF" w:rsidP="004221DF"/>
    <w:p w14:paraId="100213FD" w14:textId="6E454E2A" w:rsidR="004221DF" w:rsidRDefault="004221DF" w:rsidP="4B1542EF">
      <w:bookmarkStart w:id="21" w:name="_Toc287096159"/>
    </w:p>
    <w:p w14:paraId="3AC58642" w14:textId="77777777" w:rsidR="000578B6" w:rsidRDefault="000578B6" w:rsidP="004221DF">
      <w:pPr>
        <w:pStyle w:val="1"/>
      </w:pPr>
      <w:bookmarkStart w:id="22" w:name="_Toc287096163"/>
      <w:bookmarkStart w:id="23" w:name="_Toc447209014"/>
      <w:bookmarkEnd w:id="21"/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요구사항</w:t>
      </w:r>
      <w:bookmarkEnd w:id="22"/>
      <w:bookmarkEnd w:id="23"/>
    </w:p>
    <w:p w14:paraId="46BC7867" w14:textId="77777777"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14:paraId="5F82FE9A" w14:textId="77777777" w:rsidTr="00BA2195">
        <w:tc>
          <w:tcPr>
            <w:tcW w:w="8524" w:type="dxa"/>
          </w:tcPr>
          <w:p w14:paraId="4763ECDF" w14:textId="77777777"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3F6E40BF" w14:textId="77777777"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14:paraId="0106799C" w14:textId="77777777" w:rsidTr="4B1542EF">
        <w:tc>
          <w:tcPr>
            <w:tcW w:w="2450" w:type="dxa"/>
            <w:shd w:val="clear" w:color="auto" w:fill="CCCCCC"/>
          </w:tcPr>
          <w:p w14:paraId="03B6C152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152329C7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14:paraId="281C4D36" w14:textId="77777777" w:rsidTr="4B1542EF">
        <w:tc>
          <w:tcPr>
            <w:tcW w:w="2450" w:type="dxa"/>
          </w:tcPr>
          <w:p w14:paraId="7073FFA1" w14:textId="3BB927E0" w:rsidR="000578B6" w:rsidRPr="00D54A11" w:rsidRDefault="4B1542EF" w:rsidP="00D54A1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성능</w:t>
            </w:r>
          </w:p>
        </w:tc>
        <w:tc>
          <w:tcPr>
            <w:tcW w:w="6074" w:type="dxa"/>
          </w:tcPr>
          <w:p w14:paraId="2D22B8E7" w14:textId="465FF27C" w:rsidR="000578B6" w:rsidRPr="00BA2195" w:rsidRDefault="4B1542EF" w:rsidP="00342162">
            <w:r>
              <w:t>응답시간</w:t>
            </w:r>
            <w:r>
              <w:t xml:space="preserve"> 1</w:t>
            </w:r>
            <w:r>
              <w:t>초</w:t>
            </w:r>
            <w:r>
              <w:t xml:space="preserve"> </w:t>
            </w:r>
            <w:r>
              <w:t>이내</w:t>
            </w:r>
            <w:r>
              <w:t>, 30</w:t>
            </w:r>
            <w:r>
              <w:t>명</w:t>
            </w:r>
            <w:r>
              <w:t xml:space="preserve"> </w:t>
            </w:r>
            <w:r>
              <w:t>다중처리</w:t>
            </w:r>
            <w:r>
              <w:t xml:space="preserve"> </w:t>
            </w:r>
            <w:r>
              <w:t>가능</w:t>
            </w:r>
          </w:p>
        </w:tc>
      </w:tr>
      <w:tr w:rsidR="000578B6" w:rsidRPr="00D54A11" w14:paraId="21CDB37F" w14:textId="77777777" w:rsidTr="4B1542EF">
        <w:tc>
          <w:tcPr>
            <w:tcW w:w="2450" w:type="dxa"/>
          </w:tcPr>
          <w:p w14:paraId="60CADB8B" w14:textId="0380282C" w:rsidR="000578B6" w:rsidRPr="00D54A11" w:rsidRDefault="4B1542EF" w:rsidP="00D54A1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용이성</w:t>
            </w:r>
          </w:p>
        </w:tc>
        <w:tc>
          <w:tcPr>
            <w:tcW w:w="6074" w:type="dxa"/>
          </w:tcPr>
          <w:p w14:paraId="615555E9" w14:textId="3EFAC598" w:rsidR="000578B6" w:rsidRPr="00BA2195" w:rsidRDefault="4B1542EF" w:rsidP="00342162">
            <w:r>
              <w:t>객관적으로</w:t>
            </w:r>
            <w:r>
              <w:t xml:space="preserve"> </w:t>
            </w:r>
            <w:r>
              <w:t>봤을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간단하고</w:t>
            </w:r>
            <w:r>
              <w:t xml:space="preserve"> </w:t>
            </w:r>
            <w:r>
              <w:t>단순한</w:t>
            </w:r>
            <w:r>
              <w:t xml:space="preserve"> </w:t>
            </w:r>
            <w:r>
              <w:t>버튼으로</w:t>
            </w:r>
            <w:r>
              <w:t xml:space="preserve"> </w:t>
            </w:r>
            <w:r>
              <w:t>사용에</w:t>
            </w:r>
            <w:r>
              <w:t xml:space="preserve"> </w:t>
            </w:r>
            <w:r>
              <w:t>용이한</w:t>
            </w:r>
            <w:r>
              <w:t xml:space="preserve"> </w:t>
            </w:r>
            <w:r>
              <w:t>직관적인</w:t>
            </w:r>
            <w:r>
              <w:t xml:space="preserve"> UI</w:t>
            </w:r>
          </w:p>
        </w:tc>
      </w:tr>
      <w:tr w:rsidR="000578B6" w:rsidRPr="00D54A11" w14:paraId="466CECF0" w14:textId="77777777" w:rsidTr="4B1542EF">
        <w:tc>
          <w:tcPr>
            <w:tcW w:w="2450" w:type="dxa"/>
          </w:tcPr>
          <w:p w14:paraId="6B6BDF88" w14:textId="06D1CDF4" w:rsidR="000578B6" w:rsidRPr="00D54A11" w:rsidRDefault="4B1542EF" w:rsidP="00D54A1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신뢰도</w:t>
            </w:r>
          </w:p>
        </w:tc>
        <w:tc>
          <w:tcPr>
            <w:tcW w:w="6074" w:type="dxa"/>
          </w:tcPr>
          <w:p w14:paraId="246B60CA" w14:textId="62EAC0CC" w:rsidR="000578B6" w:rsidRPr="00BA2195" w:rsidRDefault="4B1542EF" w:rsidP="00342162">
            <w:r>
              <w:t>사용자</w:t>
            </w:r>
            <w:r>
              <w:t xml:space="preserve"> </w:t>
            </w:r>
            <w:r>
              <w:t>요청에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서비스와</w:t>
            </w:r>
            <w:r>
              <w:t xml:space="preserve"> </w:t>
            </w:r>
            <w:r>
              <w:t>잘못된</w:t>
            </w:r>
            <w:r>
              <w:t xml:space="preserve"> </w:t>
            </w:r>
            <w:r>
              <w:t>요청에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확실한</w:t>
            </w:r>
            <w:r>
              <w:t xml:space="preserve"> </w:t>
            </w:r>
            <w:r>
              <w:t>예외처리</w:t>
            </w:r>
          </w:p>
        </w:tc>
      </w:tr>
      <w:tr w:rsidR="000578B6" w:rsidRPr="00D54A11" w14:paraId="40F14E3D" w14:textId="77777777" w:rsidTr="4B1542EF">
        <w:tc>
          <w:tcPr>
            <w:tcW w:w="2450" w:type="dxa"/>
          </w:tcPr>
          <w:p w14:paraId="5BCA9EEF" w14:textId="17A7ABB8" w:rsidR="000578B6" w:rsidRPr="00D54A11" w:rsidRDefault="4B1542EF" w:rsidP="00D54A11">
            <w:pPr>
              <w:jc w:val="center"/>
              <w:rPr>
                <w:rFonts w:ascii="돋움" w:eastAsia="돋움" w:hAnsi="돋움"/>
              </w:rPr>
            </w:pPr>
            <w:r w:rsidRPr="4B1542EF">
              <w:rPr>
                <w:rFonts w:ascii="돋움" w:eastAsia="돋움" w:hAnsi="돋움"/>
              </w:rPr>
              <w:t>보안성</w:t>
            </w:r>
          </w:p>
        </w:tc>
        <w:tc>
          <w:tcPr>
            <w:tcW w:w="6074" w:type="dxa"/>
          </w:tcPr>
          <w:p w14:paraId="0740184F" w14:textId="4231B864" w:rsidR="000578B6" w:rsidRPr="00BA2195" w:rsidRDefault="4B1542EF" w:rsidP="00342162">
            <w:r>
              <w:t>사용자의</w:t>
            </w:r>
            <w:r>
              <w:t xml:space="preserve"> </w:t>
            </w:r>
            <w:r>
              <w:t>개인정보가</w:t>
            </w:r>
            <w:r>
              <w:t xml:space="preserve"> </w:t>
            </w:r>
            <w:r>
              <w:t>유출되지</w:t>
            </w:r>
            <w:r>
              <w:t xml:space="preserve"> </w:t>
            </w:r>
            <w:r>
              <w:t>않게</w:t>
            </w:r>
            <w:r>
              <w:t xml:space="preserve"> </w:t>
            </w:r>
            <w:r>
              <w:t>암호화하여</w:t>
            </w:r>
            <w:r>
              <w:t xml:space="preserve"> </w:t>
            </w:r>
            <w:r>
              <w:t>저장</w:t>
            </w:r>
          </w:p>
        </w:tc>
      </w:tr>
      <w:tr w:rsidR="000578B6" w:rsidRPr="00D54A11" w14:paraId="50AC1F20" w14:textId="77777777" w:rsidTr="4B1542EF">
        <w:tc>
          <w:tcPr>
            <w:tcW w:w="2450" w:type="dxa"/>
          </w:tcPr>
          <w:p w14:paraId="04535534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BF8539B" w14:textId="77777777" w:rsidR="000578B6" w:rsidRPr="00BA2195" w:rsidRDefault="000578B6" w:rsidP="00342162"/>
        </w:tc>
      </w:tr>
      <w:tr w:rsidR="000578B6" w:rsidRPr="00D54A11" w14:paraId="2E94E796" w14:textId="77777777" w:rsidTr="4B1542EF">
        <w:tc>
          <w:tcPr>
            <w:tcW w:w="2450" w:type="dxa"/>
          </w:tcPr>
          <w:p w14:paraId="7632E2D7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1935589B" w14:textId="77777777" w:rsidR="000578B6" w:rsidRPr="00BA2195" w:rsidRDefault="000578B6" w:rsidP="00342162"/>
        </w:tc>
      </w:tr>
      <w:tr w:rsidR="000578B6" w:rsidRPr="00D54A11" w14:paraId="326D4565" w14:textId="77777777" w:rsidTr="4B1542EF">
        <w:tc>
          <w:tcPr>
            <w:tcW w:w="2450" w:type="dxa"/>
          </w:tcPr>
          <w:p w14:paraId="21851E97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AF34A12" w14:textId="77777777" w:rsidR="000578B6" w:rsidRPr="00BA2195" w:rsidRDefault="000578B6" w:rsidP="00342162"/>
        </w:tc>
      </w:tr>
      <w:tr w:rsidR="000578B6" w:rsidRPr="00D54A11" w14:paraId="4A6FCC95" w14:textId="77777777" w:rsidTr="4B1542EF">
        <w:tc>
          <w:tcPr>
            <w:tcW w:w="2450" w:type="dxa"/>
          </w:tcPr>
          <w:p w14:paraId="250BF7A7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72891D7" w14:textId="77777777" w:rsidR="000578B6" w:rsidRPr="00BA2195" w:rsidRDefault="000578B6" w:rsidP="00342162"/>
        </w:tc>
      </w:tr>
      <w:tr w:rsidR="000578B6" w:rsidRPr="00D54A11" w14:paraId="29400B3B" w14:textId="77777777" w:rsidTr="4B1542EF">
        <w:tc>
          <w:tcPr>
            <w:tcW w:w="2450" w:type="dxa"/>
          </w:tcPr>
          <w:p w14:paraId="3E08440D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E276AFB" w14:textId="77777777" w:rsidR="000578B6" w:rsidRPr="00BA2195" w:rsidRDefault="000578B6" w:rsidP="00342162"/>
        </w:tc>
      </w:tr>
    </w:tbl>
    <w:p w14:paraId="18FBAD6E" w14:textId="77777777"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30">
      <wne:acd wne:acdName="acd8"/>
    </wne:keymap>
    <wne:keymap wne:kcmPrimary="1031">
      <wne:acd wne:acdName="acd0"/>
    </wne:keymap>
    <wne:keymap wne:kcmPrimary="1032">
      <wne:acd wne:acdName="acd2"/>
    </wne:keymap>
    <wne:keymap wne:kcmPrimary="1033">
      <wne:acd wne:acdName="acd9"/>
    </wne:keymap>
    <wne:keymap wne:kcmPrimary="1034">
      <wne:acd wne:acdName="acd3"/>
    </wne:keymap>
    <wne:keymap wne:kcmPrimary="1036">
      <wne:acd wne:acdName="acd4"/>
    </wne:keymap>
    <wne:keymap wne:kcmPrimary="1037">
      <wne:acd wne:acdName="acd5"/>
    </wne:keymap>
    <wne:keymap wne:kcmPrimary="1038">
      <wne:acd wne:acdName="acd6"/>
    </wne:keymap>
    <wne:keymap wne:kcmPrimary="10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758CC" w14:textId="77777777" w:rsidR="00CF010A" w:rsidRDefault="00CF010A">
      <w:r>
        <w:separator/>
      </w:r>
    </w:p>
    <w:p w14:paraId="01B633C6" w14:textId="77777777" w:rsidR="00CF010A" w:rsidRDefault="00CF010A"/>
    <w:p w14:paraId="45ECE61B" w14:textId="77777777" w:rsidR="00CF010A" w:rsidRDefault="00CF010A"/>
    <w:p w14:paraId="2C4475F9" w14:textId="77777777" w:rsidR="00CF010A" w:rsidRDefault="00CF010A"/>
  </w:endnote>
  <w:endnote w:type="continuationSeparator" w:id="0">
    <w:p w14:paraId="05C8331F" w14:textId="77777777" w:rsidR="00CF010A" w:rsidRDefault="00CF010A">
      <w:r>
        <w:continuationSeparator/>
      </w:r>
    </w:p>
    <w:p w14:paraId="6C5DE08F" w14:textId="77777777" w:rsidR="00CF010A" w:rsidRDefault="00CF010A"/>
    <w:p w14:paraId="687CC5E8" w14:textId="77777777" w:rsidR="00CF010A" w:rsidRDefault="00CF010A"/>
    <w:p w14:paraId="15C14E25" w14:textId="77777777" w:rsidR="00CF010A" w:rsidRDefault="00CF01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7FFCA" w14:textId="77777777" w:rsidR="0003407A" w:rsidRDefault="000340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7AFCE3B6" w14:textId="77777777" w:rsidR="0003407A" w:rsidRDefault="0003407A"/>
  <w:p w14:paraId="52B8BCB8" w14:textId="77777777" w:rsidR="0003407A" w:rsidRDefault="0003407A"/>
  <w:p w14:paraId="142CC593" w14:textId="77777777" w:rsidR="0003407A" w:rsidRDefault="0003407A"/>
  <w:p w14:paraId="14A44D01" w14:textId="77777777" w:rsidR="0003407A" w:rsidRDefault="000340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871E5" w14:textId="77777777" w:rsidR="0003407A" w:rsidRDefault="000340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4BE6">
      <w:rPr>
        <w:noProof/>
      </w:rPr>
      <w:t>- 1 -</w:t>
    </w:r>
    <w:r>
      <w:fldChar w:fldCharType="end"/>
    </w:r>
  </w:p>
  <w:p w14:paraId="60963209" w14:textId="77777777" w:rsidR="0003407A" w:rsidRDefault="00DB582D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5535CA" wp14:editId="30FD44E0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5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rect id="Rectangle 35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658303A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">
              <v:path arrowok="t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 wp14:anchorId="7F480B94" wp14:editId="09F1348A">
          <wp:extent cx="2057400" cy="241300"/>
          <wp:effectExtent l="0" t="0" r="0" b="0"/>
          <wp:docPr id="4" name="그림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3407A">
      <w:tab/>
    </w:r>
    <w:r w:rsidR="0003407A">
      <w:rPr>
        <w:rFonts w:hint="eastAsia"/>
      </w:rPr>
      <w:t>고객사</w:t>
    </w:r>
    <w:r w:rsidR="0003407A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9AF6F" w14:textId="77777777" w:rsidR="00CF010A" w:rsidRDefault="00CF010A">
      <w:r>
        <w:separator/>
      </w:r>
    </w:p>
    <w:p w14:paraId="432BF4B7" w14:textId="77777777" w:rsidR="00CF010A" w:rsidRDefault="00CF010A"/>
    <w:p w14:paraId="0857E916" w14:textId="77777777" w:rsidR="00CF010A" w:rsidRDefault="00CF010A"/>
    <w:p w14:paraId="2F95AFA2" w14:textId="77777777" w:rsidR="00CF010A" w:rsidRDefault="00CF010A"/>
  </w:footnote>
  <w:footnote w:type="continuationSeparator" w:id="0">
    <w:p w14:paraId="6942E8CD" w14:textId="77777777" w:rsidR="00CF010A" w:rsidRDefault="00CF010A">
      <w:r>
        <w:continuationSeparator/>
      </w:r>
    </w:p>
    <w:p w14:paraId="46E9E028" w14:textId="77777777" w:rsidR="00CF010A" w:rsidRDefault="00CF010A"/>
    <w:p w14:paraId="154936A6" w14:textId="77777777" w:rsidR="00CF010A" w:rsidRDefault="00CF010A"/>
    <w:p w14:paraId="34C24929" w14:textId="77777777" w:rsidR="00CF010A" w:rsidRDefault="00CF01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2"/>
      <w:gridCol w:w="1663"/>
      <w:gridCol w:w="2538"/>
    </w:tblGrid>
    <w:tr w:rsidR="0003407A" w:rsidRPr="00D54A11" w14:paraId="403A3649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712E790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3B4A6CB5" w14:textId="2CEF99EF" w:rsidR="0003407A" w:rsidRPr="00D54A11" w:rsidRDefault="00434AFB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코딩천재</w:t>
          </w:r>
        </w:p>
      </w:tc>
      <w:tc>
        <w:tcPr>
          <w:tcW w:w="1698" w:type="dxa"/>
          <w:shd w:val="clear" w:color="auto" w:fill="E6E6E6"/>
          <w:vAlign w:val="center"/>
        </w:tcPr>
        <w:p w14:paraId="31393D16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7BE94CF4" w14:textId="6CF7076C" w:rsidR="0003407A" w:rsidRPr="00D54A11" w:rsidRDefault="00434AFB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</w:t>
          </w:r>
          <w:r>
            <w:rPr>
              <w:rFonts w:ascii="돋움" w:eastAsia="돋움" w:hAnsi="돋움"/>
            </w:rPr>
            <w:t>023.4 ~</w:t>
          </w:r>
        </w:p>
      </w:tc>
    </w:tr>
    <w:tr w:rsidR="0003407A" w:rsidRPr="00D54A11" w14:paraId="07EBDE8F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14415BEC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2A703890" w14:textId="3B8F9A5E" w:rsidR="0003407A" w:rsidRPr="00D54A11" w:rsidRDefault="00434AFB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14:paraId="2E36BF42" w14:textId="77777777" w:rsidR="0003407A" w:rsidRPr="00D54A11" w:rsidRDefault="0003407A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055423BE" w14:textId="13EFDB59" w:rsidR="0003407A" w:rsidRPr="00D54A11" w:rsidRDefault="00434AFB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V1.0</w:t>
          </w:r>
        </w:p>
      </w:tc>
    </w:tr>
  </w:tbl>
  <w:p w14:paraId="7EC5BFB4" w14:textId="77777777" w:rsidR="0003407A" w:rsidRPr="00EF53CF" w:rsidRDefault="00DB582D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A1839D" wp14:editId="1E42D795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6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rect id="Rectangle 28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5E39A4A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6429"/>
    <w:multiLevelType w:val="hybridMultilevel"/>
    <w:tmpl w:val="E73EC4E6"/>
    <w:lvl w:ilvl="0" w:tplc="68726A6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05DACC3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C52FE0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C5A2F3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C32E96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598202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7663DC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614CEF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DB4E7F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B53DEA"/>
    <w:multiLevelType w:val="hybridMultilevel"/>
    <w:tmpl w:val="A0C2A524"/>
    <w:lvl w:ilvl="0" w:tplc="C1FED56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C79AF54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7A2BEF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650E6A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B0071A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E7889E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268400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B044FF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1007B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3B05FE"/>
    <w:multiLevelType w:val="hybridMultilevel"/>
    <w:tmpl w:val="4D6A2C68"/>
    <w:lvl w:ilvl="0" w:tplc="EF9CCDE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77266B8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0DC146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BBA91C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8023BB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52CF3C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520134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12E064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C40311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E1F10A"/>
    <w:multiLevelType w:val="hybridMultilevel"/>
    <w:tmpl w:val="436C0332"/>
    <w:lvl w:ilvl="0" w:tplc="15B2ACE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C092131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7AA3F1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3F8B59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A02314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170FE1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4D48E9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174D92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6AEDCF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9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48D5A2C6"/>
    <w:multiLevelType w:val="hybridMultilevel"/>
    <w:tmpl w:val="56BCF436"/>
    <w:lvl w:ilvl="0" w:tplc="7F487F5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FBCA13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B4AB7F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7D8021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F4E935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5587E2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74C262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B261F4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108AFB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B29DA23"/>
    <w:multiLevelType w:val="hybridMultilevel"/>
    <w:tmpl w:val="92BE313A"/>
    <w:lvl w:ilvl="0" w:tplc="E88AB8E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A148B2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33EA47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CB8DC3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7183C0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A04678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E7E6DD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07C535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18CB5B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B90A719"/>
    <w:multiLevelType w:val="hybridMultilevel"/>
    <w:tmpl w:val="D60C3DFC"/>
    <w:lvl w:ilvl="0" w:tplc="5C0A654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4572A54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AFA69C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304FF0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96C466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F906C3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BDE6C6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F6854A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C7CEB3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7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8" w15:restartNumberingAfterBreak="0">
    <w:nsid w:val="7FBA1058"/>
    <w:multiLevelType w:val="hybridMultilevel"/>
    <w:tmpl w:val="C6C03D28"/>
    <w:lvl w:ilvl="0" w:tplc="81D42F3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CAE46B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884C78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CEC9E1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CDE2BD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E96DC9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DDCE77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90AAAE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68EC8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rPr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rPr>
        <w:rFonts w:ascii="HY헤드라인M" w:hAnsi="HY헤드라인M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rPr>
        <w:rFonts w:ascii="HY헤드라인M" w:hAnsi="HY헤드라인M" w:hint="default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rPr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hAnsi="HY헤드라인M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</w:lvl>
  </w:abstractNum>
  <w:num w:numId="1" w16cid:durableId="1843155289">
    <w:abstractNumId w:val="4"/>
  </w:num>
  <w:num w:numId="2" w16cid:durableId="1445031101">
    <w:abstractNumId w:val="7"/>
  </w:num>
  <w:num w:numId="3" w16cid:durableId="559436926">
    <w:abstractNumId w:val="13"/>
  </w:num>
  <w:num w:numId="4" w16cid:durableId="270019272">
    <w:abstractNumId w:val="11"/>
  </w:num>
  <w:num w:numId="5" w16cid:durableId="1946573087">
    <w:abstractNumId w:val="0"/>
  </w:num>
  <w:num w:numId="6" w16cid:durableId="853111242">
    <w:abstractNumId w:val="14"/>
  </w:num>
  <w:num w:numId="7" w16cid:durableId="2144495448">
    <w:abstractNumId w:val="3"/>
  </w:num>
  <w:num w:numId="8" w16cid:durableId="1171019111">
    <w:abstractNumId w:val="18"/>
  </w:num>
  <w:num w:numId="9" w16cid:durableId="2118522125">
    <w:abstractNumId w:val="19"/>
  </w:num>
  <w:num w:numId="10" w16cid:durableId="909508758">
    <w:abstractNumId w:val="8"/>
  </w:num>
  <w:num w:numId="11" w16cid:durableId="465591509">
    <w:abstractNumId w:val="12"/>
  </w:num>
  <w:num w:numId="12" w16cid:durableId="242299705">
    <w:abstractNumId w:val="1"/>
  </w:num>
  <w:num w:numId="13" w16cid:durableId="1042286563">
    <w:abstractNumId w:val="6"/>
  </w:num>
  <w:num w:numId="14" w16cid:durableId="947158659">
    <w:abstractNumId w:val="10"/>
  </w:num>
  <w:num w:numId="15" w16cid:durableId="1268581043">
    <w:abstractNumId w:val="5"/>
  </w:num>
  <w:num w:numId="16" w16cid:durableId="693194326">
    <w:abstractNumId w:val="9"/>
  </w:num>
  <w:num w:numId="17" w16cid:durableId="2005618881">
    <w:abstractNumId w:val="17"/>
  </w:num>
  <w:num w:numId="18" w16cid:durableId="1200819723">
    <w:abstractNumId w:val="16"/>
  </w:num>
  <w:num w:numId="19" w16cid:durableId="17091807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13952372">
    <w:abstractNumId w:val="2"/>
  </w:num>
  <w:num w:numId="21" w16cid:durableId="1219781030">
    <w:abstractNumId w:val="2"/>
    <w:lvlOverride w:ilvl="0">
      <w:startOverride w:val="1"/>
    </w:lvlOverride>
  </w:num>
  <w:num w:numId="22" w16cid:durableId="1975015914">
    <w:abstractNumId w:val="8"/>
    <w:lvlOverride w:ilvl="0">
      <w:startOverride w:val="1"/>
    </w:lvlOverride>
  </w:num>
  <w:num w:numId="23" w16cid:durableId="993947836">
    <w:abstractNumId w:val="2"/>
  </w:num>
  <w:num w:numId="24" w16cid:durableId="913854312">
    <w:abstractNumId w:val="19"/>
  </w:num>
  <w:num w:numId="25" w16cid:durableId="42756674">
    <w:abstractNumId w:val="19"/>
  </w:num>
  <w:num w:numId="26" w16cid:durableId="1176379775">
    <w:abstractNumId w:val="19"/>
  </w:num>
  <w:num w:numId="27" w16cid:durableId="861211080">
    <w:abstractNumId w:val="19"/>
  </w:num>
  <w:num w:numId="28" w16cid:durableId="1540898635">
    <w:abstractNumId w:val="19"/>
  </w:num>
  <w:num w:numId="29" w16cid:durableId="1911379775">
    <w:abstractNumId w:val="19"/>
  </w:num>
  <w:num w:numId="30" w16cid:durableId="1701708373">
    <w:abstractNumId w:val="19"/>
  </w:num>
  <w:num w:numId="31" w16cid:durableId="954557898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D19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4AFB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58B6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010A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582D"/>
    <w:rsid w:val="00DB5BF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  <w:rsid w:val="4B1542EF"/>
    <w:rsid w:val="5E30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933BA8D"/>
  <w15:chartTrackingRefBased/>
  <w15:docId w15:val="{F542E2D3-B4B9-AA43-9588-026E39A3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ore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  <w:lang w:eastAsia="ko-KR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9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9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9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9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Settings\Changho Yoo\My Documents\01 문서 템플릿\지침서템플릿_Snowdrop.dot</Template>
  <TotalTime>8</TotalTime>
  <Pages>23</Pages>
  <Words>1795</Words>
  <Characters>10232</Characters>
  <Application>Microsoft Office Word</Application>
  <DocSecurity>0</DocSecurity>
  <Lines>85</Lines>
  <Paragraphs>24</Paragraphs>
  <ScaleCrop>false</ScaleCrop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김승엽</cp:lastModifiedBy>
  <cp:revision>6</cp:revision>
  <cp:lastPrinted>2008-01-26T04:17:00Z</cp:lastPrinted>
  <dcterms:created xsi:type="dcterms:W3CDTF">2023-04-05T06:04:00Z</dcterms:created>
  <dcterms:modified xsi:type="dcterms:W3CDTF">2023-04-18T14:34:00Z</dcterms:modified>
</cp:coreProperties>
</file>